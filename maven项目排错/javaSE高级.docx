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F82" w:rsidRDefault="00A10F82" w:rsidP="008F7127">
      <w:pPr>
        <w:pStyle w:val="1"/>
      </w:pPr>
    </w:p>
    <w:p w:rsidR="005151D7" w:rsidRDefault="002B7E3A" w:rsidP="005151D7">
      <w:r>
        <w:rPr>
          <w:noProof/>
        </w:rPr>
        <w:drawing>
          <wp:inline distT="0" distB="0" distL="0" distR="0">
            <wp:extent cx="6616700" cy="7079097"/>
            <wp:effectExtent l="0" t="0" r="0" b="7620"/>
            <wp:docPr id="16" name="图片 16" descr="https://timgsa.baidu.com/timg?image&amp;quality=80&amp;size=b9999_10000&amp;sec=1559205332998&amp;di=27f514023e71db70852d7a4e884b88a6&amp;imgtype=0&amp;src=http%3A%2F%2Fimage.bubuko.com%2Finfo%2F201804%2F201804061913364845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imgsa.baidu.com/timg?image&amp;quality=80&amp;size=b9999_10000&amp;sec=1559205332998&amp;di=27f514023e71db70852d7a4e884b88a6&amp;imgtype=0&amp;src=http%3A%2F%2Fimage.bubuko.com%2Finfo%2F201804%2F2018040619133648458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85" t="-297" r="12445" b="297"/>
                    <a:stretch/>
                  </pic:blipFill>
                  <pic:spPr bwMode="auto">
                    <a:xfrm>
                      <a:off x="0" y="0"/>
                      <a:ext cx="6621959" cy="7084723"/>
                    </a:xfrm>
                    <a:prstGeom prst="rect">
                      <a:avLst/>
                    </a:prstGeom>
                    <a:noFill/>
                    <a:ln>
                      <a:noFill/>
                    </a:ln>
                    <a:extLst>
                      <a:ext uri="{53640926-AAD7-44D8-BBD7-CCE9431645EC}">
                        <a14:shadowObscured xmlns:a14="http://schemas.microsoft.com/office/drawing/2010/main"/>
                      </a:ext>
                    </a:extLst>
                  </pic:spPr>
                </pic:pic>
              </a:graphicData>
            </a:graphic>
          </wp:inline>
        </w:drawing>
      </w:r>
    </w:p>
    <w:p w:rsidR="002E4FDE" w:rsidRPr="002E4FDE" w:rsidRDefault="002E4FDE" w:rsidP="002E4FDE">
      <w:pPr>
        <w:pStyle w:val="aff5"/>
        <w:numPr>
          <w:ilvl w:val="0"/>
          <w:numId w:val="13"/>
        </w:numPr>
        <w:ind w:firstLineChars="0"/>
      </w:pPr>
      <w:r>
        <w:rPr>
          <w:rFonts w:hint="eastAsia"/>
        </w:rPr>
        <w:t xml:space="preserve"> </w:t>
      </w:r>
      <w:r w:rsidRPr="002E4FDE">
        <w:rPr>
          <w:rFonts w:hint="eastAsia"/>
          <w:sz w:val="28"/>
        </w:rPr>
        <w:t xml:space="preserve"> </w:t>
      </w:r>
      <w:proofErr w:type="spellStart"/>
      <w:r w:rsidRPr="002E4FDE">
        <w:rPr>
          <w:rFonts w:hint="eastAsia"/>
          <w:sz w:val="28"/>
        </w:rPr>
        <w:t>Car.class</w:t>
      </w:r>
      <w:proofErr w:type="spellEnd"/>
      <w:r w:rsidRPr="002E4FDE">
        <w:rPr>
          <w:rFonts w:hint="eastAsia"/>
          <w:sz w:val="28"/>
        </w:rPr>
        <w:t>文件</w:t>
      </w:r>
      <w:r w:rsidRPr="002E4FDE">
        <w:rPr>
          <w:sz w:val="28"/>
        </w:rPr>
        <w:t>加载入内存【</w:t>
      </w:r>
      <w:r w:rsidRPr="002E4FDE">
        <w:rPr>
          <w:rFonts w:hint="eastAsia"/>
          <w:sz w:val="28"/>
        </w:rPr>
        <w:t>JVM</w:t>
      </w:r>
      <w:r w:rsidRPr="002E4FDE">
        <w:rPr>
          <w:sz w:val="28"/>
        </w:rPr>
        <w:t>】</w:t>
      </w:r>
      <w:r w:rsidRPr="002E4FDE">
        <w:rPr>
          <w:rFonts w:hint="eastAsia"/>
          <w:sz w:val="28"/>
        </w:rPr>
        <w:t>，如何</w:t>
      </w:r>
      <w:r w:rsidRPr="002E4FDE">
        <w:rPr>
          <w:sz w:val="28"/>
        </w:rPr>
        <w:t>加载的，加载的顺序是什么</w:t>
      </w:r>
      <w:r>
        <w:rPr>
          <w:rFonts w:hint="eastAsia"/>
          <w:sz w:val="28"/>
        </w:rPr>
        <w:t>？</w:t>
      </w:r>
      <w:r>
        <w:rPr>
          <w:sz w:val="28"/>
        </w:rPr>
        <w:t>由</w:t>
      </w:r>
      <w:r>
        <w:rPr>
          <w:rFonts w:hint="eastAsia"/>
          <w:sz w:val="28"/>
        </w:rPr>
        <w:t>谁</w:t>
      </w:r>
      <w:r>
        <w:rPr>
          <w:sz w:val="28"/>
        </w:rPr>
        <w:t>加载的？</w:t>
      </w:r>
    </w:p>
    <w:p w:rsidR="002E4FDE" w:rsidRPr="00457617" w:rsidRDefault="002E4FDE" w:rsidP="002E4FDE">
      <w:pPr>
        <w:pStyle w:val="aff5"/>
        <w:ind w:left="360" w:firstLineChars="0" w:firstLine="0"/>
        <w:rPr>
          <w:sz w:val="24"/>
        </w:rPr>
      </w:pPr>
      <w:r w:rsidRPr="00457617">
        <w:rPr>
          <w:rFonts w:hint="eastAsia"/>
          <w:sz w:val="24"/>
        </w:rPr>
        <w:t>类</w:t>
      </w:r>
      <w:r w:rsidRPr="00457617">
        <w:rPr>
          <w:sz w:val="24"/>
        </w:rPr>
        <w:t>加载器【</w:t>
      </w:r>
      <w:proofErr w:type="spellStart"/>
      <w:r w:rsidRPr="00457617">
        <w:rPr>
          <w:rFonts w:hint="eastAsia"/>
          <w:sz w:val="24"/>
        </w:rPr>
        <w:t>classload</w:t>
      </w:r>
      <w:proofErr w:type="spellEnd"/>
      <w:r w:rsidRPr="00457617">
        <w:rPr>
          <w:sz w:val="24"/>
        </w:rPr>
        <w:t>】</w:t>
      </w:r>
      <w:r w:rsidRPr="00457617">
        <w:rPr>
          <w:rFonts w:hint="eastAsia"/>
          <w:sz w:val="24"/>
        </w:rPr>
        <w:t>:class</w:t>
      </w:r>
      <w:r w:rsidRPr="00457617">
        <w:rPr>
          <w:rFonts w:hint="eastAsia"/>
          <w:sz w:val="24"/>
        </w:rPr>
        <w:t>文件</w:t>
      </w:r>
      <w:r w:rsidRPr="00457617">
        <w:rPr>
          <w:sz w:val="24"/>
        </w:rPr>
        <w:t>加载到</w:t>
      </w:r>
      <w:proofErr w:type="spellStart"/>
      <w:r w:rsidRPr="00457617">
        <w:rPr>
          <w:sz w:val="24"/>
        </w:rPr>
        <w:t>jvm</w:t>
      </w:r>
      <w:proofErr w:type="spellEnd"/>
      <w:r w:rsidRPr="00457617">
        <w:rPr>
          <w:sz w:val="24"/>
        </w:rPr>
        <w:t>内存</w:t>
      </w:r>
      <w:r w:rsidR="003B5E61" w:rsidRPr="00457617">
        <w:rPr>
          <w:rFonts w:hint="eastAsia"/>
          <w:sz w:val="24"/>
        </w:rPr>
        <w:t>，</w:t>
      </w:r>
      <w:r w:rsidR="003B5E61" w:rsidRPr="00457617">
        <w:rPr>
          <w:sz w:val="24"/>
        </w:rPr>
        <w:t>三个类</w:t>
      </w:r>
      <w:r w:rsidR="003B5E61" w:rsidRPr="00457617">
        <w:rPr>
          <w:rFonts w:hint="eastAsia"/>
          <w:sz w:val="24"/>
        </w:rPr>
        <w:t>加载</w:t>
      </w:r>
      <w:r w:rsidR="003B5E61" w:rsidRPr="00457617">
        <w:rPr>
          <w:sz w:val="24"/>
        </w:rPr>
        <w:t>器</w:t>
      </w:r>
    </w:p>
    <w:p w:rsidR="003B5E61" w:rsidRDefault="003B5E61" w:rsidP="003B5E61">
      <w:pPr>
        <w:rPr>
          <w:sz w:val="28"/>
        </w:rPr>
      </w:pPr>
    </w:p>
    <w:p w:rsidR="003B5E61" w:rsidRPr="003B5E61" w:rsidRDefault="005A3FAD" w:rsidP="003B5E61">
      <w:pPr>
        <w:rPr>
          <w:sz w:val="28"/>
        </w:rPr>
      </w:pPr>
      <w:r>
        <w:rPr>
          <w:rFonts w:hint="eastAsia"/>
          <w:noProof/>
          <w:sz w:val="28"/>
        </w:rPr>
        <w:lastRenderedPageBreak/>
        <mc:AlternateContent>
          <mc:Choice Requires="wps">
            <w:drawing>
              <wp:anchor distT="0" distB="0" distL="114300" distR="114300" simplePos="0" relativeHeight="251661312" behindDoc="0" locked="0" layoutInCell="1" allowOverlap="1">
                <wp:simplePos x="0" y="0"/>
                <wp:positionH relativeFrom="column">
                  <wp:posOffset>5863133</wp:posOffset>
                </wp:positionH>
                <wp:positionV relativeFrom="paragraph">
                  <wp:posOffset>1786763</wp:posOffset>
                </wp:positionV>
                <wp:extent cx="1023620" cy="811530"/>
                <wp:effectExtent l="495300" t="0" r="24130" b="26670"/>
                <wp:wrapNone/>
                <wp:docPr id="30" name="矩形标注 30"/>
                <wp:cNvGraphicFramePr/>
                <a:graphic xmlns:a="http://schemas.openxmlformats.org/drawingml/2006/main">
                  <a:graphicData uri="http://schemas.microsoft.com/office/word/2010/wordprocessingShape">
                    <wps:wsp>
                      <wps:cNvSpPr/>
                      <wps:spPr>
                        <a:xfrm>
                          <a:off x="0" y="0"/>
                          <a:ext cx="1023620" cy="811530"/>
                        </a:xfrm>
                        <a:prstGeom prst="wedgeRectCallout">
                          <a:avLst>
                            <a:gd name="adj1" fmla="val -97299"/>
                            <a:gd name="adj2" fmla="val -10514"/>
                          </a:avLst>
                        </a:prstGeom>
                      </wps:spPr>
                      <wps:style>
                        <a:lnRef idx="2">
                          <a:schemeClr val="accent2"/>
                        </a:lnRef>
                        <a:fillRef idx="1">
                          <a:schemeClr val="lt1"/>
                        </a:fillRef>
                        <a:effectRef idx="0">
                          <a:schemeClr val="accent2"/>
                        </a:effectRef>
                        <a:fontRef idx="minor">
                          <a:schemeClr val="dk1"/>
                        </a:fontRef>
                      </wps:style>
                      <wps:txbx>
                        <w:txbxContent>
                          <w:p w:rsidR="005A3FAD" w:rsidRDefault="005A3FAD" w:rsidP="005A3FAD">
                            <w:pPr>
                              <w:jc w:val="center"/>
                            </w:pPr>
                            <w:r>
                              <w:rPr>
                                <w:rFonts w:hint="eastAsia"/>
                              </w:rPr>
                              <w:t>java</w:t>
                            </w:r>
                            <w:r>
                              <w:rPr>
                                <w:rFonts w:hint="eastAsia"/>
                              </w:rPr>
                              <w:t>类</w:t>
                            </w:r>
                            <w:r>
                              <w:t>【</w:t>
                            </w:r>
                            <w:r>
                              <w:rPr>
                                <w:rFonts w:hint="eastAsia"/>
                              </w:rPr>
                              <w:t>自定义</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30" o:spid="_x0000_s1026" type="#_x0000_t61" style="position:absolute;margin-left:461.65pt;margin-top:140.7pt;width:80.6pt;height:6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" adj="-10217,8529" fillcolor="white [3201]" strokecolor="#a5d028 [3205]" strokeweight="1pt">
                <v:textbox>
                  <w:txbxContent>
                    <w:p w:rsidR="005A3FAD" w:rsidRDefault="005A3FAD" w:rsidP="005A3FAD">
                      <w:pPr>
                        <w:jc w:val="center"/>
                      </w:pPr>
                      <w:r>
                        <w:rPr>
                          <w:rFonts w:hint="eastAsia"/>
                        </w:rPr>
                        <w:t>java</w:t>
                      </w:r>
                      <w:r>
                        <w:rPr>
                          <w:rFonts w:hint="eastAsia"/>
                        </w:rPr>
                        <w:t>类</w:t>
                      </w:r>
                      <w:r>
                        <w:t>【</w:t>
                      </w:r>
                      <w:r>
                        <w:rPr>
                          <w:rFonts w:hint="eastAsia"/>
                        </w:rPr>
                        <w:t>自定义</w:t>
                      </w:r>
                      <w:r>
                        <w:t>】</w:t>
                      </w:r>
                    </w:p>
                  </w:txbxContent>
                </v:textbox>
              </v:shape>
            </w:pict>
          </mc:Fallback>
        </mc:AlternateContent>
      </w:r>
      <w:r>
        <w:rPr>
          <w:rFonts w:hint="eastAsia"/>
          <w:noProof/>
          <w:sz w:val="28"/>
        </w:rPr>
        <mc:AlternateContent>
          <mc:Choice Requires="wps">
            <w:drawing>
              <wp:anchor distT="0" distB="0" distL="114300" distR="114300" simplePos="0" relativeHeight="251660288" behindDoc="0" locked="0" layoutInCell="1" allowOverlap="1">
                <wp:simplePos x="0" y="0"/>
                <wp:positionH relativeFrom="column">
                  <wp:posOffset>5665622</wp:posOffset>
                </wp:positionH>
                <wp:positionV relativeFrom="paragraph">
                  <wp:posOffset>857733</wp:posOffset>
                </wp:positionV>
                <wp:extent cx="1177290" cy="541020"/>
                <wp:effectExtent l="952500" t="0" r="22860" b="11430"/>
                <wp:wrapNone/>
                <wp:docPr id="28" name="矩形标注 28"/>
                <wp:cNvGraphicFramePr/>
                <a:graphic xmlns:a="http://schemas.openxmlformats.org/drawingml/2006/main">
                  <a:graphicData uri="http://schemas.microsoft.com/office/word/2010/wordprocessingShape">
                    <wps:wsp>
                      <wps:cNvSpPr/>
                      <wps:spPr>
                        <a:xfrm>
                          <a:off x="0" y="0"/>
                          <a:ext cx="1177290" cy="541020"/>
                        </a:xfrm>
                        <a:prstGeom prst="wedgeRectCallout">
                          <a:avLst>
                            <a:gd name="adj1" fmla="val -129571"/>
                            <a:gd name="adj2" fmla="val -28091"/>
                          </a:avLst>
                        </a:prstGeom>
                      </wps:spPr>
                      <wps:style>
                        <a:lnRef idx="2">
                          <a:schemeClr val="accent5"/>
                        </a:lnRef>
                        <a:fillRef idx="1">
                          <a:schemeClr val="lt1"/>
                        </a:fillRef>
                        <a:effectRef idx="0">
                          <a:schemeClr val="accent5"/>
                        </a:effectRef>
                        <a:fontRef idx="minor">
                          <a:schemeClr val="dk1"/>
                        </a:fontRef>
                      </wps:style>
                      <wps:txbx>
                        <w:txbxContent>
                          <w:p w:rsidR="005A3FAD" w:rsidRDefault="005A3FAD" w:rsidP="005A3FAD">
                            <w:pPr>
                              <w:jc w:val="center"/>
                            </w:pPr>
                            <w:r>
                              <w:rPr>
                                <w:rFonts w:hint="eastAsia"/>
                              </w:rPr>
                              <w:t>lib\</w:t>
                            </w:r>
                            <w:proofErr w:type="spellStart"/>
                            <w:r>
                              <w:rPr>
                                <w:rFonts w:hint="eastAsia"/>
                              </w:rPr>
                              <w:t>ext</w:t>
                            </w:r>
                            <w:proofErr w:type="spellEnd"/>
                          </w:p>
                          <w:p w:rsidR="005A3FAD" w:rsidRDefault="005A3FAD" w:rsidP="005A3F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矩形标注 28" o:spid="_x0000_s1027" type="#_x0000_t61" style="position:absolute;margin-left:446.1pt;margin-top:67.55pt;width:92.7pt;height:4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" adj="-17187,4732" fillcolor="white [3201]" strokecolor="#828288 [3208]" strokeweight="1pt">
                <v:textbox>
                  <w:txbxContent>
                    <w:p w:rsidR="005A3FAD" w:rsidRDefault="005A3FAD" w:rsidP="005A3FAD">
                      <w:pPr>
                        <w:jc w:val="center"/>
                      </w:pPr>
                      <w:r>
                        <w:rPr>
                          <w:rFonts w:hint="eastAsia"/>
                        </w:rPr>
                        <w:t>lib\</w:t>
                      </w:r>
                      <w:proofErr w:type="spellStart"/>
                      <w:r>
                        <w:rPr>
                          <w:rFonts w:hint="eastAsia"/>
                        </w:rPr>
                        <w:t>ext</w:t>
                      </w:r>
                      <w:proofErr w:type="spellEnd"/>
                    </w:p>
                    <w:p w:rsidR="005A3FAD" w:rsidRDefault="005A3FAD" w:rsidP="005A3FAD">
                      <w:pPr>
                        <w:jc w:val="center"/>
                      </w:pPr>
                    </w:p>
                  </w:txbxContent>
                </v:textbox>
              </v:shape>
            </w:pict>
          </mc:Fallback>
        </mc:AlternateContent>
      </w:r>
      <w:r>
        <w:rPr>
          <w:rFonts w:hint="eastAsia"/>
          <w:noProof/>
          <w:sz w:val="28"/>
        </w:rPr>
        <mc:AlternateContent>
          <mc:Choice Requires="wps">
            <w:drawing>
              <wp:anchor distT="0" distB="0" distL="114300" distR="114300" simplePos="0" relativeHeight="251659264" behindDoc="0" locked="0" layoutInCell="1" allowOverlap="1">
                <wp:simplePos x="0" y="0"/>
                <wp:positionH relativeFrom="column">
                  <wp:posOffset>4817059</wp:posOffset>
                </wp:positionH>
                <wp:positionV relativeFrom="paragraph">
                  <wp:posOffset>-151765</wp:posOffset>
                </wp:positionV>
                <wp:extent cx="1426210" cy="716280"/>
                <wp:effectExtent l="361950" t="0" r="21590" b="26670"/>
                <wp:wrapNone/>
                <wp:docPr id="25" name="矩形标注 25"/>
                <wp:cNvGraphicFramePr/>
                <a:graphic xmlns:a="http://schemas.openxmlformats.org/drawingml/2006/main">
                  <a:graphicData uri="http://schemas.microsoft.com/office/word/2010/wordprocessingShape">
                    <wps:wsp>
                      <wps:cNvSpPr/>
                      <wps:spPr>
                        <a:xfrm>
                          <a:off x="0" y="0"/>
                          <a:ext cx="1426210" cy="716280"/>
                        </a:xfrm>
                        <a:prstGeom prst="wedgeRectCallout">
                          <a:avLst>
                            <a:gd name="adj1" fmla="val -74176"/>
                            <a:gd name="adj2" fmla="val -7968"/>
                          </a:avLst>
                        </a:prstGeom>
                      </wps:spPr>
                      <wps:style>
                        <a:lnRef idx="2">
                          <a:schemeClr val="accent2"/>
                        </a:lnRef>
                        <a:fillRef idx="1">
                          <a:schemeClr val="lt1"/>
                        </a:fillRef>
                        <a:effectRef idx="0">
                          <a:schemeClr val="accent2"/>
                        </a:effectRef>
                        <a:fontRef idx="minor">
                          <a:schemeClr val="dk1"/>
                        </a:fontRef>
                      </wps:style>
                      <wps:txbx>
                        <w:txbxContent>
                          <w:p w:rsidR="005A3FAD" w:rsidRDefault="005A3FAD" w:rsidP="005A3FAD">
                            <w:pPr>
                              <w:jc w:val="center"/>
                            </w:pPr>
                            <w:r>
                              <w:rPr>
                                <w:rFonts w:hint="eastAsia"/>
                              </w:rPr>
                              <w:t>lib</w:t>
                            </w:r>
                            <w:r>
                              <w:t>\</w:t>
                            </w:r>
                            <w:r>
                              <w:rPr>
                                <w:rFonts w:hint="eastAsia"/>
                              </w:rPr>
                              <w:t>下</w:t>
                            </w:r>
                            <w:r>
                              <w:t>的所有</w:t>
                            </w:r>
                            <w:r>
                              <w:t>.class</w:t>
                            </w:r>
                            <w:r>
                              <w:rPr>
                                <w:rFonts w:hint="eastAsia"/>
                              </w:rPr>
                              <w:t>文件</w:t>
                            </w:r>
                          </w:p>
                          <w:p w:rsidR="005A3FAD" w:rsidRDefault="005A3FAD" w:rsidP="005A3F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矩形标注 25" o:spid="_x0000_s1028" type="#_x0000_t61" style="position:absolute;margin-left:379.3pt;margin-top:-11.95pt;width:112.3pt;height:5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" adj="-5222,9079" fillcolor="white [3201]" strokecolor="#a5d028 [3205]" strokeweight="1pt">
                <v:textbox>
                  <w:txbxContent>
                    <w:p w:rsidR="005A3FAD" w:rsidRDefault="005A3FAD" w:rsidP="005A3FAD">
                      <w:pPr>
                        <w:jc w:val="center"/>
                      </w:pPr>
                      <w:r>
                        <w:rPr>
                          <w:rFonts w:hint="eastAsia"/>
                        </w:rPr>
                        <w:t>lib</w:t>
                      </w:r>
                      <w:r>
                        <w:t>\</w:t>
                      </w:r>
                      <w:r>
                        <w:rPr>
                          <w:rFonts w:hint="eastAsia"/>
                        </w:rPr>
                        <w:t>下</w:t>
                      </w:r>
                      <w:r>
                        <w:t>的所有</w:t>
                      </w:r>
                      <w:r>
                        <w:t>.class</w:t>
                      </w:r>
                      <w:r>
                        <w:rPr>
                          <w:rFonts w:hint="eastAsia"/>
                        </w:rPr>
                        <w:t>文件</w:t>
                      </w:r>
                    </w:p>
                    <w:p w:rsidR="005A3FAD" w:rsidRDefault="005A3FAD" w:rsidP="005A3FAD">
                      <w:pPr>
                        <w:jc w:val="center"/>
                      </w:pPr>
                    </w:p>
                  </w:txbxContent>
                </v:textbox>
              </v:shape>
            </w:pict>
          </mc:Fallback>
        </mc:AlternateContent>
      </w:r>
      <w:r w:rsidR="00D50126">
        <w:rPr>
          <w:rFonts w:hint="eastAsia"/>
          <w:noProof/>
          <w:sz w:val="28"/>
        </w:rPr>
        <mc:AlternateContent>
          <mc:Choice Requires="wpc">
            <w:drawing>
              <wp:inline distT="0" distB="0" distL="0" distR="0">
                <wp:extent cx="5486400" cy="2962656"/>
                <wp:effectExtent l="0" t="0" r="0" b="9525"/>
                <wp:docPr id="17"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矩形 18"/>
                        <wps:cNvSpPr/>
                        <wps:spPr>
                          <a:xfrm>
                            <a:off x="1455724" y="43892"/>
                            <a:ext cx="2626157" cy="475488"/>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50126" w:rsidRDefault="00D50126" w:rsidP="00D50126">
                              <w:pPr>
                                <w:jc w:val="center"/>
                              </w:pPr>
                              <w:proofErr w:type="spellStart"/>
                              <w:r>
                                <w:rPr>
                                  <w:rFonts w:hint="eastAsia"/>
                                </w:rPr>
                                <w:t>Boot</w:t>
                              </w:r>
                              <w:r>
                                <w:t>Strap</w:t>
                              </w:r>
                              <w:proofErr w:type="spellEnd"/>
                              <w:r>
                                <w:t xml:space="preserve"> </w:t>
                              </w:r>
                              <w:proofErr w:type="spellStart"/>
                              <w:r>
                                <w:t>Classloader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1499616" y="760781"/>
                            <a:ext cx="2611526" cy="55595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50126" w:rsidRDefault="00D50126" w:rsidP="00D50126">
                              <w:pPr>
                                <w:jc w:val="center"/>
                              </w:pPr>
                              <w:proofErr w:type="spellStart"/>
                              <w:r>
                                <w:rPr>
                                  <w:rFonts w:hint="eastAsia"/>
                                </w:rPr>
                                <w:t>Extenstion</w:t>
                              </w:r>
                              <w:proofErr w:type="spellEnd"/>
                              <w:r>
                                <w:t xml:space="preserve"> </w:t>
                              </w:r>
                              <w:proofErr w:type="spellStart"/>
                              <w:r>
                                <w:t>Classloader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521561" y="1572768"/>
                            <a:ext cx="2691994" cy="56327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50126" w:rsidRDefault="00D50126" w:rsidP="00D50126">
                              <w:pPr>
                                <w:jc w:val="center"/>
                              </w:pPr>
                              <w:r>
                                <w:rPr>
                                  <w:rFonts w:hint="eastAsia"/>
                                </w:rPr>
                                <w:t>Application</w:t>
                              </w:r>
                              <w:r w:rsidR="005A3FAD">
                                <w:t xml:space="preserve"> </w:t>
                              </w:r>
                              <w:proofErr w:type="spellStart"/>
                              <w:r w:rsidR="005A3FAD">
                                <w:t>Classloader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1587397" y="2487168"/>
                            <a:ext cx="2648103" cy="45354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D50126" w:rsidRDefault="00D50126" w:rsidP="00D50126">
                              <w:pPr>
                                <w:jc w:val="center"/>
                              </w:pPr>
                              <w:r>
                                <w:rPr>
                                  <w:rFonts w:hint="eastAsia"/>
                                </w:rPr>
                                <w:t>自定义加载器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上箭头 22"/>
                        <wps:cNvSpPr/>
                        <wps:spPr>
                          <a:xfrm>
                            <a:off x="2516428" y="482803"/>
                            <a:ext cx="497434" cy="29992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上箭头 23"/>
                        <wps:cNvSpPr/>
                        <wps:spPr>
                          <a:xfrm>
                            <a:off x="2655417" y="1309421"/>
                            <a:ext cx="592531" cy="24140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上箭头 24"/>
                        <wps:cNvSpPr/>
                        <wps:spPr>
                          <a:xfrm>
                            <a:off x="2809036" y="2128723"/>
                            <a:ext cx="629108" cy="35113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7" o:spid="_x0000_s1029" editas="canvas" style="width:6in;height:233.3pt;mso-position-horizontal-relative:char;mso-position-vertical-relative:line" coordsize="54864,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864;height:29622;visibility:visible;mso-wrap-style:square">
                  <v:fill o:detectmouseclick="t"/>
                  <v:path o:connecttype="none"/>
                </v:shape>
                <v:rect id="矩形 18" o:spid="_x0000_s1031" style="position:absolute;left:14557;top:438;width:26261;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" fillcolor="#828288 [3208]" strokecolor="#404043 [1608]" strokeweight="1pt">
                  <v:textbox>
                    <w:txbxContent>
                      <w:p w:rsidR="00D50126" w:rsidRDefault="00D50126" w:rsidP="00D50126">
                        <w:pPr>
                          <w:jc w:val="center"/>
                        </w:pPr>
                        <w:proofErr w:type="spellStart"/>
                        <w:r>
                          <w:rPr>
                            <w:rFonts w:hint="eastAsia"/>
                          </w:rPr>
                          <w:t>Boot</w:t>
                        </w:r>
                        <w:r>
                          <w:t>Strap</w:t>
                        </w:r>
                        <w:proofErr w:type="spellEnd"/>
                        <w:r>
                          <w:t xml:space="preserve"> </w:t>
                        </w:r>
                        <w:proofErr w:type="spellStart"/>
                        <w:r>
                          <w:t>Classloader</w:t>
                        </w:r>
                        <w:proofErr w:type="spellEnd"/>
                      </w:p>
                    </w:txbxContent>
                  </v:textbox>
                </v:rect>
                <v:rect id="矩形 19" o:spid="_x0000_s1032" style="position:absolute;left:14996;top:7607;width:26115;height:5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" fillcolor="#f24099 [3207]" strokecolor="#8e094b [1607]" strokeweight="1pt">
                  <v:textbox>
                    <w:txbxContent>
                      <w:p w:rsidR="00D50126" w:rsidRDefault="00D50126" w:rsidP="00D50126">
                        <w:pPr>
                          <w:jc w:val="center"/>
                        </w:pPr>
                        <w:proofErr w:type="spellStart"/>
                        <w:r>
                          <w:rPr>
                            <w:rFonts w:hint="eastAsia"/>
                          </w:rPr>
                          <w:t>Extenstion</w:t>
                        </w:r>
                        <w:proofErr w:type="spellEnd"/>
                        <w:r>
                          <w:t xml:space="preserve"> </w:t>
                        </w:r>
                        <w:proofErr w:type="spellStart"/>
                        <w:r>
                          <w:t>Classloader</w:t>
                        </w:r>
                        <w:proofErr w:type="spellEnd"/>
                      </w:p>
                    </w:txbxContent>
                  </v:textbox>
                </v:rect>
                <v:rect id="矩形 20" o:spid="_x0000_s1033" style="position:absolute;left:15215;top:15727;width:26920;height:5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" fillcolor="#08cc78 [3206]" strokecolor="#04653b [1606]" strokeweight="1pt">
                  <v:textbox>
                    <w:txbxContent>
                      <w:p w:rsidR="00D50126" w:rsidRDefault="00D50126" w:rsidP="00D50126">
                        <w:pPr>
                          <w:jc w:val="center"/>
                        </w:pPr>
                        <w:r>
                          <w:rPr>
                            <w:rFonts w:hint="eastAsia"/>
                          </w:rPr>
                          <w:t>Application</w:t>
                        </w:r>
                        <w:r w:rsidR="005A3FAD">
                          <w:t xml:space="preserve"> </w:t>
                        </w:r>
                        <w:proofErr w:type="spellStart"/>
                        <w:r w:rsidR="005A3FAD">
                          <w:t>Classloader</w:t>
                        </w:r>
                        <w:proofErr w:type="spellEnd"/>
                      </w:p>
                    </w:txbxContent>
                  </v:textbox>
                </v:rect>
                <v:rect id="矩形 21" o:spid="_x0000_s1034" style="position:absolute;left:15873;top:24871;width:2648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" fillcolor="#2c2c2c [3200]" strokecolor="#151515 [1600]" strokeweight="1pt">
                  <v:textbox>
                    <w:txbxContent>
                      <w:p w:rsidR="00D50126" w:rsidRDefault="00D50126" w:rsidP="00D50126">
                        <w:pPr>
                          <w:jc w:val="center"/>
                        </w:pPr>
                        <w:r>
                          <w:rPr>
                            <w:rFonts w:hint="eastAsia"/>
                          </w:rPr>
                          <w:t>自定义加载器</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22" o:spid="_x0000_s1035" type="#_x0000_t68" style="position:absolute;left:25164;top:4828;width:4974;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" adj="10800" fillcolor="#ffc000 [3204]" strokecolor="#7f5f00 [1604]" strokeweight="1pt"/>
                <v:shape id="上箭头 23" o:spid="_x0000_s1036" type="#_x0000_t68" style="position:absolute;left:26554;top:13094;width:5925;height:2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" adj="10800" fillcolor="#ffc000 [3204]" strokecolor="#7f5f00 [1604]" strokeweight="1pt"/>
                <v:shape id="上箭头 24" o:spid="_x0000_s1037" type="#_x0000_t68" style="position:absolute;left:28090;top:21287;width:6291;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" adj="10800" fillcolor="#ffc000 [3204]" strokecolor="#7f5f00 [1604]" strokeweight="1pt"/>
                <w10:anchorlock/>
              </v:group>
            </w:pict>
          </mc:Fallback>
        </mc:AlternateContent>
      </w:r>
    </w:p>
    <w:p w:rsidR="003B5E61" w:rsidRPr="00C33CE9" w:rsidRDefault="00D50126" w:rsidP="00D50126">
      <w:pPr>
        <w:rPr>
          <w:b/>
          <w:sz w:val="28"/>
          <w:shd w:val="pct15" w:color="auto" w:fill="FFFFFF"/>
        </w:rPr>
      </w:pPr>
      <w:r w:rsidRPr="00C33CE9">
        <w:rPr>
          <w:rFonts w:hint="eastAsia"/>
          <w:b/>
          <w:sz w:val="28"/>
          <w:shd w:val="pct15" w:color="auto" w:fill="FFFFFF"/>
        </w:rPr>
        <w:t>双亲</w:t>
      </w:r>
      <w:r w:rsidRPr="00C33CE9">
        <w:rPr>
          <w:b/>
          <w:sz w:val="28"/>
          <w:shd w:val="pct15" w:color="auto" w:fill="FFFFFF"/>
        </w:rPr>
        <w:t>委托机制</w:t>
      </w:r>
    </w:p>
    <w:p w:rsidR="005151D7" w:rsidRPr="001523DF" w:rsidRDefault="005A3FAD" w:rsidP="005A3FAD">
      <w:pPr>
        <w:pStyle w:val="aff5"/>
        <w:ind w:left="360" w:firstLineChars="0" w:firstLine="0"/>
        <w:rPr>
          <w:sz w:val="24"/>
        </w:rPr>
      </w:pPr>
      <w:r w:rsidRPr="001523DF">
        <w:rPr>
          <w:rFonts w:hint="eastAsia"/>
          <w:sz w:val="24"/>
        </w:rPr>
        <w:t>Car.java -</w:t>
      </w:r>
      <w:r w:rsidRPr="001523DF">
        <w:rPr>
          <w:sz w:val="24"/>
        </w:rPr>
        <w:sym w:font="Wingdings" w:char="F0E0"/>
      </w:r>
      <w:proofErr w:type="spellStart"/>
      <w:r w:rsidRPr="001523DF">
        <w:rPr>
          <w:sz w:val="24"/>
        </w:rPr>
        <w:t>Car.class</w:t>
      </w:r>
      <w:proofErr w:type="spellEnd"/>
      <w:r w:rsidRPr="001523DF">
        <w:rPr>
          <w:sz w:val="24"/>
        </w:rPr>
        <w:t>-</w:t>
      </w:r>
      <w:r w:rsidRPr="001523DF">
        <w:rPr>
          <w:sz w:val="24"/>
        </w:rPr>
        <w:sym w:font="Wingdings" w:char="F0E0"/>
      </w:r>
      <w:r w:rsidRPr="001523DF">
        <w:rPr>
          <w:sz w:val="24"/>
        </w:rPr>
        <w:t xml:space="preserve">Application </w:t>
      </w:r>
      <w:proofErr w:type="spellStart"/>
      <w:r w:rsidRPr="001523DF">
        <w:rPr>
          <w:sz w:val="24"/>
        </w:rPr>
        <w:t>classloader</w:t>
      </w:r>
      <w:proofErr w:type="spellEnd"/>
      <w:r w:rsidRPr="001523DF">
        <w:rPr>
          <w:sz w:val="24"/>
        </w:rPr>
        <w:sym w:font="Wingdings" w:char="F0E0"/>
      </w:r>
      <w:r w:rsidRPr="001523DF">
        <w:rPr>
          <w:sz w:val="24"/>
        </w:rPr>
        <w:t>?</w:t>
      </w:r>
    </w:p>
    <w:p w:rsidR="005A3FAD" w:rsidRPr="001523DF" w:rsidRDefault="005A3FAD" w:rsidP="005A3FAD">
      <w:pPr>
        <w:pStyle w:val="aff5"/>
        <w:ind w:left="360" w:firstLineChars="0" w:firstLine="0"/>
        <w:rPr>
          <w:sz w:val="24"/>
        </w:rPr>
      </w:pPr>
      <w:r w:rsidRPr="001523DF">
        <w:rPr>
          <w:sz w:val="24"/>
        </w:rPr>
        <w:tab/>
      </w:r>
      <w:r w:rsidRPr="001523DF">
        <w:rPr>
          <w:sz w:val="24"/>
        </w:rPr>
        <w:sym w:font="Wingdings" w:char="F0E0"/>
      </w:r>
      <w:r w:rsidRPr="001523DF">
        <w:rPr>
          <w:rFonts w:hint="eastAsia"/>
          <w:sz w:val="24"/>
        </w:rPr>
        <w:t>转交</w:t>
      </w:r>
      <w:r w:rsidRPr="001523DF">
        <w:rPr>
          <w:sz w:val="24"/>
        </w:rPr>
        <w:t>给</w:t>
      </w:r>
      <w:proofErr w:type="spellStart"/>
      <w:r w:rsidRPr="001523DF">
        <w:rPr>
          <w:sz w:val="24"/>
        </w:rPr>
        <w:t>ext</w:t>
      </w:r>
      <w:proofErr w:type="spellEnd"/>
      <w:r w:rsidRPr="001523DF">
        <w:rPr>
          <w:rFonts w:hint="eastAsia"/>
          <w:sz w:val="24"/>
        </w:rPr>
        <w:t>加载器</w:t>
      </w:r>
    </w:p>
    <w:p w:rsidR="005A3FAD" w:rsidRPr="001523DF" w:rsidRDefault="005A3FAD" w:rsidP="005A3FAD">
      <w:pPr>
        <w:pStyle w:val="aff5"/>
        <w:ind w:left="360" w:firstLineChars="0" w:firstLine="300"/>
        <w:rPr>
          <w:sz w:val="24"/>
        </w:rPr>
      </w:pPr>
      <w:r w:rsidRPr="001523DF">
        <w:rPr>
          <w:sz w:val="24"/>
        </w:rPr>
        <w:t>---</w:t>
      </w:r>
      <w:proofErr w:type="gramStart"/>
      <w:r w:rsidRPr="001523DF">
        <w:rPr>
          <w:rFonts w:hint="eastAsia"/>
          <w:sz w:val="24"/>
        </w:rPr>
        <w:t>》</w:t>
      </w:r>
      <w:proofErr w:type="gramEnd"/>
      <w:r w:rsidRPr="001523DF">
        <w:rPr>
          <w:rFonts w:hint="eastAsia"/>
          <w:sz w:val="24"/>
        </w:rPr>
        <w:t>转交</w:t>
      </w:r>
      <w:r w:rsidRPr="001523DF">
        <w:rPr>
          <w:rFonts w:hint="eastAsia"/>
          <w:sz w:val="24"/>
        </w:rPr>
        <w:t>bootstrap</w:t>
      </w:r>
      <w:r w:rsidRPr="001523DF">
        <w:rPr>
          <w:rFonts w:hint="eastAsia"/>
          <w:sz w:val="24"/>
        </w:rPr>
        <w:t>加载器</w:t>
      </w:r>
    </w:p>
    <w:p w:rsidR="005A3FAD" w:rsidRPr="001523DF" w:rsidRDefault="005A3FAD" w:rsidP="005A3FAD">
      <w:pPr>
        <w:pStyle w:val="aff5"/>
        <w:ind w:left="360" w:firstLineChars="0" w:firstLine="300"/>
        <w:rPr>
          <w:sz w:val="24"/>
        </w:rPr>
      </w:pPr>
      <w:r w:rsidRPr="001523DF">
        <w:rPr>
          <w:rFonts w:hint="eastAsia"/>
          <w:sz w:val="24"/>
        </w:rPr>
        <w:t xml:space="preserve">        </w:t>
      </w:r>
      <w:r w:rsidRPr="001523DF">
        <w:rPr>
          <w:sz w:val="24"/>
        </w:rPr>
        <w:sym w:font="Wingdings" w:char="F0E0"/>
      </w:r>
      <w:r w:rsidRPr="001523DF">
        <w:rPr>
          <w:rFonts w:hint="eastAsia"/>
          <w:sz w:val="24"/>
        </w:rPr>
        <w:t>验证</w:t>
      </w:r>
      <w:r w:rsidRPr="001523DF">
        <w:rPr>
          <w:sz w:val="24"/>
        </w:rPr>
        <w:t>是否</w:t>
      </w:r>
      <w:r w:rsidRPr="001523DF">
        <w:rPr>
          <w:rFonts w:hint="eastAsia"/>
          <w:sz w:val="24"/>
        </w:rPr>
        <w:t>能</w:t>
      </w:r>
      <w:r w:rsidRPr="001523DF">
        <w:rPr>
          <w:sz w:val="24"/>
        </w:rPr>
        <w:t>够加载</w:t>
      </w:r>
    </w:p>
    <w:p w:rsidR="005A3FAD" w:rsidRPr="001523DF" w:rsidRDefault="005A3FAD" w:rsidP="005A3FAD">
      <w:pPr>
        <w:pStyle w:val="aff5"/>
        <w:ind w:left="360" w:firstLineChars="0" w:firstLine="300"/>
        <w:rPr>
          <w:sz w:val="24"/>
        </w:rPr>
      </w:pPr>
      <w:r w:rsidRPr="001523DF">
        <w:rPr>
          <w:rFonts w:hint="eastAsia"/>
          <w:sz w:val="24"/>
        </w:rPr>
        <w:t xml:space="preserve">              -</w:t>
      </w:r>
      <w:r w:rsidRPr="001523DF">
        <w:rPr>
          <w:sz w:val="24"/>
        </w:rPr>
        <w:sym w:font="Wingdings" w:char="F0E0"/>
      </w:r>
      <w:proofErr w:type="spellStart"/>
      <w:r w:rsidRPr="001523DF">
        <w:rPr>
          <w:sz w:val="24"/>
        </w:rPr>
        <w:t>ext</w:t>
      </w:r>
      <w:proofErr w:type="spellEnd"/>
      <w:r w:rsidRPr="001523DF">
        <w:rPr>
          <w:sz w:val="24"/>
        </w:rPr>
        <w:t xml:space="preserve"> </w:t>
      </w:r>
    </w:p>
    <w:p w:rsidR="005A3FAD" w:rsidRPr="001523DF" w:rsidRDefault="005A3FAD" w:rsidP="005A3FAD">
      <w:pPr>
        <w:pStyle w:val="aff5"/>
        <w:ind w:left="360" w:firstLineChars="0" w:firstLine="300"/>
        <w:rPr>
          <w:sz w:val="24"/>
        </w:rPr>
      </w:pPr>
      <w:r w:rsidRPr="001523DF">
        <w:rPr>
          <w:sz w:val="24"/>
        </w:rPr>
        <w:t xml:space="preserve">                      </w:t>
      </w:r>
      <w:proofErr w:type="spellStart"/>
      <w:r w:rsidRPr="001523DF">
        <w:rPr>
          <w:sz w:val="24"/>
        </w:rPr>
        <w:t>ext</w:t>
      </w:r>
      <w:proofErr w:type="spellEnd"/>
      <w:r w:rsidRPr="001523DF">
        <w:rPr>
          <w:rFonts w:hint="eastAsia"/>
          <w:sz w:val="24"/>
        </w:rPr>
        <w:t>验证</w:t>
      </w:r>
    </w:p>
    <w:p w:rsidR="005A3FAD" w:rsidRDefault="005A3FAD" w:rsidP="005A3FAD">
      <w:pPr>
        <w:pStyle w:val="aff5"/>
        <w:ind w:left="360" w:firstLineChars="0" w:firstLine="300"/>
        <w:rPr>
          <w:sz w:val="24"/>
        </w:rPr>
      </w:pPr>
      <w:r w:rsidRPr="001523DF">
        <w:rPr>
          <w:rFonts w:hint="eastAsia"/>
          <w:sz w:val="24"/>
        </w:rPr>
        <w:t xml:space="preserve">                          -</w:t>
      </w:r>
      <w:r w:rsidRPr="001523DF">
        <w:rPr>
          <w:sz w:val="24"/>
        </w:rPr>
        <w:sym w:font="Wingdings" w:char="F0E0"/>
      </w:r>
      <w:r w:rsidRPr="001523DF">
        <w:rPr>
          <w:sz w:val="24"/>
        </w:rPr>
        <w:t>app</w:t>
      </w:r>
    </w:p>
    <w:p w:rsidR="00436BC6" w:rsidRDefault="00436BC6" w:rsidP="005A3FAD">
      <w:pPr>
        <w:pStyle w:val="aff5"/>
        <w:ind w:left="360" w:firstLineChars="0" w:firstLine="300"/>
        <w:rPr>
          <w:sz w:val="24"/>
        </w:rPr>
      </w:pPr>
    </w:p>
    <w:p w:rsidR="005151D7" w:rsidRPr="00A5173D" w:rsidRDefault="000A4AC7" w:rsidP="00A5173D">
      <w:pPr>
        <w:rPr>
          <w:sz w:val="24"/>
        </w:rPr>
      </w:pPr>
      <w:r w:rsidRPr="00A5173D">
        <w:rPr>
          <w:rFonts w:hint="eastAsia"/>
          <w:sz w:val="24"/>
        </w:rPr>
        <w:t>类</w:t>
      </w:r>
      <w:r w:rsidRPr="00A5173D">
        <w:rPr>
          <w:sz w:val="24"/>
        </w:rPr>
        <w:t>加载</w:t>
      </w:r>
      <w:proofErr w:type="gramStart"/>
      <w:r w:rsidRPr="00A5173D">
        <w:rPr>
          <w:sz w:val="24"/>
        </w:rPr>
        <w:t>器存在</w:t>
      </w:r>
      <w:proofErr w:type="gramEnd"/>
      <w:r w:rsidRPr="00A5173D">
        <w:rPr>
          <w:rFonts w:hint="eastAsia"/>
          <w:sz w:val="24"/>
        </w:rPr>
        <w:t>继承</w:t>
      </w:r>
      <w:r w:rsidRPr="00A5173D">
        <w:rPr>
          <w:sz w:val="24"/>
        </w:rPr>
        <w:t>关系。</w:t>
      </w:r>
    </w:p>
    <w:p w:rsidR="000413D5" w:rsidRDefault="000413D5" w:rsidP="000413D5">
      <w:r>
        <w:rPr>
          <w:noProof/>
        </w:rPr>
        <w:drawing>
          <wp:inline distT="0" distB="0" distL="0" distR="0">
            <wp:extent cx="4798771" cy="1722963"/>
            <wp:effectExtent l="0" t="0" r="1905" b="0"/>
            <wp:docPr id="4" name="图片 4" descr="https://images2015.cnblogs.com/blog/879896/201604/879896-20160414224549770-60006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79896/201604/879896-20160414224549770-600066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5183" cy="1725265"/>
                    </a:xfrm>
                    <a:prstGeom prst="rect">
                      <a:avLst/>
                    </a:prstGeom>
                    <a:noFill/>
                    <a:ln>
                      <a:noFill/>
                    </a:ln>
                  </pic:spPr>
                </pic:pic>
              </a:graphicData>
            </a:graphic>
          </wp:inline>
        </w:drawing>
      </w:r>
    </w:p>
    <w:p w:rsidR="000413D5" w:rsidRDefault="000413D5" w:rsidP="000413D5">
      <w:pPr>
        <w:pStyle w:val="2"/>
        <w:shd w:val="clear" w:color="auto" w:fill="FFFFFF"/>
        <w:spacing w:before="300" w:after="300"/>
        <w:rPr>
          <w:rFonts w:ascii="Verdana" w:hAnsi="Verdana"/>
          <w:color w:val="333333"/>
          <w:sz w:val="32"/>
          <w:szCs w:val="32"/>
        </w:rPr>
      </w:pPr>
      <w:r>
        <w:rPr>
          <w:rFonts w:ascii="Verdana" w:hAnsi="Verdana"/>
          <w:color w:val="333333"/>
          <w:sz w:val="32"/>
          <w:szCs w:val="32"/>
        </w:rPr>
        <w:t>加载</w:t>
      </w:r>
    </w:p>
    <w:p w:rsidR="000413D5" w:rsidRDefault="000413D5" w:rsidP="000413D5">
      <w:pPr>
        <w:pStyle w:val="aff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根据一个类的全限定名来读取此类的二进制字节流到</w:t>
      </w:r>
      <w:r>
        <w:rPr>
          <w:rFonts w:ascii="Verdana" w:hAnsi="Verdana"/>
          <w:color w:val="333333"/>
          <w:sz w:val="21"/>
          <w:szCs w:val="21"/>
        </w:rPr>
        <w:t>JVM</w:t>
      </w:r>
      <w:r>
        <w:rPr>
          <w:rFonts w:ascii="Verdana" w:hAnsi="Verdana"/>
          <w:color w:val="333333"/>
          <w:sz w:val="21"/>
          <w:szCs w:val="21"/>
        </w:rPr>
        <w:t>内部</w:t>
      </w:r>
      <w:r>
        <w:rPr>
          <w:rFonts w:ascii="Verdana" w:hAnsi="Verdana"/>
          <w:color w:val="333333"/>
          <w:sz w:val="21"/>
          <w:szCs w:val="21"/>
        </w:rPr>
        <w:t>;</w:t>
      </w:r>
    </w:p>
    <w:p w:rsidR="000413D5" w:rsidRDefault="000413D5" w:rsidP="000413D5">
      <w:pPr>
        <w:pStyle w:val="aff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将字节流所代表的静态存储结构转换为方法区的运行时数据结构（</w:t>
      </w:r>
      <w:r>
        <w:rPr>
          <w:rFonts w:ascii="Verdana" w:hAnsi="Verdana"/>
          <w:color w:val="333333"/>
          <w:sz w:val="21"/>
          <w:szCs w:val="21"/>
        </w:rPr>
        <w:t>hotspot</w:t>
      </w:r>
      <w:r>
        <w:rPr>
          <w:rFonts w:ascii="Verdana" w:hAnsi="Verdana"/>
          <w:color w:val="333333"/>
          <w:sz w:val="21"/>
          <w:szCs w:val="21"/>
        </w:rPr>
        <w:t>选择将</w:t>
      </w:r>
      <w:r>
        <w:rPr>
          <w:rFonts w:ascii="Verdana" w:hAnsi="Verdana"/>
          <w:color w:val="333333"/>
          <w:sz w:val="21"/>
          <w:szCs w:val="21"/>
        </w:rPr>
        <w:t>Class</w:t>
      </w:r>
      <w:r>
        <w:rPr>
          <w:rFonts w:ascii="Verdana" w:hAnsi="Verdana"/>
          <w:color w:val="333333"/>
          <w:sz w:val="21"/>
          <w:szCs w:val="21"/>
        </w:rPr>
        <w:t>对象存储在方法区中，</w:t>
      </w:r>
      <w:r>
        <w:rPr>
          <w:rFonts w:ascii="Verdana" w:hAnsi="Verdana"/>
          <w:color w:val="333333"/>
          <w:sz w:val="21"/>
          <w:szCs w:val="21"/>
        </w:rPr>
        <w:t>Java</w:t>
      </w:r>
      <w:r>
        <w:rPr>
          <w:rFonts w:ascii="Verdana" w:hAnsi="Verdana"/>
          <w:color w:val="333333"/>
          <w:sz w:val="21"/>
          <w:szCs w:val="21"/>
        </w:rPr>
        <w:t>虚拟机规范并没有明确要求一定要存储在方法</w:t>
      </w:r>
      <w:proofErr w:type="gramStart"/>
      <w:r>
        <w:rPr>
          <w:rFonts w:ascii="Verdana" w:hAnsi="Verdana"/>
          <w:color w:val="333333"/>
          <w:sz w:val="21"/>
          <w:szCs w:val="21"/>
        </w:rPr>
        <w:t>区或堆区</w:t>
      </w:r>
      <w:proofErr w:type="gramEnd"/>
      <w:r>
        <w:rPr>
          <w:rFonts w:ascii="Verdana" w:hAnsi="Verdana"/>
          <w:color w:val="333333"/>
          <w:sz w:val="21"/>
          <w:szCs w:val="21"/>
        </w:rPr>
        <w:t>中）</w:t>
      </w:r>
    </w:p>
    <w:p w:rsidR="00557A09" w:rsidRDefault="000413D5" w:rsidP="000413D5">
      <w:pPr>
        <w:pStyle w:val="aff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转换为一个与目标类型对应的</w:t>
      </w:r>
      <w:proofErr w:type="spellStart"/>
      <w:r>
        <w:rPr>
          <w:rFonts w:ascii="Verdana" w:hAnsi="Verdana"/>
          <w:color w:val="333333"/>
          <w:sz w:val="21"/>
          <w:szCs w:val="21"/>
        </w:rPr>
        <w:t>java.lang.Class</w:t>
      </w:r>
      <w:proofErr w:type="spellEnd"/>
      <w:r>
        <w:rPr>
          <w:rFonts w:ascii="Verdana" w:hAnsi="Verdana"/>
          <w:color w:val="333333"/>
          <w:sz w:val="21"/>
          <w:szCs w:val="21"/>
        </w:rPr>
        <w:t>对象；</w:t>
      </w:r>
    </w:p>
    <w:p w:rsidR="00557A09" w:rsidRPr="00557A09" w:rsidRDefault="00557A09" w:rsidP="00557A09">
      <w:pPr>
        <w:numPr>
          <w:ilvl w:val="0"/>
          <w:numId w:val="12"/>
        </w:numPr>
        <w:shd w:val="clear" w:color="auto" w:fill="FFFFFF"/>
        <w:spacing w:before="0" w:after="0" w:line="240" w:lineRule="auto"/>
        <w:rPr>
          <w:rFonts w:ascii="Verdana" w:eastAsia="宋体" w:hAnsi="Verdana" w:cs="宋体"/>
          <w:color w:val="333333"/>
          <w:sz w:val="21"/>
          <w:szCs w:val="21"/>
        </w:rPr>
      </w:pPr>
      <w:r w:rsidRPr="00557A09">
        <w:rPr>
          <w:rFonts w:ascii="Verdana" w:eastAsia="宋体" w:hAnsi="Verdana" w:cs="宋体"/>
          <w:color w:val="333333"/>
          <w:sz w:val="21"/>
          <w:szCs w:val="21"/>
        </w:rPr>
        <w:t>通过一个类的全限定名来获取定义此类的二进制字节流（并没有指明要从一个</w:t>
      </w:r>
      <w:r w:rsidRPr="00557A09">
        <w:rPr>
          <w:rFonts w:ascii="Verdana" w:eastAsia="宋体" w:hAnsi="Verdana" w:cs="宋体"/>
          <w:color w:val="333333"/>
          <w:sz w:val="21"/>
          <w:szCs w:val="21"/>
        </w:rPr>
        <w:t>Class</w:t>
      </w:r>
      <w:r w:rsidRPr="00557A09">
        <w:rPr>
          <w:rFonts w:ascii="Verdana" w:eastAsia="宋体" w:hAnsi="Verdana" w:cs="宋体"/>
          <w:color w:val="333333"/>
          <w:sz w:val="21"/>
          <w:szCs w:val="21"/>
        </w:rPr>
        <w:t>文件中获取，可以从其他渠道，譬如：网络、动态生成、数据库等）；</w:t>
      </w:r>
    </w:p>
    <w:p w:rsidR="00557A09" w:rsidRPr="00557A09" w:rsidRDefault="00557A09" w:rsidP="00557A09">
      <w:pPr>
        <w:numPr>
          <w:ilvl w:val="0"/>
          <w:numId w:val="12"/>
        </w:numPr>
        <w:shd w:val="clear" w:color="auto" w:fill="FFFFFF"/>
        <w:spacing w:before="0" w:after="0" w:line="240" w:lineRule="auto"/>
        <w:rPr>
          <w:rFonts w:ascii="Verdana" w:eastAsia="宋体" w:hAnsi="Verdana" w:cs="宋体"/>
          <w:color w:val="333333"/>
          <w:sz w:val="21"/>
          <w:szCs w:val="21"/>
        </w:rPr>
      </w:pPr>
      <w:r w:rsidRPr="00557A09">
        <w:rPr>
          <w:rFonts w:ascii="Verdana" w:eastAsia="宋体" w:hAnsi="Verdana" w:cs="宋体"/>
          <w:color w:val="333333"/>
          <w:sz w:val="21"/>
          <w:szCs w:val="21"/>
        </w:rPr>
        <w:t>将这个字节流所代表的静态存储结构转化为方法区的运行时数据结构；</w:t>
      </w:r>
    </w:p>
    <w:p w:rsidR="00557A09" w:rsidRPr="00457617" w:rsidRDefault="00557A09" w:rsidP="00457617">
      <w:pPr>
        <w:numPr>
          <w:ilvl w:val="0"/>
          <w:numId w:val="12"/>
        </w:numPr>
        <w:shd w:val="clear" w:color="auto" w:fill="FFFFFF"/>
        <w:spacing w:before="0" w:after="0" w:line="240" w:lineRule="auto"/>
        <w:rPr>
          <w:rFonts w:ascii="Verdana" w:eastAsia="宋体" w:hAnsi="Verdana" w:cs="宋体"/>
          <w:color w:val="333333"/>
          <w:sz w:val="21"/>
          <w:szCs w:val="21"/>
        </w:rPr>
      </w:pPr>
      <w:r w:rsidRPr="00557A09">
        <w:rPr>
          <w:rFonts w:ascii="Verdana" w:eastAsia="宋体" w:hAnsi="Verdana" w:cs="宋体"/>
          <w:color w:val="333333"/>
          <w:sz w:val="21"/>
          <w:szCs w:val="21"/>
        </w:rPr>
        <w:t>在内存中生成一个代表这个类的</w:t>
      </w:r>
      <w:proofErr w:type="spellStart"/>
      <w:r w:rsidRPr="00557A09">
        <w:rPr>
          <w:rFonts w:ascii="Verdana" w:eastAsia="宋体" w:hAnsi="Verdana" w:cs="宋体"/>
          <w:color w:val="333333"/>
          <w:sz w:val="21"/>
          <w:szCs w:val="21"/>
        </w:rPr>
        <w:t>java.lang.Class</w:t>
      </w:r>
      <w:proofErr w:type="spellEnd"/>
      <w:r w:rsidRPr="00557A09">
        <w:rPr>
          <w:rFonts w:ascii="Verdana" w:eastAsia="宋体" w:hAnsi="Verdana" w:cs="宋体"/>
          <w:color w:val="333333"/>
          <w:sz w:val="21"/>
          <w:szCs w:val="21"/>
        </w:rPr>
        <w:t>对象，作为方法区这个类的各种数据的访问入口；</w:t>
      </w:r>
    </w:p>
    <w:p w:rsidR="000413D5" w:rsidRDefault="000413D5" w:rsidP="000413D5">
      <w:pPr>
        <w:pStyle w:val="2"/>
        <w:shd w:val="clear" w:color="auto" w:fill="FFFFFF"/>
        <w:spacing w:before="300" w:after="300"/>
        <w:rPr>
          <w:rFonts w:ascii="Verdana" w:hAnsi="Verdana"/>
          <w:color w:val="333333"/>
          <w:sz w:val="32"/>
          <w:szCs w:val="32"/>
        </w:rPr>
      </w:pPr>
      <w:r>
        <w:rPr>
          <w:rFonts w:ascii="Verdana" w:hAnsi="Verdana"/>
          <w:color w:val="333333"/>
          <w:sz w:val="32"/>
          <w:szCs w:val="32"/>
        </w:rPr>
        <w:t>连接</w:t>
      </w:r>
    </w:p>
    <w:p w:rsidR="000413D5" w:rsidRDefault="000413D5" w:rsidP="000413D5">
      <w:pPr>
        <w:pStyle w:val="aff6"/>
        <w:shd w:val="clear" w:color="auto" w:fill="FFFFFF"/>
        <w:spacing w:before="0" w:beforeAutospacing="0" w:after="0" w:afterAutospacing="0"/>
        <w:rPr>
          <w:rFonts w:ascii="Verdana" w:hAnsi="Verdana"/>
          <w:color w:val="333333"/>
          <w:sz w:val="21"/>
          <w:szCs w:val="21"/>
        </w:rPr>
      </w:pPr>
      <w:r>
        <w:rPr>
          <w:rStyle w:val="aff8"/>
          <w:rFonts w:ascii="Verdana" w:hAnsi="Verdana"/>
          <w:color w:val="333333"/>
          <w:sz w:val="21"/>
          <w:szCs w:val="21"/>
        </w:rPr>
        <w:t>验证</w:t>
      </w:r>
    </w:p>
    <w:p w:rsidR="000413D5" w:rsidRDefault="000413D5" w:rsidP="000413D5">
      <w:pPr>
        <w:pStyle w:val="aff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验证阶段主要包括四个检验过程：文件格式验证、元数据验证、字节码验证和符号引用验证</w:t>
      </w:r>
      <w:r>
        <w:rPr>
          <w:rFonts w:ascii="Verdana" w:hAnsi="Verdana"/>
          <w:color w:val="333333"/>
          <w:sz w:val="21"/>
          <w:szCs w:val="21"/>
        </w:rPr>
        <w:t>;</w:t>
      </w:r>
    </w:p>
    <w:p w:rsidR="000413D5" w:rsidRDefault="000413D5" w:rsidP="000413D5">
      <w:pPr>
        <w:pStyle w:val="aff6"/>
        <w:shd w:val="clear" w:color="auto" w:fill="FFFFFF"/>
        <w:spacing w:before="0" w:beforeAutospacing="0" w:after="0" w:afterAutospacing="0"/>
        <w:rPr>
          <w:rFonts w:ascii="Verdana" w:hAnsi="Verdana"/>
          <w:color w:val="333333"/>
          <w:sz w:val="21"/>
          <w:szCs w:val="21"/>
        </w:rPr>
      </w:pPr>
      <w:r>
        <w:rPr>
          <w:rStyle w:val="aff8"/>
          <w:rFonts w:ascii="Verdana" w:hAnsi="Verdana"/>
          <w:color w:val="333333"/>
          <w:sz w:val="21"/>
          <w:szCs w:val="21"/>
        </w:rPr>
        <w:t>准备</w:t>
      </w:r>
    </w:p>
    <w:p w:rsidR="000413D5" w:rsidRDefault="000413D5" w:rsidP="000413D5">
      <w:pPr>
        <w:pStyle w:val="aff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为类中的所有</w:t>
      </w:r>
      <w:r w:rsidRPr="000B078A">
        <w:rPr>
          <w:rFonts w:ascii="Verdana" w:hAnsi="Verdana"/>
          <w:b/>
          <w:color w:val="333333"/>
          <w:sz w:val="21"/>
          <w:szCs w:val="21"/>
        </w:rPr>
        <w:t>静态变量分配内存空间</w:t>
      </w:r>
      <w:r>
        <w:rPr>
          <w:rFonts w:ascii="Verdana" w:hAnsi="Verdana"/>
          <w:color w:val="333333"/>
          <w:sz w:val="21"/>
          <w:szCs w:val="21"/>
        </w:rPr>
        <w:t>，并为其设置一个初始值（由于还没有产生对象，实例变量将不再此操作范围内）；</w:t>
      </w:r>
    </w:p>
    <w:p w:rsidR="000413D5" w:rsidRDefault="000413D5" w:rsidP="000413D5">
      <w:pPr>
        <w:pStyle w:val="aff6"/>
        <w:shd w:val="clear" w:color="auto" w:fill="FFFFFF"/>
        <w:spacing w:before="0" w:beforeAutospacing="0" w:after="0" w:afterAutospacing="0"/>
        <w:rPr>
          <w:rFonts w:ascii="Verdana" w:hAnsi="Verdana"/>
          <w:color w:val="333333"/>
          <w:sz w:val="21"/>
          <w:szCs w:val="21"/>
        </w:rPr>
      </w:pPr>
      <w:r>
        <w:rPr>
          <w:rStyle w:val="aff8"/>
          <w:rFonts w:ascii="Verdana" w:hAnsi="Verdana"/>
          <w:color w:val="333333"/>
          <w:sz w:val="21"/>
          <w:szCs w:val="21"/>
        </w:rPr>
        <w:t>解析</w:t>
      </w:r>
    </w:p>
    <w:p w:rsidR="000413D5" w:rsidRDefault="000413D5" w:rsidP="000413D5">
      <w:pPr>
        <w:pStyle w:val="aff6"/>
        <w:shd w:val="clear" w:color="auto" w:fill="FFFFFF"/>
        <w:spacing w:before="150" w:beforeAutospacing="0" w:after="150" w:afterAutospacing="0"/>
        <w:rPr>
          <w:rFonts w:ascii="Verdana" w:hAnsi="Verdana"/>
          <w:color w:val="333333"/>
          <w:sz w:val="21"/>
          <w:szCs w:val="21"/>
        </w:rPr>
      </w:pPr>
      <w:r w:rsidRPr="000B078A">
        <w:rPr>
          <w:rFonts w:ascii="Verdana" w:hAnsi="Verdana"/>
          <w:b/>
          <w:color w:val="333333"/>
          <w:sz w:val="21"/>
          <w:szCs w:val="21"/>
        </w:rPr>
        <w:t>将常量池中所有的符号引用转为直接引用</w:t>
      </w:r>
      <w:r>
        <w:rPr>
          <w:rFonts w:ascii="Verdana" w:hAnsi="Verdana"/>
          <w:color w:val="333333"/>
          <w:sz w:val="21"/>
          <w:szCs w:val="21"/>
        </w:rPr>
        <w:t>（得到</w:t>
      </w:r>
      <w:proofErr w:type="gramStart"/>
      <w:r>
        <w:rPr>
          <w:rFonts w:ascii="Verdana" w:hAnsi="Verdana"/>
          <w:color w:val="333333"/>
          <w:sz w:val="21"/>
          <w:szCs w:val="21"/>
        </w:rPr>
        <w:t>类或者</w:t>
      </w:r>
      <w:proofErr w:type="gramEnd"/>
      <w:r>
        <w:rPr>
          <w:rFonts w:ascii="Verdana" w:hAnsi="Verdana"/>
          <w:color w:val="333333"/>
          <w:sz w:val="21"/>
          <w:szCs w:val="21"/>
        </w:rPr>
        <w:t>字段、方法在内存中的指针或者偏移量，以便直接调用该方法）。这个阶段可以在初始化之后再执行。</w:t>
      </w:r>
    </w:p>
    <w:p w:rsidR="000413D5" w:rsidRDefault="000413D5" w:rsidP="000413D5">
      <w:pPr>
        <w:pStyle w:val="2"/>
        <w:shd w:val="clear" w:color="auto" w:fill="FFFFFF"/>
        <w:spacing w:before="300" w:after="300"/>
        <w:rPr>
          <w:rFonts w:ascii="Verdana" w:hAnsi="Verdana"/>
          <w:color w:val="333333"/>
          <w:sz w:val="32"/>
          <w:szCs w:val="32"/>
        </w:rPr>
      </w:pPr>
      <w:r>
        <w:rPr>
          <w:rFonts w:ascii="Verdana" w:hAnsi="Verdana"/>
          <w:color w:val="333333"/>
          <w:sz w:val="32"/>
          <w:szCs w:val="32"/>
        </w:rPr>
        <w:t>初始化</w:t>
      </w:r>
    </w:p>
    <w:p w:rsidR="000413D5" w:rsidRDefault="000413D5" w:rsidP="000413D5">
      <w:pPr>
        <w:pStyle w:val="aff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在连接的准备阶段，类变量已赋过一次系统要求的初始值，而在初始化阶段，则是根据程序员自己写的逻辑去初始化类变量和其他资源，</w:t>
      </w:r>
    </w:p>
    <w:p w:rsidR="000413D5" w:rsidRPr="000413D5" w:rsidRDefault="000413D5" w:rsidP="000413D5">
      <w:pPr>
        <w:numPr>
          <w:ilvl w:val="0"/>
          <w:numId w:val="10"/>
        </w:numPr>
        <w:shd w:val="clear" w:color="auto" w:fill="FFFFFF"/>
        <w:spacing w:before="0" w:after="0" w:line="240" w:lineRule="auto"/>
        <w:rPr>
          <w:rFonts w:ascii="Verdana" w:eastAsia="宋体" w:hAnsi="Verdana" w:cs="宋体"/>
          <w:color w:val="808080" w:themeColor="background1" w:themeShade="80"/>
          <w:sz w:val="21"/>
          <w:szCs w:val="21"/>
        </w:rPr>
      </w:pPr>
      <w:r w:rsidRPr="000413D5">
        <w:rPr>
          <w:rFonts w:ascii="Verdana" w:eastAsia="宋体" w:hAnsi="Verdana" w:cs="宋体"/>
          <w:bCs/>
          <w:color w:val="808080" w:themeColor="background1" w:themeShade="80"/>
          <w:sz w:val="21"/>
          <w:szCs w:val="21"/>
        </w:rPr>
        <w:t>为一个类型创建一个新的对象实例时（比如</w:t>
      </w:r>
      <w:r w:rsidRPr="000413D5">
        <w:rPr>
          <w:rFonts w:ascii="Verdana" w:eastAsia="宋体" w:hAnsi="Verdana" w:cs="宋体"/>
          <w:bCs/>
          <w:color w:val="808080" w:themeColor="background1" w:themeShade="80"/>
          <w:sz w:val="21"/>
          <w:szCs w:val="21"/>
        </w:rPr>
        <w:t>new</w:t>
      </w:r>
      <w:r w:rsidRPr="000413D5">
        <w:rPr>
          <w:rFonts w:ascii="Verdana" w:eastAsia="宋体" w:hAnsi="Verdana" w:cs="宋体"/>
          <w:bCs/>
          <w:color w:val="808080" w:themeColor="background1" w:themeShade="80"/>
          <w:sz w:val="21"/>
          <w:szCs w:val="21"/>
        </w:rPr>
        <w:t>、反射、序列化）</w:t>
      </w:r>
    </w:p>
    <w:p w:rsidR="000413D5" w:rsidRPr="000413D5" w:rsidRDefault="000413D5" w:rsidP="000413D5">
      <w:pPr>
        <w:numPr>
          <w:ilvl w:val="0"/>
          <w:numId w:val="10"/>
        </w:numPr>
        <w:shd w:val="clear" w:color="auto" w:fill="FFFFFF"/>
        <w:spacing w:before="0" w:after="0" w:line="240" w:lineRule="auto"/>
        <w:rPr>
          <w:rFonts w:ascii="Verdana" w:eastAsia="宋体" w:hAnsi="Verdana" w:cs="宋体"/>
          <w:color w:val="808080" w:themeColor="background1" w:themeShade="80"/>
          <w:sz w:val="21"/>
          <w:szCs w:val="21"/>
        </w:rPr>
      </w:pPr>
      <w:r w:rsidRPr="000413D5">
        <w:rPr>
          <w:rFonts w:ascii="Verdana" w:eastAsia="宋体" w:hAnsi="Verdana" w:cs="宋体"/>
          <w:bCs/>
          <w:color w:val="808080" w:themeColor="background1" w:themeShade="80"/>
          <w:sz w:val="21"/>
          <w:szCs w:val="21"/>
        </w:rPr>
        <w:t>调用一个类型的静态方法时（即在字节码中执行</w:t>
      </w:r>
      <w:proofErr w:type="spellStart"/>
      <w:r w:rsidRPr="000413D5">
        <w:rPr>
          <w:rFonts w:ascii="Verdana" w:eastAsia="宋体" w:hAnsi="Verdana" w:cs="宋体"/>
          <w:bCs/>
          <w:color w:val="808080" w:themeColor="background1" w:themeShade="80"/>
          <w:sz w:val="21"/>
          <w:szCs w:val="21"/>
        </w:rPr>
        <w:t>invokestatic</w:t>
      </w:r>
      <w:proofErr w:type="spellEnd"/>
      <w:r w:rsidRPr="000413D5">
        <w:rPr>
          <w:rFonts w:ascii="Verdana" w:eastAsia="宋体" w:hAnsi="Verdana" w:cs="宋体"/>
          <w:bCs/>
          <w:color w:val="808080" w:themeColor="background1" w:themeShade="80"/>
          <w:sz w:val="21"/>
          <w:szCs w:val="21"/>
        </w:rPr>
        <w:t>指令）</w:t>
      </w:r>
    </w:p>
    <w:p w:rsidR="000413D5" w:rsidRPr="000413D5" w:rsidRDefault="000413D5" w:rsidP="000413D5">
      <w:pPr>
        <w:numPr>
          <w:ilvl w:val="0"/>
          <w:numId w:val="10"/>
        </w:numPr>
        <w:shd w:val="clear" w:color="auto" w:fill="FFFFFF"/>
        <w:spacing w:before="0" w:after="0" w:line="240" w:lineRule="auto"/>
        <w:rPr>
          <w:rFonts w:ascii="Verdana" w:eastAsia="宋体" w:hAnsi="Verdana" w:cs="宋体"/>
          <w:color w:val="808080" w:themeColor="background1" w:themeShade="80"/>
          <w:sz w:val="21"/>
          <w:szCs w:val="21"/>
        </w:rPr>
      </w:pPr>
      <w:r w:rsidRPr="000413D5">
        <w:rPr>
          <w:rFonts w:ascii="Verdana" w:eastAsia="宋体" w:hAnsi="Verdana" w:cs="宋体"/>
          <w:bCs/>
          <w:color w:val="808080" w:themeColor="background1" w:themeShade="80"/>
          <w:sz w:val="21"/>
          <w:szCs w:val="21"/>
        </w:rPr>
        <w:t>调用一个类型或接口的静态字段，或者对这些静态字段执行赋值操作时（即在字节码中，执行</w:t>
      </w:r>
      <w:proofErr w:type="spellStart"/>
      <w:r w:rsidRPr="000413D5">
        <w:rPr>
          <w:rFonts w:ascii="Verdana" w:eastAsia="宋体" w:hAnsi="Verdana" w:cs="宋体"/>
          <w:bCs/>
          <w:color w:val="808080" w:themeColor="background1" w:themeShade="80"/>
          <w:sz w:val="21"/>
          <w:szCs w:val="21"/>
        </w:rPr>
        <w:t>getstatic</w:t>
      </w:r>
      <w:proofErr w:type="spellEnd"/>
      <w:r w:rsidRPr="000413D5">
        <w:rPr>
          <w:rFonts w:ascii="Verdana" w:eastAsia="宋体" w:hAnsi="Verdana" w:cs="宋体"/>
          <w:bCs/>
          <w:color w:val="808080" w:themeColor="background1" w:themeShade="80"/>
          <w:sz w:val="21"/>
          <w:szCs w:val="21"/>
        </w:rPr>
        <w:t>或者</w:t>
      </w:r>
      <w:proofErr w:type="spellStart"/>
      <w:r w:rsidRPr="000413D5">
        <w:rPr>
          <w:rFonts w:ascii="Verdana" w:eastAsia="宋体" w:hAnsi="Verdana" w:cs="宋体"/>
          <w:bCs/>
          <w:color w:val="808080" w:themeColor="background1" w:themeShade="80"/>
          <w:sz w:val="21"/>
          <w:szCs w:val="21"/>
        </w:rPr>
        <w:t>putstatic</w:t>
      </w:r>
      <w:proofErr w:type="spellEnd"/>
      <w:r w:rsidRPr="000413D5">
        <w:rPr>
          <w:rFonts w:ascii="Verdana" w:eastAsia="宋体" w:hAnsi="Verdana" w:cs="宋体"/>
          <w:bCs/>
          <w:color w:val="808080" w:themeColor="background1" w:themeShade="80"/>
          <w:sz w:val="21"/>
          <w:szCs w:val="21"/>
        </w:rPr>
        <w:t>指令），不过用</w:t>
      </w:r>
      <w:r w:rsidRPr="000413D5">
        <w:rPr>
          <w:rFonts w:ascii="Verdana" w:eastAsia="宋体" w:hAnsi="Verdana" w:cs="宋体"/>
          <w:bCs/>
          <w:color w:val="808080" w:themeColor="background1" w:themeShade="80"/>
          <w:sz w:val="21"/>
          <w:szCs w:val="21"/>
        </w:rPr>
        <w:t>final</w:t>
      </w:r>
      <w:r w:rsidRPr="000413D5">
        <w:rPr>
          <w:rFonts w:ascii="Verdana" w:eastAsia="宋体" w:hAnsi="Verdana" w:cs="宋体"/>
          <w:bCs/>
          <w:color w:val="808080" w:themeColor="background1" w:themeShade="80"/>
          <w:sz w:val="21"/>
          <w:szCs w:val="21"/>
        </w:rPr>
        <w:t>修饰的静态字段除外，它被初始化为一个编译时常量表达式</w:t>
      </w:r>
    </w:p>
    <w:p w:rsidR="000413D5" w:rsidRPr="000413D5" w:rsidRDefault="000413D5" w:rsidP="000413D5">
      <w:pPr>
        <w:numPr>
          <w:ilvl w:val="0"/>
          <w:numId w:val="10"/>
        </w:numPr>
        <w:shd w:val="clear" w:color="auto" w:fill="FFFFFF"/>
        <w:spacing w:before="0" w:after="0" w:line="240" w:lineRule="auto"/>
        <w:rPr>
          <w:rFonts w:ascii="Verdana" w:eastAsia="宋体" w:hAnsi="Verdana" w:cs="宋体"/>
          <w:color w:val="808080" w:themeColor="background1" w:themeShade="80"/>
          <w:sz w:val="21"/>
          <w:szCs w:val="21"/>
        </w:rPr>
      </w:pPr>
      <w:r w:rsidRPr="000413D5">
        <w:rPr>
          <w:rFonts w:ascii="Verdana" w:eastAsia="宋体" w:hAnsi="Verdana" w:cs="宋体"/>
          <w:bCs/>
          <w:color w:val="808080" w:themeColor="background1" w:themeShade="80"/>
          <w:sz w:val="21"/>
          <w:szCs w:val="21"/>
        </w:rPr>
        <w:t>调用</w:t>
      </w:r>
      <w:proofErr w:type="spellStart"/>
      <w:r w:rsidRPr="000413D5">
        <w:rPr>
          <w:rFonts w:ascii="Verdana" w:eastAsia="宋体" w:hAnsi="Verdana" w:cs="宋体"/>
          <w:bCs/>
          <w:color w:val="808080" w:themeColor="background1" w:themeShade="80"/>
          <w:sz w:val="21"/>
          <w:szCs w:val="21"/>
        </w:rPr>
        <w:t>JavaAPI</w:t>
      </w:r>
      <w:proofErr w:type="spellEnd"/>
      <w:r w:rsidRPr="000413D5">
        <w:rPr>
          <w:rFonts w:ascii="Verdana" w:eastAsia="宋体" w:hAnsi="Verdana" w:cs="宋体"/>
          <w:bCs/>
          <w:color w:val="808080" w:themeColor="background1" w:themeShade="80"/>
          <w:sz w:val="21"/>
          <w:szCs w:val="21"/>
        </w:rPr>
        <w:t>中的反射方法时（比如调用</w:t>
      </w:r>
      <w:proofErr w:type="spellStart"/>
      <w:r w:rsidRPr="000413D5">
        <w:rPr>
          <w:rFonts w:ascii="Verdana" w:eastAsia="宋体" w:hAnsi="Verdana" w:cs="宋体"/>
          <w:bCs/>
          <w:color w:val="808080" w:themeColor="background1" w:themeShade="80"/>
          <w:sz w:val="21"/>
          <w:szCs w:val="21"/>
        </w:rPr>
        <w:t>java.lang.Class</w:t>
      </w:r>
      <w:proofErr w:type="spellEnd"/>
      <w:r w:rsidRPr="000413D5">
        <w:rPr>
          <w:rFonts w:ascii="Verdana" w:eastAsia="宋体" w:hAnsi="Verdana" w:cs="宋体"/>
          <w:bCs/>
          <w:color w:val="808080" w:themeColor="background1" w:themeShade="80"/>
          <w:sz w:val="21"/>
          <w:szCs w:val="21"/>
        </w:rPr>
        <w:t>中的方法，或者</w:t>
      </w:r>
      <w:proofErr w:type="spellStart"/>
      <w:r w:rsidRPr="000413D5">
        <w:rPr>
          <w:rFonts w:ascii="Verdana" w:eastAsia="宋体" w:hAnsi="Verdana" w:cs="宋体"/>
          <w:bCs/>
          <w:color w:val="808080" w:themeColor="background1" w:themeShade="80"/>
          <w:sz w:val="21"/>
          <w:szCs w:val="21"/>
        </w:rPr>
        <w:t>java.lang.reflect</w:t>
      </w:r>
      <w:proofErr w:type="spellEnd"/>
      <w:r w:rsidRPr="000413D5">
        <w:rPr>
          <w:rFonts w:ascii="Verdana" w:eastAsia="宋体" w:hAnsi="Verdana" w:cs="宋体"/>
          <w:bCs/>
          <w:color w:val="808080" w:themeColor="background1" w:themeShade="80"/>
          <w:sz w:val="21"/>
          <w:szCs w:val="21"/>
        </w:rPr>
        <w:t>包中其他类的方法）</w:t>
      </w:r>
    </w:p>
    <w:p w:rsidR="000413D5" w:rsidRPr="000413D5" w:rsidRDefault="000413D5" w:rsidP="000413D5">
      <w:pPr>
        <w:numPr>
          <w:ilvl w:val="0"/>
          <w:numId w:val="10"/>
        </w:numPr>
        <w:shd w:val="clear" w:color="auto" w:fill="FFFFFF"/>
        <w:spacing w:before="0" w:after="0" w:line="240" w:lineRule="auto"/>
        <w:rPr>
          <w:rFonts w:ascii="Verdana" w:eastAsia="宋体" w:hAnsi="Verdana" w:cs="宋体"/>
          <w:color w:val="808080" w:themeColor="background1" w:themeShade="80"/>
          <w:sz w:val="21"/>
          <w:szCs w:val="21"/>
        </w:rPr>
      </w:pPr>
      <w:r w:rsidRPr="000413D5">
        <w:rPr>
          <w:rFonts w:ascii="Verdana" w:eastAsia="宋体" w:hAnsi="Verdana" w:cs="宋体"/>
          <w:bCs/>
          <w:color w:val="808080" w:themeColor="background1" w:themeShade="80"/>
          <w:sz w:val="21"/>
          <w:szCs w:val="21"/>
        </w:rPr>
        <w:t>初始化一个类的派生类时（</w:t>
      </w:r>
      <w:r w:rsidRPr="000413D5">
        <w:rPr>
          <w:rFonts w:ascii="Verdana" w:eastAsia="宋体" w:hAnsi="Verdana" w:cs="宋体"/>
          <w:bCs/>
          <w:color w:val="808080" w:themeColor="background1" w:themeShade="80"/>
          <w:sz w:val="21"/>
          <w:szCs w:val="21"/>
        </w:rPr>
        <w:t>Java</w:t>
      </w:r>
      <w:r w:rsidRPr="000413D5">
        <w:rPr>
          <w:rFonts w:ascii="Verdana" w:eastAsia="宋体" w:hAnsi="Verdana" w:cs="宋体"/>
          <w:bCs/>
          <w:color w:val="808080" w:themeColor="background1" w:themeShade="80"/>
          <w:sz w:val="21"/>
          <w:szCs w:val="21"/>
        </w:rPr>
        <w:t>虚拟机规范明确要求初始化一个类时，它的超类必须提前完成初始化操作，接口例外）</w:t>
      </w:r>
    </w:p>
    <w:p w:rsidR="000413D5" w:rsidRPr="00F34634" w:rsidRDefault="000413D5" w:rsidP="000413D5">
      <w:pPr>
        <w:numPr>
          <w:ilvl w:val="0"/>
          <w:numId w:val="10"/>
        </w:numPr>
        <w:shd w:val="clear" w:color="auto" w:fill="FFFFFF"/>
        <w:spacing w:before="0" w:after="0" w:line="240" w:lineRule="auto"/>
        <w:rPr>
          <w:rFonts w:ascii="Verdana" w:eastAsia="宋体" w:hAnsi="Verdana" w:cs="宋体"/>
          <w:color w:val="808080" w:themeColor="background1" w:themeShade="80"/>
          <w:sz w:val="21"/>
          <w:szCs w:val="21"/>
        </w:rPr>
      </w:pPr>
      <w:r w:rsidRPr="000413D5">
        <w:rPr>
          <w:rFonts w:ascii="Verdana" w:eastAsia="宋体" w:hAnsi="Verdana" w:cs="宋体"/>
          <w:bCs/>
          <w:color w:val="808080" w:themeColor="background1" w:themeShade="80"/>
          <w:sz w:val="21"/>
          <w:szCs w:val="21"/>
        </w:rPr>
        <w:t>JVM</w:t>
      </w:r>
      <w:r w:rsidRPr="000413D5">
        <w:rPr>
          <w:rFonts w:ascii="Verdana" w:eastAsia="宋体" w:hAnsi="Verdana" w:cs="宋体"/>
          <w:bCs/>
          <w:color w:val="808080" w:themeColor="background1" w:themeShade="80"/>
          <w:sz w:val="21"/>
          <w:szCs w:val="21"/>
        </w:rPr>
        <w:t>启动包含</w:t>
      </w:r>
      <w:r w:rsidRPr="000413D5">
        <w:rPr>
          <w:rFonts w:ascii="Verdana" w:eastAsia="宋体" w:hAnsi="Verdana" w:cs="宋体"/>
          <w:bCs/>
          <w:color w:val="808080" w:themeColor="background1" w:themeShade="80"/>
          <w:sz w:val="21"/>
          <w:szCs w:val="21"/>
        </w:rPr>
        <w:t>main</w:t>
      </w:r>
      <w:r w:rsidRPr="000413D5">
        <w:rPr>
          <w:rFonts w:ascii="Verdana" w:eastAsia="宋体" w:hAnsi="Verdana" w:cs="宋体"/>
          <w:bCs/>
          <w:color w:val="808080" w:themeColor="background1" w:themeShade="80"/>
          <w:sz w:val="21"/>
          <w:szCs w:val="21"/>
        </w:rPr>
        <w:t>方法的启动类时。</w:t>
      </w:r>
    </w:p>
    <w:p w:rsidR="00F34634" w:rsidRDefault="00F34634" w:rsidP="00F34634">
      <w:pPr>
        <w:pStyle w:val="1"/>
      </w:pPr>
      <w:r>
        <w:rPr>
          <w:rFonts w:hint="eastAsia"/>
        </w:rPr>
        <w:t>Class</w:t>
      </w:r>
      <w:r>
        <w:t>对象的诞生</w:t>
      </w:r>
    </w:p>
    <w:p w:rsidR="00F34634" w:rsidRPr="00F81E48" w:rsidRDefault="00F34634" w:rsidP="00F34634">
      <w:pPr>
        <w:pStyle w:val="aff5"/>
        <w:numPr>
          <w:ilvl w:val="0"/>
          <w:numId w:val="14"/>
        </w:numPr>
        <w:ind w:firstLineChars="0"/>
        <w:rPr>
          <w:sz w:val="28"/>
        </w:rPr>
      </w:pPr>
      <w:r w:rsidRPr="00F81E48">
        <w:rPr>
          <w:rFonts w:hint="eastAsia"/>
          <w:sz w:val="28"/>
        </w:rPr>
        <w:t>什么</w:t>
      </w:r>
      <w:r w:rsidRPr="00F81E48">
        <w:rPr>
          <w:sz w:val="28"/>
        </w:rPr>
        <w:t>时候出生？</w:t>
      </w:r>
    </w:p>
    <w:p w:rsidR="00F34634" w:rsidRDefault="00F34634" w:rsidP="00F34634">
      <w:pPr>
        <w:pStyle w:val="aff5"/>
        <w:numPr>
          <w:ilvl w:val="1"/>
          <w:numId w:val="14"/>
        </w:numPr>
        <w:ind w:firstLineChars="0"/>
        <w:rPr>
          <w:sz w:val="24"/>
        </w:rPr>
      </w:pPr>
      <w:r>
        <w:rPr>
          <w:rFonts w:hint="eastAsia"/>
          <w:sz w:val="24"/>
        </w:rPr>
        <w:t>类</w:t>
      </w:r>
      <w:r>
        <w:rPr>
          <w:sz w:val="24"/>
        </w:rPr>
        <w:t>加载</w:t>
      </w:r>
    </w:p>
    <w:p w:rsidR="00F34634" w:rsidRDefault="00F34634" w:rsidP="00F34634">
      <w:pPr>
        <w:pStyle w:val="aff5"/>
        <w:numPr>
          <w:ilvl w:val="1"/>
          <w:numId w:val="14"/>
        </w:numPr>
        <w:ind w:firstLineChars="0"/>
        <w:rPr>
          <w:sz w:val="24"/>
        </w:rPr>
      </w:pPr>
      <w:r>
        <w:rPr>
          <w:rFonts w:hint="eastAsia"/>
          <w:sz w:val="24"/>
        </w:rPr>
        <w:t>Class</w:t>
      </w:r>
      <w:r>
        <w:rPr>
          <w:sz w:val="24"/>
        </w:rPr>
        <w:t>对象</w:t>
      </w:r>
    </w:p>
    <w:p w:rsidR="00F34634" w:rsidRDefault="00F34634" w:rsidP="00F34634">
      <w:pPr>
        <w:pStyle w:val="aff5"/>
        <w:numPr>
          <w:ilvl w:val="1"/>
          <w:numId w:val="14"/>
        </w:numPr>
        <w:ind w:firstLineChars="0"/>
        <w:rPr>
          <w:sz w:val="24"/>
        </w:rPr>
      </w:pPr>
      <w:r>
        <w:rPr>
          <w:rFonts w:hint="eastAsia"/>
          <w:sz w:val="24"/>
        </w:rPr>
        <w:t>一个</w:t>
      </w:r>
      <w:r>
        <w:rPr>
          <w:sz w:val="24"/>
        </w:rPr>
        <w:t>类一个</w:t>
      </w:r>
      <w:r>
        <w:rPr>
          <w:sz w:val="24"/>
        </w:rPr>
        <w:t>Class</w:t>
      </w:r>
      <w:r>
        <w:rPr>
          <w:sz w:val="24"/>
        </w:rPr>
        <w:t>对象</w:t>
      </w:r>
    </w:p>
    <w:p w:rsidR="00F34634" w:rsidRDefault="00F34634" w:rsidP="00F34634">
      <w:pPr>
        <w:pStyle w:val="aff5"/>
        <w:numPr>
          <w:ilvl w:val="1"/>
          <w:numId w:val="14"/>
        </w:numPr>
        <w:ind w:firstLineChars="0"/>
        <w:rPr>
          <w:sz w:val="24"/>
        </w:rPr>
      </w:pPr>
      <w:r>
        <w:rPr>
          <w:sz w:val="24"/>
        </w:rPr>
        <w:t>Class</w:t>
      </w:r>
      <w:r>
        <w:rPr>
          <w:sz w:val="24"/>
        </w:rPr>
        <w:t>对象和类产生的实例化对象有关系</w:t>
      </w:r>
    </w:p>
    <w:p w:rsidR="00F81E48" w:rsidRDefault="00F81E48" w:rsidP="00F81E48">
      <w:pPr>
        <w:rPr>
          <w:sz w:val="24"/>
        </w:rPr>
      </w:pPr>
    </w:p>
    <w:p w:rsidR="00F81E48" w:rsidRPr="00F81E48" w:rsidRDefault="00F81E48" w:rsidP="00F81E48">
      <w:pPr>
        <w:rPr>
          <w:sz w:val="24"/>
        </w:rPr>
      </w:pPr>
    </w:p>
    <w:p w:rsidR="00E56BC5" w:rsidRPr="00F81E48" w:rsidRDefault="00E56BC5" w:rsidP="00E56BC5">
      <w:pPr>
        <w:pStyle w:val="aff5"/>
        <w:numPr>
          <w:ilvl w:val="0"/>
          <w:numId w:val="14"/>
        </w:numPr>
        <w:ind w:firstLineChars="0"/>
        <w:rPr>
          <w:sz w:val="28"/>
        </w:rPr>
      </w:pPr>
      <w:r w:rsidRPr="00F81E48">
        <w:rPr>
          <w:rFonts w:hint="eastAsia"/>
          <w:sz w:val="28"/>
        </w:rPr>
        <w:lastRenderedPageBreak/>
        <w:t>取得</w:t>
      </w:r>
      <w:r w:rsidRPr="00F81E48">
        <w:rPr>
          <w:sz w:val="28"/>
        </w:rPr>
        <w:t>Class</w:t>
      </w:r>
      <w:r w:rsidRPr="00F81E48">
        <w:rPr>
          <w:sz w:val="28"/>
        </w:rPr>
        <w:t>对象</w:t>
      </w:r>
    </w:p>
    <w:p w:rsidR="00442CCD" w:rsidRDefault="00442CCD" w:rsidP="00442CCD">
      <w:pPr>
        <w:pStyle w:val="aff5"/>
        <w:numPr>
          <w:ilvl w:val="1"/>
          <w:numId w:val="14"/>
        </w:numPr>
        <w:ind w:firstLineChars="0"/>
        <w:rPr>
          <w:sz w:val="24"/>
        </w:rPr>
      </w:pPr>
      <w:r>
        <w:rPr>
          <w:rFonts w:hint="eastAsia"/>
          <w:sz w:val="24"/>
        </w:rPr>
        <w:t>调用</w:t>
      </w:r>
      <w:r>
        <w:rPr>
          <w:sz w:val="24"/>
        </w:rPr>
        <w:t>类的属性</w:t>
      </w:r>
      <w:r>
        <w:rPr>
          <w:rFonts w:hint="eastAsia"/>
          <w:sz w:val="24"/>
        </w:rPr>
        <w:t>class</w:t>
      </w:r>
      <w:r>
        <w:rPr>
          <w:rFonts w:hint="eastAsia"/>
          <w:sz w:val="24"/>
        </w:rPr>
        <w:t>属性</w:t>
      </w:r>
    </w:p>
    <w:p w:rsidR="007623CB" w:rsidRDefault="007623CB" w:rsidP="007623CB">
      <w:pPr>
        <w:pStyle w:val="aff5"/>
        <w:ind w:left="840" w:firstLineChars="0" w:firstLine="0"/>
        <w:rPr>
          <w:sz w:val="24"/>
        </w:rPr>
      </w:pPr>
      <w:r>
        <w:rPr>
          <w:noProof/>
        </w:rPr>
        <w:drawing>
          <wp:inline distT="0" distB="0" distL="0" distR="0" wp14:anchorId="309B3E18" wp14:editId="06C1266B">
            <wp:extent cx="3800475" cy="476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476250"/>
                    </a:xfrm>
                    <a:prstGeom prst="rect">
                      <a:avLst/>
                    </a:prstGeom>
                  </pic:spPr>
                </pic:pic>
              </a:graphicData>
            </a:graphic>
          </wp:inline>
        </w:drawing>
      </w:r>
    </w:p>
    <w:p w:rsidR="007623CB" w:rsidRPr="00F34634" w:rsidRDefault="007623CB" w:rsidP="007623CB">
      <w:pPr>
        <w:pStyle w:val="aff5"/>
        <w:ind w:left="840" w:firstLineChars="0" w:firstLine="0"/>
        <w:rPr>
          <w:sz w:val="24"/>
        </w:rPr>
      </w:pPr>
    </w:p>
    <w:p w:rsidR="00F34634" w:rsidRDefault="007623CB" w:rsidP="007623CB">
      <w:pPr>
        <w:pStyle w:val="aff5"/>
        <w:numPr>
          <w:ilvl w:val="1"/>
          <w:numId w:val="14"/>
        </w:numPr>
        <w:ind w:firstLineChars="0"/>
      </w:pPr>
      <w:r>
        <w:rPr>
          <w:rFonts w:hint="eastAsia"/>
        </w:rPr>
        <w:t>通过</w:t>
      </w:r>
      <w:r>
        <w:t>实例化对象获取</w:t>
      </w:r>
    </w:p>
    <w:p w:rsidR="00B5437E" w:rsidRDefault="00BF6719" w:rsidP="00B5437E">
      <w:pPr>
        <w:pStyle w:val="aff5"/>
        <w:ind w:left="840" w:firstLineChars="0" w:firstLine="0"/>
      </w:pPr>
      <w:r>
        <w:rPr>
          <w:noProof/>
        </w:rPr>
        <w:drawing>
          <wp:inline distT="0" distB="0" distL="0" distR="0" wp14:anchorId="1852B4FC" wp14:editId="0ACD4400">
            <wp:extent cx="4143375" cy="31432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375" cy="314325"/>
                    </a:xfrm>
                    <a:prstGeom prst="rect">
                      <a:avLst/>
                    </a:prstGeom>
                  </pic:spPr>
                </pic:pic>
              </a:graphicData>
            </a:graphic>
          </wp:inline>
        </w:drawing>
      </w:r>
    </w:p>
    <w:p w:rsidR="00123601" w:rsidRDefault="00123601" w:rsidP="00B5437E">
      <w:pPr>
        <w:pStyle w:val="aff5"/>
        <w:ind w:left="840" w:firstLineChars="0" w:firstLine="0"/>
      </w:pPr>
    </w:p>
    <w:p w:rsidR="00123601" w:rsidRDefault="00123601" w:rsidP="00B5437E">
      <w:pPr>
        <w:pStyle w:val="aff5"/>
        <w:ind w:left="840" w:firstLineChars="0" w:firstLine="0"/>
      </w:pPr>
    </w:p>
    <w:p w:rsidR="00F34634" w:rsidRPr="00F81E48" w:rsidRDefault="00123601" w:rsidP="00123601">
      <w:pPr>
        <w:pStyle w:val="aff5"/>
        <w:numPr>
          <w:ilvl w:val="0"/>
          <w:numId w:val="14"/>
        </w:numPr>
        <w:ind w:firstLineChars="0"/>
        <w:rPr>
          <w:sz w:val="28"/>
        </w:rPr>
      </w:pPr>
      <w:r w:rsidRPr="00F81E48">
        <w:rPr>
          <w:rFonts w:hint="eastAsia"/>
          <w:sz w:val="28"/>
        </w:rPr>
        <w:t>Class</w:t>
      </w:r>
      <w:r w:rsidRPr="00F81E48">
        <w:rPr>
          <w:sz w:val="28"/>
        </w:rPr>
        <w:t>对象的使用</w:t>
      </w:r>
    </w:p>
    <w:p w:rsidR="00123601" w:rsidRPr="00F34634" w:rsidRDefault="000E72C5" w:rsidP="00D368D9">
      <w:pPr>
        <w:pStyle w:val="aff5"/>
        <w:ind w:leftChars="100" w:left="220" w:firstLineChars="0" w:firstLine="0"/>
      </w:pPr>
      <w:r>
        <w:rPr>
          <w:noProof/>
        </w:rPr>
        <w:drawing>
          <wp:inline distT="0" distB="0" distL="0" distR="0" wp14:anchorId="347B18AF" wp14:editId="6949ECD5">
            <wp:extent cx="3540557" cy="349593"/>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5268" cy="359932"/>
                    </a:xfrm>
                    <a:prstGeom prst="rect">
                      <a:avLst/>
                    </a:prstGeom>
                  </pic:spPr>
                </pic:pic>
              </a:graphicData>
            </a:graphic>
          </wp:inline>
        </w:drawing>
      </w:r>
    </w:p>
    <w:p w:rsidR="000413D5" w:rsidRDefault="000E72C5" w:rsidP="00F81E48">
      <w:pPr>
        <w:ind w:firstLineChars="100" w:firstLine="220"/>
      </w:pPr>
      <w:r>
        <w:rPr>
          <w:noProof/>
        </w:rPr>
        <w:drawing>
          <wp:inline distT="0" distB="0" distL="0" distR="0" wp14:anchorId="6393B50D" wp14:editId="2C86DFD7">
            <wp:extent cx="4893868" cy="410043"/>
            <wp:effectExtent l="0" t="0" r="254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5892" cy="414402"/>
                    </a:xfrm>
                    <a:prstGeom prst="rect">
                      <a:avLst/>
                    </a:prstGeom>
                  </pic:spPr>
                </pic:pic>
              </a:graphicData>
            </a:graphic>
          </wp:inline>
        </w:drawing>
      </w:r>
    </w:p>
    <w:p w:rsidR="00F81E48" w:rsidRDefault="00F81E48" w:rsidP="00F81E48">
      <w:pPr>
        <w:ind w:firstLineChars="100" w:firstLine="220"/>
      </w:pPr>
    </w:p>
    <w:p w:rsidR="00F81E48" w:rsidRDefault="00F81E48" w:rsidP="00F81E48">
      <w:pPr>
        <w:pStyle w:val="1"/>
      </w:pPr>
      <w:r>
        <w:rPr>
          <w:rFonts w:hint="eastAsia"/>
        </w:rPr>
        <w:t>Class</w:t>
      </w:r>
      <w:r>
        <w:t>对象的</w:t>
      </w:r>
      <w:r>
        <w:t>API</w:t>
      </w:r>
    </w:p>
    <w:p w:rsidR="00F8136B" w:rsidRDefault="000764CA" w:rsidP="00F8136B">
      <w:pPr>
        <w:pStyle w:val="aff5"/>
        <w:numPr>
          <w:ilvl w:val="0"/>
          <w:numId w:val="15"/>
        </w:numPr>
        <w:ind w:firstLineChars="0"/>
      </w:pPr>
      <w:r>
        <w:rPr>
          <w:noProof/>
        </w:rPr>
        <w:drawing>
          <wp:inline distT="0" distB="0" distL="0" distR="0" wp14:anchorId="47A1EE86" wp14:editId="3398F2C5">
            <wp:extent cx="3333750" cy="3810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0" cy="381000"/>
                    </a:xfrm>
                    <a:prstGeom prst="rect">
                      <a:avLst/>
                    </a:prstGeom>
                  </pic:spPr>
                </pic:pic>
              </a:graphicData>
            </a:graphic>
          </wp:inline>
        </w:drawing>
      </w:r>
      <w:r>
        <w:rPr>
          <w:rFonts w:hint="eastAsia"/>
        </w:rPr>
        <w:t>-</w:t>
      </w:r>
      <w:r>
        <w:t>--</w:t>
      </w:r>
      <w:proofErr w:type="gramStart"/>
      <w:r>
        <w:rPr>
          <w:rFonts w:hint="eastAsia"/>
        </w:rPr>
        <w:t>》</w:t>
      </w:r>
      <w:proofErr w:type="gramEnd"/>
      <w:r>
        <w:t>Class</w:t>
      </w:r>
      <w:r>
        <w:t>对象</w:t>
      </w:r>
    </w:p>
    <w:p w:rsidR="000764CA" w:rsidRDefault="002C5735" w:rsidP="00F8136B">
      <w:pPr>
        <w:pStyle w:val="aff5"/>
        <w:numPr>
          <w:ilvl w:val="0"/>
          <w:numId w:val="15"/>
        </w:numPr>
        <w:ind w:firstLineChars="0"/>
      </w:pPr>
      <w:r>
        <w:rPr>
          <w:noProof/>
        </w:rPr>
        <w:drawing>
          <wp:inline distT="0" distB="0" distL="0" distR="0" wp14:anchorId="499B88E9" wp14:editId="69E3E130">
            <wp:extent cx="3543300" cy="3524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300" cy="352425"/>
                    </a:xfrm>
                    <a:prstGeom prst="rect">
                      <a:avLst/>
                    </a:prstGeom>
                  </pic:spPr>
                </pic:pic>
              </a:graphicData>
            </a:graphic>
          </wp:inline>
        </w:drawing>
      </w:r>
      <w:r>
        <w:rPr>
          <w:rFonts w:hint="eastAsia"/>
        </w:rPr>
        <w:t>//</w:t>
      </w:r>
      <w:r>
        <w:rPr>
          <w:rFonts w:hint="eastAsia"/>
        </w:rPr>
        <w:t>取得类</w:t>
      </w:r>
      <w:r>
        <w:t>中声明的方法</w:t>
      </w:r>
    </w:p>
    <w:p w:rsidR="00BB6B97" w:rsidRDefault="00BB6B97" w:rsidP="00F8136B">
      <w:pPr>
        <w:pStyle w:val="aff5"/>
        <w:numPr>
          <w:ilvl w:val="0"/>
          <w:numId w:val="15"/>
        </w:numPr>
        <w:ind w:firstLineChars="0"/>
        <w:rPr>
          <w:sz w:val="28"/>
        </w:rPr>
      </w:pPr>
      <w:r w:rsidRPr="00BB6B97">
        <w:rPr>
          <w:rFonts w:hint="eastAsia"/>
          <w:sz w:val="28"/>
        </w:rPr>
        <w:t>Method</w:t>
      </w:r>
    </w:p>
    <w:p w:rsidR="00BB6B97" w:rsidRDefault="00BB6B97" w:rsidP="00BB6B97">
      <w:pPr>
        <w:pStyle w:val="aff5"/>
        <w:numPr>
          <w:ilvl w:val="1"/>
          <w:numId w:val="15"/>
        </w:numPr>
        <w:ind w:firstLineChars="0"/>
        <w:rPr>
          <w:sz w:val="28"/>
        </w:rPr>
      </w:pPr>
      <w:proofErr w:type="spellStart"/>
      <w:r>
        <w:rPr>
          <w:sz w:val="28"/>
        </w:rPr>
        <w:t>getName</w:t>
      </w:r>
      <w:proofErr w:type="spellEnd"/>
      <w:r>
        <w:rPr>
          <w:sz w:val="28"/>
        </w:rPr>
        <w:t>（）；方法名称</w:t>
      </w:r>
      <w:r>
        <w:rPr>
          <w:rFonts w:hint="eastAsia"/>
          <w:sz w:val="28"/>
        </w:rPr>
        <w:t xml:space="preserve"> </w:t>
      </w:r>
    </w:p>
    <w:p w:rsidR="00BB6B97" w:rsidRDefault="00BB6B97" w:rsidP="00BB6B97">
      <w:pPr>
        <w:pStyle w:val="aff5"/>
        <w:numPr>
          <w:ilvl w:val="1"/>
          <w:numId w:val="15"/>
        </w:numPr>
        <w:ind w:firstLineChars="0"/>
        <w:rPr>
          <w:sz w:val="28"/>
        </w:rPr>
      </w:pPr>
      <w:proofErr w:type="spellStart"/>
      <w:r>
        <w:rPr>
          <w:sz w:val="28"/>
        </w:rPr>
        <w:t>method</w:t>
      </w:r>
      <w:r>
        <w:rPr>
          <w:rFonts w:hint="eastAsia"/>
          <w:sz w:val="28"/>
        </w:rPr>
        <w:t>.</w:t>
      </w:r>
      <w:r>
        <w:rPr>
          <w:sz w:val="28"/>
        </w:rPr>
        <w:t>invoke</w:t>
      </w:r>
      <w:proofErr w:type="spellEnd"/>
      <w:r>
        <w:rPr>
          <w:sz w:val="28"/>
        </w:rPr>
        <w:t>(</w:t>
      </w:r>
      <w:r>
        <w:rPr>
          <w:rFonts w:hint="eastAsia"/>
          <w:sz w:val="28"/>
        </w:rPr>
        <w:t>对象参数</w:t>
      </w:r>
      <w:r>
        <w:rPr>
          <w:rFonts w:hint="eastAsia"/>
          <w:sz w:val="28"/>
        </w:rPr>
        <w:t>,</w:t>
      </w:r>
      <w:r>
        <w:rPr>
          <w:sz w:val="28"/>
        </w:rPr>
        <w:t>);   //</w:t>
      </w:r>
      <w:r>
        <w:rPr>
          <w:rFonts w:hint="eastAsia"/>
          <w:sz w:val="28"/>
        </w:rPr>
        <w:t>对象</w:t>
      </w:r>
      <w:r>
        <w:rPr>
          <w:rFonts w:hint="eastAsia"/>
          <w:sz w:val="28"/>
        </w:rPr>
        <w:t>.</w:t>
      </w:r>
      <w:r>
        <w:rPr>
          <w:sz w:val="28"/>
        </w:rPr>
        <w:t>method</w:t>
      </w:r>
      <w:r>
        <w:rPr>
          <w:rFonts w:hint="eastAsia"/>
          <w:sz w:val="28"/>
        </w:rPr>
        <w:t>(</w:t>
      </w:r>
      <w:r>
        <w:rPr>
          <w:rFonts w:hint="eastAsia"/>
          <w:sz w:val="28"/>
        </w:rPr>
        <w:t>参数</w:t>
      </w:r>
      <w:r>
        <w:rPr>
          <w:rFonts w:hint="eastAsia"/>
          <w:sz w:val="28"/>
        </w:rPr>
        <w:t>)</w:t>
      </w:r>
    </w:p>
    <w:p w:rsidR="00BB6B97" w:rsidRDefault="00BB6B97" w:rsidP="00BB6B97">
      <w:pPr>
        <w:pStyle w:val="aff5"/>
        <w:ind w:left="840" w:firstLineChars="0" w:firstLine="0"/>
        <w:rPr>
          <w:sz w:val="28"/>
        </w:rPr>
      </w:pPr>
      <w:r>
        <w:rPr>
          <w:rFonts w:hint="eastAsia"/>
          <w:sz w:val="28"/>
        </w:rPr>
        <w:t>返回</w:t>
      </w:r>
      <w:r>
        <w:rPr>
          <w:sz w:val="28"/>
        </w:rPr>
        <w:t>的是方法调用的返回值</w:t>
      </w:r>
    </w:p>
    <w:p w:rsidR="0034376D" w:rsidRDefault="0034376D" w:rsidP="00BB6B97">
      <w:pPr>
        <w:pStyle w:val="aff5"/>
        <w:ind w:left="840" w:firstLineChars="0" w:firstLine="0"/>
        <w:rPr>
          <w:sz w:val="28"/>
        </w:rPr>
      </w:pPr>
    </w:p>
    <w:p w:rsidR="0034376D" w:rsidRPr="00C20140" w:rsidRDefault="0034376D" w:rsidP="0034376D">
      <w:pPr>
        <w:pStyle w:val="aff5"/>
        <w:numPr>
          <w:ilvl w:val="1"/>
          <w:numId w:val="15"/>
        </w:numPr>
        <w:ind w:firstLineChars="0"/>
        <w:rPr>
          <w:sz w:val="28"/>
        </w:rPr>
      </w:pPr>
      <w:proofErr w:type="spellStart"/>
      <w:r>
        <w:rPr>
          <w:rFonts w:ascii="Consolas" w:hAnsi="Consolas" w:cs="Consolas"/>
          <w:color w:val="6A3E3E"/>
          <w:sz w:val="36"/>
          <w:szCs w:val="36"/>
          <w:shd w:val="clear" w:color="auto" w:fill="E8F2FE"/>
        </w:rPr>
        <w:t>method</w:t>
      </w:r>
      <w:r>
        <w:rPr>
          <w:rFonts w:ascii="Consolas" w:hAnsi="Consolas" w:cs="Consolas"/>
          <w:color w:val="000000"/>
          <w:sz w:val="36"/>
          <w:szCs w:val="36"/>
          <w:shd w:val="clear" w:color="auto" w:fill="E8F2FE"/>
        </w:rPr>
        <w:t>.getParameterTypes</w:t>
      </w:r>
      <w:proofErr w:type="spellEnd"/>
      <w:r>
        <w:rPr>
          <w:rFonts w:ascii="Consolas" w:hAnsi="Consolas" w:cs="Consolas"/>
          <w:color w:val="000000"/>
          <w:sz w:val="36"/>
          <w:szCs w:val="36"/>
          <w:shd w:val="clear" w:color="auto" w:fill="E8F2FE"/>
        </w:rPr>
        <w:t>()</w:t>
      </w:r>
      <w:r>
        <w:rPr>
          <w:rFonts w:ascii="Consolas" w:hAnsi="Consolas" w:cs="Consolas" w:hint="eastAsia"/>
          <w:color w:val="000000"/>
          <w:sz w:val="36"/>
          <w:szCs w:val="36"/>
          <w:shd w:val="clear" w:color="auto" w:fill="E8F2FE"/>
        </w:rPr>
        <w:t>//</w:t>
      </w:r>
      <w:r>
        <w:rPr>
          <w:rFonts w:ascii="Consolas" w:hAnsi="Consolas" w:cs="Consolas" w:hint="eastAsia"/>
          <w:color w:val="000000"/>
          <w:sz w:val="36"/>
          <w:szCs w:val="36"/>
          <w:shd w:val="clear" w:color="auto" w:fill="E8F2FE"/>
        </w:rPr>
        <w:t>方法</w:t>
      </w:r>
      <w:r>
        <w:rPr>
          <w:rFonts w:ascii="Consolas" w:hAnsi="Consolas" w:cs="Consolas"/>
          <w:color w:val="000000"/>
          <w:sz w:val="36"/>
          <w:szCs w:val="36"/>
          <w:shd w:val="clear" w:color="auto" w:fill="E8F2FE"/>
        </w:rPr>
        <w:t>的参数类型</w:t>
      </w:r>
    </w:p>
    <w:p w:rsidR="00C20140" w:rsidRDefault="00C20140" w:rsidP="00C20140">
      <w:pPr>
        <w:pStyle w:val="aff5"/>
        <w:ind w:left="840" w:firstLineChars="0" w:firstLine="0"/>
        <w:rPr>
          <w:rFonts w:ascii="Consolas" w:hAnsi="Consolas" w:cs="Consolas"/>
          <w:color w:val="6A3E3E"/>
          <w:sz w:val="36"/>
          <w:szCs w:val="36"/>
          <w:shd w:val="clear" w:color="auto" w:fill="E8F2FE"/>
        </w:rPr>
      </w:pPr>
      <w:r>
        <w:rPr>
          <w:rFonts w:ascii="Consolas" w:hAnsi="Consolas" w:cs="Consolas" w:hint="eastAsia"/>
          <w:color w:val="6A3E3E"/>
          <w:sz w:val="36"/>
          <w:szCs w:val="36"/>
          <w:shd w:val="clear" w:color="auto" w:fill="E8F2FE"/>
        </w:rPr>
        <w:t>返回</w:t>
      </w:r>
      <w:r>
        <w:rPr>
          <w:rFonts w:ascii="Consolas" w:hAnsi="Consolas" w:cs="Consolas"/>
          <w:color w:val="6A3E3E"/>
          <w:sz w:val="36"/>
          <w:szCs w:val="36"/>
          <w:shd w:val="clear" w:color="auto" w:fill="E8F2FE"/>
        </w:rPr>
        <w:t>时</w:t>
      </w:r>
      <w:r>
        <w:rPr>
          <w:rFonts w:ascii="Consolas" w:hAnsi="Consolas" w:cs="Consolas"/>
          <w:color w:val="6A3E3E"/>
          <w:sz w:val="36"/>
          <w:szCs w:val="36"/>
          <w:shd w:val="clear" w:color="auto" w:fill="E8F2FE"/>
        </w:rPr>
        <w:t>class</w:t>
      </w:r>
      <w:r>
        <w:rPr>
          <w:rFonts w:ascii="Consolas" w:hAnsi="Consolas" w:cs="Consolas"/>
          <w:color w:val="6A3E3E"/>
          <w:sz w:val="36"/>
          <w:szCs w:val="36"/>
          <w:shd w:val="clear" w:color="auto" w:fill="E8F2FE"/>
        </w:rPr>
        <w:t>对象数组</w:t>
      </w:r>
    </w:p>
    <w:p w:rsidR="00B27C29" w:rsidRPr="00B27C29" w:rsidRDefault="00B27C29" w:rsidP="00B27C29">
      <w:pPr>
        <w:rPr>
          <w:sz w:val="28"/>
        </w:rPr>
      </w:pPr>
      <w:r>
        <w:rPr>
          <w:noProof/>
        </w:rPr>
        <w:drawing>
          <wp:inline distT="0" distB="0" distL="0" distR="0" wp14:anchorId="7B3B83CE" wp14:editId="6FA9C6DB">
            <wp:extent cx="6646545" cy="2007235"/>
            <wp:effectExtent l="0" t="0" r="190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6545" cy="2007235"/>
                    </a:xfrm>
                    <a:prstGeom prst="rect">
                      <a:avLst/>
                    </a:prstGeom>
                  </pic:spPr>
                </pic:pic>
              </a:graphicData>
            </a:graphic>
          </wp:inline>
        </w:drawing>
      </w:r>
    </w:p>
    <w:p w:rsidR="0034376D" w:rsidRPr="007E1CDE" w:rsidRDefault="00390A65" w:rsidP="007E1CDE">
      <w:pPr>
        <w:pStyle w:val="1"/>
      </w:pPr>
      <w:r>
        <w:rPr>
          <w:rFonts w:hint="eastAsia"/>
        </w:rPr>
        <w:lastRenderedPageBreak/>
        <w:t>properties</w:t>
      </w:r>
      <w:r>
        <w:rPr>
          <w:rFonts w:hint="eastAsia"/>
        </w:rPr>
        <w:t>文件</w:t>
      </w:r>
      <w:r>
        <w:t>解析</w:t>
      </w:r>
    </w:p>
    <w:p w:rsidR="00D368D9" w:rsidRPr="00D37A73" w:rsidRDefault="00390A65" w:rsidP="00D37A73">
      <w:pPr>
        <w:pStyle w:val="aff5"/>
        <w:numPr>
          <w:ilvl w:val="0"/>
          <w:numId w:val="19"/>
        </w:numPr>
        <w:ind w:firstLineChars="0"/>
        <w:rPr>
          <w:sz w:val="28"/>
        </w:rPr>
      </w:pPr>
      <w:r w:rsidRPr="00D37A73">
        <w:rPr>
          <w:rFonts w:hint="eastAsia"/>
          <w:sz w:val="28"/>
        </w:rPr>
        <w:t>配置</w:t>
      </w:r>
      <w:r w:rsidRPr="00D37A73">
        <w:rPr>
          <w:sz w:val="28"/>
        </w:rPr>
        <w:t>文件</w:t>
      </w:r>
      <w:r w:rsidRPr="00D37A73">
        <w:rPr>
          <w:rFonts w:hint="eastAsia"/>
          <w:sz w:val="28"/>
        </w:rPr>
        <w:t>的</w:t>
      </w:r>
      <w:r w:rsidRPr="00D37A73">
        <w:rPr>
          <w:sz w:val="28"/>
        </w:rPr>
        <w:t>目的</w:t>
      </w:r>
    </w:p>
    <w:p w:rsidR="00390A65" w:rsidRDefault="00390A65" w:rsidP="000413D5">
      <w:pPr>
        <w:rPr>
          <w:sz w:val="28"/>
        </w:rPr>
      </w:pPr>
      <w:r>
        <w:rPr>
          <w:sz w:val="28"/>
        </w:rPr>
        <w:tab/>
      </w:r>
      <w:r>
        <w:rPr>
          <w:rFonts w:hint="eastAsia"/>
          <w:sz w:val="28"/>
        </w:rPr>
        <w:t>解除</w:t>
      </w:r>
      <w:r>
        <w:rPr>
          <w:sz w:val="28"/>
        </w:rPr>
        <w:t>程序中</w:t>
      </w:r>
      <w:r>
        <w:rPr>
          <w:rFonts w:hint="eastAsia"/>
          <w:sz w:val="28"/>
        </w:rPr>
        <w:t>对</w:t>
      </w:r>
      <w:r>
        <w:rPr>
          <w:sz w:val="28"/>
        </w:rPr>
        <w:t>某些资源文件配置的耦合关系。</w:t>
      </w:r>
    </w:p>
    <w:p w:rsidR="00D37A73" w:rsidRDefault="00390A65" w:rsidP="000413D5">
      <w:pPr>
        <w:rPr>
          <w:sz w:val="28"/>
        </w:rPr>
      </w:pPr>
      <w:r>
        <w:rPr>
          <w:sz w:val="28"/>
        </w:rPr>
        <w:t xml:space="preserve">       </w:t>
      </w:r>
      <w:r w:rsidR="00D37A73">
        <w:rPr>
          <w:rFonts w:hint="eastAsia"/>
          <w:noProof/>
        </w:rPr>
        <w:drawing>
          <wp:inline distT="0" distB="0" distL="0" distR="0">
            <wp:extent cx="5720487" cy="3211373"/>
            <wp:effectExtent l="0" t="0" r="0" b="8255"/>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D37A73" w:rsidRPr="00833965" w:rsidRDefault="00833965" w:rsidP="00F1481A">
      <w:pPr>
        <w:pStyle w:val="aff5"/>
        <w:numPr>
          <w:ilvl w:val="0"/>
          <w:numId w:val="19"/>
        </w:numPr>
        <w:ind w:firstLineChars="0"/>
      </w:pPr>
      <w:r>
        <w:rPr>
          <w:rFonts w:hint="eastAsia"/>
          <w:sz w:val="28"/>
        </w:rPr>
        <w:t>properties</w:t>
      </w:r>
      <w:r>
        <w:rPr>
          <w:rFonts w:hint="eastAsia"/>
          <w:sz w:val="28"/>
        </w:rPr>
        <w:t>文件</w:t>
      </w:r>
      <w:r>
        <w:rPr>
          <w:sz w:val="28"/>
        </w:rPr>
        <w:t>的基本格式</w:t>
      </w:r>
    </w:p>
    <w:p w:rsidR="00833965" w:rsidRDefault="00833965" w:rsidP="00833965">
      <w:pPr>
        <w:pStyle w:val="aff5"/>
        <w:numPr>
          <w:ilvl w:val="1"/>
          <w:numId w:val="19"/>
        </w:numPr>
        <w:ind w:firstLineChars="0"/>
        <w:rPr>
          <w:sz w:val="24"/>
        </w:rPr>
      </w:pPr>
      <w:r w:rsidRPr="00833965">
        <w:rPr>
          <w:rFonts w:hint="eastAsia"/>
          <w:sz w:val="24"/>
        </w:rPr>
        <w:t>后缀</w:t>
      </w:r>
      <w:r w:rsidRPr="00833965">
        <w:rPr>
          <w:sz w:val="24"/>
        </w:rPr>
        <w:t>：</w:t>
      </w:r>
      <w:r w:rsidRPr="00833965">
        <w:rPr>
          <w:rFonts w:hint="eastAsia"/>
          <w:sz w:val="24"/>
        </w:rPr>
        <w:t xml:space="preserve">  .properties</w:t>
      </w:r>
    </w:p>
    <w:p w:rsidR="00833965" w:rsidRDefault="00833965" w:rsidP="00833965">
      <w:pPr>
        <w:pStyle w:val="aff5"/>
        <w:numPr>
          <w:ilvl w:val="1"/>
          <w:numId w:val="19"/>
        </w:numPr>
        <w:ind w:firstLineChars="0"/>
        <w:rPr>
          <w:sz w:val="24"/>
        </w:rPr>
      </w:pPr>
      <w:r>
        <w:rPr>
          <w:rFonts w:hint="eastAsia"/>
          <w:sz w:val="24"/>
        </w:rPr>
        <w:t>内容</w:t>
      </w:r>
    </w:p>
    <w:p w:rsidR="00833965" w:rsidRDefault="00833965" w:rsidP="00833965">
      <w:pPr>
        <w:pStyle w:val="aff5"/>
        <w:numPr>
          <w:ilvl w:val="2"/>
          <w:numId w:val="19"/>
        </w:numPr>
        <w:ind w:firstLineChars="0"/>
        <w:rPr>
          <w:sz w:val="24"/>
        </w:rPr>
      </w:pPr>
      <w:r>
        <w:rPr>
          <w:rFonts w:hint="eastAsia"/>
          <w:sz w:val="24"/>
        </w:rPr>
        <w:t>URL=</w:t>
      </w:r>
      <w:proofErr w:type="spellStart"/>
      <w:r>
        <w:rPr>
          <w:rFonts w:hint="eastAsia"/>
          <w:sz w:val="24"/>
        </w:rPr>
        <w:t>jdbc:oracle:thin</w:t>
      </w:r>
      <w:proofErr w:type="spellEnd"/>
      <w:r>
        <w:rPr>
          <w:rFonts w:hint="eastAsia"/>
          <w:sz w:val="24"/>
        </w:rPr>
        <w:t>:@localhost:1521:xe</w:t>
      </w:r>
    </w:p>
    <w:p w:rsidR="00833965" w:rsidRDefault="00833965" w:rsidP="00833965">
      <w:pPr>
        <w:pStyle w:val="aff5"/>
        <w:numPr>
          <w:ilvl w:val="2"/>
          <w:numId w:val="19"/>
        </w:numPr>
        <w:ind w:firstLineChars="0"/>
        <w:rPr>
          <w:sz w:val="24"/>
        </w:rPr>
      </w:pPr>
      <w:r>
        <w:rPr>
          <w:sz w:val="24"/>
        </w:rPr>
        <w:t>USER=</w:t>
      </w:r>
      <w:proofErr w:type="spellStart"/>
      <w:r>
        <w:rPr>
          <w:sz w:val="24"/>
        </w:rPr>
        <w:t>liuhuan</w:t>
      </w:r>
      <w:proofErr w:type="spellEnd"/>
    </w:p>
    <w:p w:rsidR="00833965" w:rsidRDefault="00833965" w:rsidP="00833965">
      <w:pPr>
        <w:pStyle w:val="aff5"/>
        <w:numPr>
          <w:ilvl w:val="2"/>
          <w:numId w:val="19"/>
        </w:numPr>
        <w:ind w:firstLineChars="0"/>
        <w:rPr>
          <w:sz w:val="24"/>
        </w:rPr>
      </w:pPr>
      <w:r>
        <w:rPr>
          <w:sz w:val="24"/>
        </w:rPr>
        <w:t>PASSWORD=</w:t>
      </w:r>
      <w:proofErr w:type="spellStart"/>
      <w:r>
        <w:rPr>
          <w:sz w:val="24"/>
        </w:rPr>
        <w:t>huan</w:t>
      </w:r>
      <w:proofErr w:type="spellEnd"/>
    </w:p>
    <w:p w:rsidR="00833965" w:rsidRDefault="00833965" w:rsidP="00833965">
      <w:pPr>
        <w:pStyle w:val="aff5"/>
        <w:numPr>
          <w:ilvl w:val="2"/>
          <w:numId w:val="19"/>
        </w:numPr>
        <w:ind w:firstLineChars="0"/>
        <w:rPr>
          <w:sz w:val="24"/>
        </w:rPr>
      </w:pPr>
      <w:r>
        <w:rPr>
          <w:sz w:val="24"/>
        </w:rPr>
        <w:t>DRIVER=</w:t>
      </w:r>
      <w:proofErr w:type="spellStart"/>
      <w:r>
        <w:rPr>
          <w:sz w:val="24"/>
        </w:rPr>
        <w:t>oracle.jdbc.OracleDriver</w:t>
      </w:r>
      <w:proofErr w:type="spellEnd"/>
    </w:p>
    <w:p w:rsidR="0093409B" w:rsidRDefault="0093409B" w:rsidP="0093409B">
      <w:pPr>
        <w:pStyle w:val="aff5"/>
        <w:numPr>
          <w:ilvl w:val="0"/>
          <w:numId w:val="19"/>
        </w:numPr>
        <w:ind w:firstLineChars="0"/>
        <w:rPr>
          <w:sz w:val="24"/>
        </w:rPr>
      </w:pPr>
      <w:r>
        <w:rPr>
          <w:rFonts w:hint="eastAsia"/>
          <w:sz w:val="24"/>
        </w:rPr>
        <w:t>解析</w:t>
      </w:r>
      <w:r>
        <w:rPr>
          <w:sz w:val="24"/>
        </w:rPr>
        <w:t>方式</w:t>
      </w:r>
    </w:p>
    <w:p w:rsidR="0093409B" w:rsidRDefault="00853E2E" w:rsidP="0093409B">
      <w:pPr>
        <w:pStyle w:val="aff5"/>
        <w:numPr>
          <w:ilvl w:val="1"/>
          <w:numId w:val="19"/>
        </w:numPr>
        <w:ind w:firstLineChars="0"/>
        <w:rPr>
          <w:sz w:val="24"/>
        </w:rPr>
      </w:pPr>
      <w:r>
        <w:rPr>
          <w:rFonts w:hint="eastAsia"/>
          <w:sz w:val="24"/>
        </w:rPr>
        <w:t>P</w:t>
      </w:r>
      <w:r>
        <w:rPr>
          <w:sz w:val="24"/>
        </w:rPr>
        <w:t>r</w:t>
      </w:r>
      <w:r w:rsidR="0093409B">
        <w:rPr>
          <w:rFonts w:hint="eastAsia"/>
          <w:sz w:val="24"/>
        </w:rPr>
        <w:t>ope</w:t>
      </w:r>
      <w:r>
        <w:rPr>
          <w:sz w:val="24"/>
        </w:rPr>
        <w:t>r</w:t>
      </w:r>
      <w:r w:rsidR="0093409B">
        <w:rPr>
          <w:rFonts w:hint="eastAsia"/>
          <w:sz w:val="24"/>
        </w:rPr>
        <w:t>ties</w:t>
      </w:r>
      <w:r>
        <w:rPr>
          <w:sz w:val="24"/>
        </w:rPr>
        <w:t xml:space="preserve">: </w:t>
      </w:r>
      <w:proofErr w:type="spellStart"/>
      <w:r>
        <w:rPr>
          <w:sz w:val="24"/>
        </w:rPr>
        <w:t>java.util</w:t>
      </w:r>
      <w:proofErr w:type="spellEnd"/>
      <w:r>
        <w:rPr>
          <w:rFonts w:hint="eastAsia"/>
          <w:sz w:val="24"/>
        </w:rPr>
        <w:t>对象</w:t>
      </w:r>
    </w:p>
    <w:p w:rsidR="00AC1D53" w:rsidRDefault="00AC1D53" w:rsidP="0093409B">
      <w:pPr>
        <w:pStyle w:val="aff5"/>
        <w:numPr>
          <w:ilvl w:val="1"/>
          <w:numId w:val="19"/>
        </w:numPr>
        <w:ind w:firstLineChars="0"/>
        <w:rPr>
          <w:sz w:val="24"/>
        </w:rPr>
      </w:pPr>
      <w:r>
        <w:rPr>
          <w:rFonts w:hint="eastAsia"/>
          <w:sz w:val="24"/>
        </w:rPr>
        <w:t>类似于</w:t>
      </w:r>
      <w:r>
        <w:rPr>
          <w:rFonts w:hint="eastAsia"/>
          <w:sz w:val="24"/>
        </w:rPr>
        <w:t xml:space="preserve"> </w:t>
      </w:r>
      <w:r>
        <w:rPr>
          <w:sz w:val="24"/>
        </w:rPr>
        <w:t>Map</w:t>
      </w:r>
      <w:r>
        <w:rPr>
          <w:rFonts w:hint="eastAsia"/>
          <w:sz w:val="24"/>
        </w:rPr>
        <w:t>集合</w:t>
      </w:r>
      <w:r>
        <w:rPr>
          <w:rFonts w:hint="eastAsia"/>
          <w:sz w:val="24"/>
        </w:rPr>
        <w:t>m</w:t>
      </w:r>
    </w:p>
    <w:p w:rsidR="00AC1D53" w:rsidRDefault="00AC1D53" w:rsidP="00AC1D53">
      <w:pPr>
        <w:pStyle w:val="aff5"/>
        <w:numPr>
          <w:ilvl w:val="0"/>
          <w:numId w:val="19"/>
        </w:numPr>
        <w:ind w:firstLineChars="0"/>
        <w:rPr>
          <w:sz w:val="24"/>
        </w:rPr>
      </w:pPr>
      <w:r>
        <w:rPr>
          <w:sz w:val="24"/>
        </w:rPr>
        <w:t>Junit</w:t>
      </w:r>
      <w:r>
        <w:rPr>
          <w:sz w:val="24"/>
        </w:rPr>
        <w:t>单元测试工具</w:t>
      </w:r>
    </w:p>
    <w:p w:rsidR="00F7552E" w:rsidRDefault="00F7552E" w:rsidP="00F7552E">
      <w:pPr>
        <w:pStyle w:val="aff5"/>
        <w:ind w:left="420" w:firstLineChars="0" w:firstLine="0"/>
        <w:rPr>
          <w:sz w:val="24"/>
        </w:rPr>
      </w:pPr>
      <w:r>
        <w:rPr>
          <w:noProof/>
        </w:rPr>
        <w:drawing>
          <wp:inline distT="0" distB="0" distL="0" distR="0" wp14:anchorId="7CD37C3A" wp14:editId="70AEC004">
            <wp:extent cx="1989734" cy="189498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3042" cy="1907658"/>
                    </a:xfrm>
                    <a:prstGeom prst="rect">
                      <a:avLst/>
                    </a:prstGeom>
                  </pic:spPr>
                </pic:pic>
              </a:graphicData>
            </a:graphic>
          </wp:inline>
        </w:drawing>
      </w:r>
    </w:p>
    <w:p w:rsidR="00F7552E" w:rsidRPr="00833965" w:rsidRDefault="00F7552E" w:rsidP="00F7552E">
      <w:pPr>
        <w:pStyle w:val="aff5"/>
        <w:ind w:left="420" w:firstLineChars="0" w:firstLine="0"/>
        <w:rPr>
          <w:sz w:val="24"/>
        </w:rPr>
      </w:pPr>
      <w:r>
        <w:rPr>
          <w:noProof/>
        </w:rPr>
        <w:lastRenderedPageBreak/>
        <w:drawing>
          <wp:inline distT="0" distB="0" distL="0" distR="0" wp14:anchorId="048AF880" wp14:editId="61D22F77">
            <wp:extent cx="3065069" cy="24849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0639" cy="2489446"/>
                    </a:xfrm>
                    <a:prstGeom prst="rect">
                      <a:avLst/>
                    </a:prstGeom>
                  </pic:spPr>
                </pic:pic>
              </a:graphicData>
            </a:graphic>
          </wp:inline>
        </w:drawing>
      </w:r>
    </w:p>
    <w:p w:rsidR="00D368D9" w:rsidRDefault="00F9594A" w:rsidP="000413D5">
      <w:r>
        <w:rPr>
          <w:noProof/>
        </w:rPr>
        <w:drawing>
          <wp:inline distT="0" distB="0" distL="0" distR="0" wp14:anchorId="7AC9EC0A" wp14:editId="0212DA33">
            <wp:extent cx="3555187" cy="2901033"/>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57387" cy="2902828"/>
                    </a:xfrm>
                    <a:prstGeom prst="rect">
                      <a:avLst/>
                    </a:prstGeom>
                  </pic:spPr>
                </pic:pic>
              </a:graphicData>
            </a:graphic>
          </wp:inline>
        </w:drawing>
      </w:r>
    </w:p>
    <w:p w:rsidR="00F9594A" w:rsidRDefault="00F9594A" w:rsidP="000413D5">
      <w:r>
        <w:rPr>
          <w:noProof/>
        </w:rPr>
        <w:drawing>
          <wp:inline distT="0" distB="0" distL="0" distR="0" wp14:anchorId="37735330" wp14:editId="3AEB8688">
            <wp:extent cx="2943225" cy="15144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43225" cy="1514475"/>
                    </a:xfrm>
                    <a:prstGeom prst="rect">
                      <a:avLst/>
                    </a:prstGeom>
                  </pic:spPr>
                </pic:pic>
              </a:graphicData>
            </a:graphic>
          </wp:inline>
        </w:drawing>
      </w:r>
    </w:p>
    <w:p w:rsidR="0047061A" w:rsidRDefault="0047061A" w:rsidP="000413D5">
      <w:pPr>
        <w:rPr>
          <w:noProof/>
        </w:rPr>
      </w:pPr>
      <w:r>
        <w:rPr>
          <w:noProof/>
        </w:rPr>
        <w:drawing>
          <wp:inline distT="0" distB="0" distL="0" distR="0" wp14:anchorId="6F708CB6" wp14:editId="7915AC5E">
            <wp:extent cx="2991916" cy="177355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95810" cy="1775866"/>
                    </a:xfrm>
                    <a:prstGeom prst="rect">
                      <a:avLst/>
                    </a:prstGeom>
                  </pic:spPr>
                </pic:pic>
              </a:graphicData>
            </a:graphic>
          </wp:inline>
        </w:drawing>
      </w:r>
      <w:r w:rsidRPr="0047061A">
        <w:rPr>
          <w:noProof/>
        </w:rPr>
        <w:t xml:space="preserve"> </w:t>
      </w:r>
      <w:r>
        <w:rPr>
          <w:noProof/>
        </w:rPr>
        <w:drawing>
          <wp:inline distT="0" distB="0" distL="0" distR="0" wp14:anchorId="3C91CDBD" wp14:editId="214A2274">
            <wp:extent cx="2991485" cy="717031"/>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96960" cy="718343"/>
                    </a:xfrm>
                    <a:prstGeom prst="rect">
                      <a:avLst/>
                    </a:prstGeom>
                  </pic:spPr>
                </pic:pic>
              </a:graphicData>
            </a:graphic>
          </wp:inline>
        </w:drawing>
      </w:r>
    </w:p>
    <w:p w:rsidR="005E392E" w:rsidRDefault="00FD5EAE" w:rsidP="000413D5">
      <w:r>
        <w:rPr>
          <w:noProof/>
        </w:rPr>
        <w:lastRenderedPageBreak/>
        <w:drawing>
          <wp:inline distT="0" distB="0" distL="0" distR="0" wp14:anchorId="582CB074" wp14:editId="7E968414">
            <wp:extent cx="6165190" cy="8001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3105"/>
                    <a:stretch/>
                  </pic:blipFill>
                  <pic:spPr bwMode="auto">
                    <a:xfrm>
                      <a:off x="0" y="0"/>
                      <a:ext cx="6165190" cy="800100"/>
                    </a:xfrm>
                    <a:prstGeom prst="rect">
                      <a:avLst/>
                    </a:prstGeom>
                    <a:ln>
                      <a:noFill/>
                    </a:ln>
                    <a:extLst>
                      <a:ext uri="{53640926-AAD7-44D8-BBD7-CCE9431645EC}">
                        <a14:shadowObscured xmlns:a14="http://schemas.microsoft.com/office/drawing/2010/main"/>
                      </a:ext>
                    </a:extLst>
                  </pic:spPr>
                </pic:pic>
              </a:graphicData>
            </a:graphic>
          </wp:inline>
        </w:drawing>
      </w:r>
    </w:p>
    <w:p w:rsidR="00FD5EAE" w:rsidRDefault="00FD5EAE" w:rsidP="000413D5">
      <w:r>
        <w:rPr>
          <w:noProof/>
        </w:rPr>
        <w:drawing>
          <wp:inline distT="0" distB="0" distL="0" distR="0" wp14:anchorId="60664B06" wp14:editId="2815FD59">
            <wp:extent cx="5838825" cy="10572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38825" cy="1057275"/>
                    </a:xfrm>
                    <a:prstGeom prst="rect">
                      <a:avLst/>
                    </a:prstGeom>
                  </pic:spPr>
                </pic:pic>
              </a:graphicData>
            </a:graphic>
          </wp:inline>
        </w:drawing>
      </w:r>
    </w:p>
    <w:p w:rsidR="00FD5EAE" w:rsidRDefault="00FD5EAE" w:rsidP="000413D5">
      <w:r>
        <w:rPr>
          <w:rFonts w:hint="eastAsia"/>
        </w:rPr>
        <w:t>.properties</w:t>
      </w:r>
      <w:r>
        <w:rPr>
          <w:rFonts w:hint="eastAsia"/>
        </w:rPr>
        <w:t>文件</w:t>
      </w:r>
      <w:r>
        <w:t>配合使用</w:t>
      </w:r>
    </w:p>
    <w:p w:rsidR="004800B6" w:rsidRDefault="004800B6" w:rsidP="000413D5"/>
    <w:p w:rsidR="00832B06" w:rsidRDefault="004800B6" w:rsidP="005E2B3C">
      <w:pPr>
        <w:pStyle w:val="1"/>
      </w:pPr>
      <w:r>
        <w:rPr>
          <w:rFonts w:hint="eastAsia"/>
        </w:rPr>
        <w:t>XML</w:t>
      </w:r>
      <w:r>
        <w:t>解析</w:t>
      </w:r>
    </w:p>
    <w:p w:rsidR="00832B06" w:rsidRDefault="00832B06" w:rsidP="00832B06">
      <w:pPr>
        <w:pStyle w:val="aff5"/>
        <w:numPr>
          <w:ilvl w:val="0"/>
          <w:numId w:val="20"/>
        </w:numPr>
        <w:ind w:firstLineChars="0"/>
        <w:rPr>
          <w:sz w:val="28"/>
        </w:rPr>
      </w:pPr>
      <w:r>
        <w:rPr>
          <w:rFonts w:hint="eastAsia"/>
          <w:sz w:val="28"/>
        </w:rPr>
        <w:t>什么</w:t>
      </w:r>
      <w:r>
        <w:rPr>
          <w:sz w:val="28"/>
        </w:rPr>
        <w:t>是</w:t>
      </w:r>
      <w:r w:rsidRPr="00832B06">
        <w:rPr>
          <w:rFonts w:hint="eastAsia"/>
          <w:sz w:val="28"/>
        </w:rPr>
        <w:t>XML</w:t>
      </w:r>
      <w:r>
        <w:rPr>
          <w:rFonts w:hint="eastAsia"/>
          <w:sz w:val="28"/>
        </w:rPr>
        <w:t>？</w:t>
      </w:r>
    </w:p>
    <w:p w:rsidR="00832B06" w:rsidRDefault="00832B06" w:rsidP="00832B06">
      <w:pPr>
        <w:pStyle w:val="aff5"/>
        <w:ind w:left="420" w:firstLineChars="0" w:firstLine="0"/>
        <w:rPr>
          <w:sz w:val="28"/>
        </w:rPr>
      </w:pPr>
      <w:r>
        <w:rPr>
          <w:rFonts w:hint="eastAsia"/>
          <w:sz w:val="28"/>
        </w:rPr>
        <w:t xml:space="preserve"> </w:t>
      </w:r>
      <w:r w:rsidR="005608DA">
        <w:rPr>
          <w:noProof/>
        </w:rPr>
        <w:drawing>
          <wp:inline distT="0" distB="0" distL="0" distR="0" wp14:anchorId="66AB5188" wp14:editId="6D53D25F">
            <wp:extent cx="4267200" cy="609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67200" cy="609600"/>
                    </a:xfrm>
                    <a:prstGeom prst="rect">
                      <a:avLst/>
                    </a:prstGeom>
                  </pic:spPr>
                </pic:pic>
              </a:graphicData>
            </a:graphic>
          </wp:inline>
        </w:drawing>
      </w:r>
    </w:p>
    <w:p w:rsidR="002526FB" w:rsidRDefault="002526FB" w:rsidP="005608DA">
      <w:pPr>
        <w:pStyle w:val="aff5"/>
        <w:numPr>
          <w:ilvl w:val="0"/>
          <w:numId w:val="20"/>
        </w:numPr>
        <w:ind w:firstLineChars="0"/>
        <w:rPr>
          <w:sz w:val="28"/>
        </w:rPr>
      </w:pPr>
      <w:r>
        <w:rPr>
          <w:rFonts w:hint="eastAsia"/>
          <w:sz w:val="28"/>
        </w:rPr>
        <w:t>xml</w:t>
      </w:r>
      <w:r>
        <w:rPr>
          <w:sz w:val="28"/>
        </w:rPr>
        <w:t>的目的？</w:t>
      </w:r>
    </w:p>
    <w:p w:rsidR="002526FB" w:rsidRDefault="002526FB" w:rsidP="002526FB">
      <w:pPr>
        <w:pStyle w:val="aff5"/>
        <w:numPr>
          <w:ilvl w:val="1"/>
          <w:numId w:val="20"/>
        </w:numPr>
        <w:ind w:firstLineChars="0"/>
        <w:rPr>
          <w:sz w:val="28"/>
        </w:rPr>
      </w:pPr>
      <w:r>
        <w:rPr>
          <w:rFonts w:hint="eastAsia"/>
          <w:sz w:val="28"/>
        </w:rPr>
        <w:t>存储</w:t>
      </w:r>
      <w:r>
        <w:rPr>
          <w:sz w:val="28"/>
        </w:rPr>
        <w:t>数据</w:t>
      </w:r>
      <w:r>
        <w:rPr>
          <w:rFonts w:hint="eastAsia"/>
          <w:sz w:val="28"/>
        </w:rPr>
        <w:t xml:space="preserve">  </w:t>
      </w:r>
    </w:p>
    <w:p w:rsidR="002526FB" w:rsidRDefault="002526FB" w:rsidP="002526FB">
      <w:pPr>
        <w:pStyle w:val="aff5"/>
        <w:numPr>
          <w:ilvl w:val="1"/>
          <w:numId w:val="20"/>
        </w:numPr>
        <w:ind w:firstLineChars="0"/>
        <w:rPr>
          <w:sz w:val="28"/>
        </w:rPr>
      </w:pPr>
      <w:r>
        <w:rPr>
          <w:sz w:val="28"/>
        </w:rPr>
        <w:t>ajax</w:t>
      </w:r>
    </w:p>
    <w:p w:rsidR="002526FB" w:rsidRDefault="002526FB" w:rsidP="002526FB">
      <w:pPr>
        <w:pStyle w:val="aff5"/>
        <w:numPr>
          <w:ilvl w:val="1"/>
          <w:numId w:val="20"/>
        </w:numPr>
        <w:ind w:firstLineChars="0"/>
        <w:rPr>
          <w:sz w:val="28"/>
        </w:rPr>
      </w:pPr>
      <w:r>
        <w:rPr>
          <w:rFonts w:hint="eastAsia"/>
          <w:sz w:val="28"/>
        </w:rPr>
        <w:t>文本</w:t>
      </w:r>
      <w:r>
        <w:rPr>
          <w:rFonts w:hint="eastAsia"/>
          <w:sz w:val="28"/>
        </w:rPr>
        <w:t xml:space="preserve">  stu.txt,</w:t>
      </w:r>
      <w:r>
        <w:rPr>
          <w:rFonts w:hint="eastAsia"/>
          <w:sz w:val="28"/>
        </w:rPr>
        <w:t>格式化</w:t>
      </w:r>
      <w:r>
        <w:rPr>
          <w:sz w:val="28"/>
        </w:rPr>
        <w:t>【</w:t>
      </w:r>
      <w:r>
        <w:rPr>
          <w:rFonts w:hint="eastAsia"/>
          <w:sz w:val="28"/>
        </w:rPr>
        <w:t>可读性</w:t>
      </w:r>
      <w:r>
        <w:rPr>
          <w:sz w:val="28"/>
        </w:rPr>
        <w:t>比较强】</w:t>
      </w:r>
    </w:p>
    <w:p w:rsidR="005608DA" w:rsidRDefault="005608DA" w:rsidP="005608DA">
      <w:pPr>
        <w:pStyle w:val="aff5"/>
        <w:numPr>
          <w:ilvl w:val="0"/>
          <w:numId w:val="20"/>
        </w:numPr>
        <w:ind w:firstLineChars="0"/>
        <w:rPr>
          <w:sz w:val="28"/>
        </w:rPr>
      </w:pPr>
      <w:r>
        <w:rPr>
          <w:rFonts w:hint="eastAsia"/>
          <w:sz w:val="28"/>
        </w:rPr>
        <w:t>格式</w:t>
      </w:r>
    </w:p>
    <w:p w:rsidR="005608DA" w:rsidRDefault="005608DA" w:rsidP="005608DA">
      <w:pPr>
        <w:pStyle w:val="aff5"/>
        <w:numPr>
          <w:ilvl w:val="1"/>
          <w:numId w:val="20"/>
        </w:numPr>
        <w:ind w:firstLineChars="0"/>
        <w:rPr>
          <w:sz w:val="28"/>
        </w:rPr>
      </w:pPr>
      <w:r>
        <w:rPr>
          <w:rFonts w:hint="eastAsia"/>
          <w:sz w:val="28"/>
        </w:rPr>
        <w:t>单标签</w:t>
      </w:r>
    </w:p>
    <w:p w:rsidR="005608DA" w:rsidRDefault="005608DA" w:rsidP="005608DA">
      <w:pPr>
        <w:pStyle w:val="aff5"/>
        <w:numPr>
          <w:ilvl w:val="1"/>
          <w:numId w:val="20"/>
        </w:numPr>
        <w:ind w:firstLineChars="0"/>
        <w:rPr>
          <w:sz w:val="28"/>
        </w:rPr>
      </w:pPr>
      <w:r>
        <w:rPr>
          <w:rFonts w:hint="eastAsia"/>
          <w:sz w:val="28"/>
        </w:rPr>
        <w:t>双标签</w:t>
      </w:r>
    </w:p>
    <w:p w:rsidR="00AD06BF" w:rsidRDefault="00C255AC" w:rsidP="00AD06BF">
      <w:pPr>
        <w:pStyle w:val="aff5"/>
        <w:numPr>
          <w:ilvl w:val="0"/>
          <w:numId w:val="20"/>
        </w:numPr>
        <w:ind w:firstLineChars="0"/>
        <w:rPr>
          <w:sz w:val="28"/>
        </w:rPr>
      </w:pPr>
      <w:r>
        <w:rPr>
          <w:rFonts w:hint="eastAsia"/>
          <w:sz w:val="28"/>
        </w:rPr>
        <w:t>XML</w:t>
      </w:r>
      <w:r>
        <w:rPr>
          <w:sz w:val="28"/>
        </w:rPr>
        <w:t>解析</w:t>
      </w:r>
    </w:p>
    <w:p w:rsidR="00B00BEC" w:rsidRDefault="00B00BEC" w:rsidP="00B00BEC">
      <w:pPr>
        <w:pStyle w:val="aff5"/>
        <w:numPr>
          <w:ilvl w:val="1"/>
          <w:numId w:val="20"/>
        </w:numPr>
        <w:ind w:firstLineChars="0"/>
        <w:rPr>
          <w:sz w:val="28"/>
        </w:rPr>
      </w:pPr>
      <w:r>
        <w:rPr>
          <w:rFonts w:hint="eastAsia"/>
          <w:sz w:val="28"/>
        </w:rPr>
        <w:t>DOM</w:t>
      </w:r>
    </w:p>
    <w:p w:rsidR="00B00BEC" w:rsidRDefault="007A2008" w:rsidP="00B00BEC">
      <w:pPr>
        <w:pStyle w:val="aff5"/>
        <w:ind w:left="840" w:firstLineChars="0" w:firstLine="0"/>
        <w:rPr>
          <w:sz w:val="28"/>
        </w:rPr>
      </w:pPr>
      <w:r>
        <w:rPr>
          <w:sz w:val="28"/>
        </w:rPr>
        <w:t>Document—</w:t>
      </w:r>
      <w:proofErr w:type="gramStart"/>
      <w:r>
        <w:rPr>
          <w:rFonts w:hint="eastAsia"/>
          <w:sz w:val="28"/>
        </w:rPr>
        <w:t>》</w:t>
      </w:r>
      <w:proofErr w:type="gramEnd"/>
      <w:r>
        <w:rPr>
          <w:sz w:val="28"/>
        </w:rPr>
        <w:t>xml</w:t>
      </w:r>
    </w:p>
    <w:p w:rsidR="007A2008" w:rsidRDefault="007A2008" w:rsidP="00B00BEC">
      <w:pPr>
        <w:pStyle w:val="aff5"/>
        <w:ind w:left="840" w:firstLineChars="0" w:firstLine="0"/>
        <w:rPr>
          <w:sz w:val="28"/>
        </w:rPr>
      </w:pPr>
      <w:r>
        <w:rPr>
          <w:sz w:val="28"/>
        </w:rPr>
        <w:t>DOM</w:t>
      </w:r>
      <w:r>
        <w:rPr>
          <w:sz w:val="28"/>
        </w:rPr>
        <w:t>加载进入内存</w:t>
      </w:r>
    </w:p>
    <w:p w:rsidR="007A2008" w:rsidRDefault="007A2008" w:rsidP="00B00BEC">
      <w:pPr>
        <w:pStyle w:val="aff5"/>
        <w:ind w:left="840" w:firstLineChars="0" w:firstLine="0"/>
        <w:rPr>
          <w:sz w:val="28"/>
        </w:rPr>
      </w:pPr>
      <w:r>
        <w:rPr>
          <w:rFonts w:hint="eastAsia"/>
          <w:sz w:val="28"/>
        </w:rPr>
        <w:t>缺点</w:t>
      </w:r>
      <w:r>
        <w:rPr>
          <w:sz w:val="28"/>
        </w:rPr>
        <w:t>：</w:t>
      </w:r>
      <w:r>
        <w:rPr>
          <w:rFonts w:hint="eastAsia"/>
          <w:sz w:val="28"/>
        </w:rPr>
        <w:t>消耗</w:t>
      </w:r>
      <w:r>
        <w:rPr>
          <w:sz w:val="28"/>
        </w:rPr>
        <w:t>内存比较大</w:t>
      </w:r>
    </w:p>
    <w:p w:rsidR="00B00BEC" w:rsidRDefault="00B00BEC" w:rsidP="00B00BEC">
      <w:pPr>
        <w:pStyle w:val="aff5"/>
        <w:numPr>
          <w:ilvl w:val="1"/>
          <w:numId w:val="20"/>
        </w:numPr>
        <w:ind w:firstLineChars="0"/>
        <w:rPr>
          <w:sz w:val="28"/>
        </w:rPr>
      </w:pPr>
      <w:r>
        <w:rPr>
          <w:sz w:val="28"/>
        </w:rPr>
        <w:t>SAX</w:t>
      </w:r>
    </w:p>
    <w:p w:rsidR="00C91268" w:rsidRDefault="00C91268" w:rsidP="00C91268">
      <w:pPr>
        <w:pStyle w:val="aff5"/>
        <w:numPr>
          <w:ilvl w:val="2"/>
          <w:numId w:val="20"/>
        </w:numPr>
        <w:ind w:firstLineChars="0"/>
        <w:rPr>
          <w:sz w:val="28"/>
        </w:rPr>
      </w:pPr>
      <w:r>
        <w:rPr>
          <w:rFonts w:hint="eastAsia"/>
          <w:sz w:val="28"/>
        </w:rPr>
        <w:t>耗内存</w:t>
      </w:r>
      <w:r>
        <w:rPr>
          <w:sz w:val="28"/>
        </w:rPr>
        <w:t>小</w:t>
      </w:r>
    </w:p>
    <w:p w:rsidR="00C91268" w:rsidRDefault="00C91268" w:rsidP="00C91268">
      <w:pPr>
        <w:pStyle w:val="aff5"/>
        <w:numPr>
          <w:ilvl w:val="2"/>
          <w:numId w:val="20"/>
        </w:numPr>
        <w:ind w:firstLineChars="0"/>
        <w:rPr>
          <w:sz w:val="28"/>
        </w:rPr>
      </w:pPr>
      <w:r>
        <w:rPr>
          <w:rFonts w:hint="eastAsia"/>
          <w:sz w:val="28"/>
        </w:rPr>
        <w:t>查询</w:t>
      </w:r>
      <w:r>
        <w:rPr>
          <w:sz w:val="28"/>
        </w:rPr>
        <w:t>复杂</w:t>
      </w:r>
    </w:p>
    <w:p w:rsidR="00C91268" w:rsidRDefault="00C91268" w:rsidP="00C91268">
      <w:pPr>
        <w:pStyle w:val="aff5"/>
        <w:numPr>
          <w:ilvl w:val="0"/>
          <w:numId w:val="20"/>
        </w:numPr>
        <w:ind w:firstLineChars="0"/>
        <w:rPr>
          <w:sz w:val="28"/>
        </w:rPr>
      </w:pPr>
      <w:r>
        <w:rPr>
          <w:rFonts w:hint="eastAsia"/>
          <w:sz w:val="28"/>
        </w:rPr>
        <w:t>路径</w:t>
      </w:r>
      <w:r>
        <w:rPr>
          <w:sz w:val="28"/>
        </w:rPr>
        <w:t>的解决方案</w:t>
      </w:r>
    </w:p>
    <w:p w:rsidR="00C91268" w:rsidRDefault="00C91268" w:rsidP="00C91268">
      <w:pPr>
        <w:pStyle w:val="aff5"/>
        <w:numPr>
          <w:ilvl w:val="1"/>
          <w:numId w:val="20"/>
        </w:numPr>
        <w:ind w:firstLineChars="0"/>
        <w:rPr>
          <w:sz w:val="28"/>
        </w:rPr>
      </w:pPr>
      <w:r>
        <w:rPr>
          <w:rFonts w:hint="eastAsia"/>
          <w:sz w:val="28"/>
        </w:rPr>
        <w:t>path</w:t>
      </w:r>
      <w:r>
        <w:rPr>
          <w:sz w:val="28"/>
        </w:rPr>
        <w:t>---</w:t>
      </w:r>
      <w:proofErr w:type="gramStart"/>
      <w:r>
        <w:rPr>
          <w:rFonts w:hint="eastAsia"/>
          <w:sz w:val="28"/>
        </w:rPr>
        <w:t>》</w:t>
      </w:r>
      <w:proofErr w:type="spellStart"/>
      <w:proofErr w:type="gramEnd"/>
      <w:r>
        <w:rPr>
          <w:sz w:val="28"/>
        </w:rPr>
        <w:t>FileInputStream</w:t>
      </w:r>
      <w:proofErr w:type="spellEnd"/>
    </w:p>
    <w:p w:rsidR="00C91268" w:rsidRDefault="00C91268" w:rsidP="00C91268">
      <w:pPr>
        <w:pStyle w:val="aff5"/>
        <w:numPr>
          <w:ilvl w:val="1"/>
          <w:numId w:val="20"/>
        </w:numPr>
        <w:ind w:firstLineChars="0"/>
        <w:rPr>
          <w:sz w:val="28"/>
        </w:rPr>
      </w:pPr>
      <w:r>
        <w:rPr>
          <w:sz w:val="28"/>
        </w:rPr>
        <w:lastRenderedPageBreak/>
        <w:t>Spring</w:t>
      </w:r>
      <w:r>
        <w:rPr>
          <w:rFonts w:hint="eastAsia"/>
          <w:sz w:val="28"/>
        </w:rPr>
        <w:t>框架</w:t>
      </w:r>
    </w:p>
    <w:p w:rsidR="00864218" w:rsidRDefault="00864218" w:rsidP="00864218">
      <w:pPr>
        <w:pStyle w:val="aff5"/>
        <w:ind w:left="840" w:firstLineChars="0" w:firstLine="0"/>
        <w:rPr>
          <w:sz w:val="28"/>
        </w:rPr>
      </w:pPr>
      <w:r>
        <w:rPr>
          <w:noProof/>
        </w:rPr>
        <w:drawing>
          <wp:inline distT="0" distB="0" distL="0" distR="0" wp14:anchorId="3E652EF0" wp14:editId="4158F55C">
            <wp:extent cx="3372307" cy="811341"/>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77314" cy="812546"/>
                    </a:xfrm>
                    <a:prstGeom prst="rect">
                      <a:avLst/>
                    </a:prstGeom>
                  </pic:spPr>
                </pic:pic>
              </a:graphicData>
            </a:graphic>
          </wp:inline>
        </w:drawing>
      </w:r>
    </w:p>
    <w:p w:rsidR="009B3833" w:rsidRDefault="009B3833" w:rsidP="00864218">
      <w:pPr>
        <w:pStyle w:val="aff5"/>
        <w:ind w:left="840" w:firstLineChars="0" w:firstLine="0"/>
        <w:rPr>
          <w:sz w:val="28"/>
        </w:rPr>
      </w:pPr>
      <w:r>
        <w:rPr>
          <w:noProof/>
        </w:rPr>
        <w:drawing>
          <wp:inline distT="0" distB="0" distL="0" distR="0" wp14:anchorId="6042B170" wp14:editId="7FD73AEE">
            <wp:extent cx="6207633" cy="499362"/>
            <wp:effectExtent l="0" t="0" r="317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29473" cy="501119"/>
                    </a:xfrm>
                    <a:prstGeom prst="rect">
                      <a:avLst/>
                    </a:prstGeom>
                  </pic:spPr>
                </pic:pic>
              </a:graphicData>
            </a:graphic>
          </wp:inline>
        </w:drawing>
      </w:r>
    </w:p>
    <w:p w:rsidR="001D58B9" w:rsidRPr="001D58B9" w:rsidRDefault="001D58B9" w:rsidP="001D58B9">
      <w:pPr>
        <w:rPr>
          <w:sz w:val="28"/>
        </w:rPr>
      </w:pPr>
    </w:p>
    <w:p w:rsidR="00C91268" w:rsidRDefault="001D58B9" w:rsidP="001D58B9">
      <w:pPr>
        <w:pStyle w:val="aff5"/>
        <w:numPr>
          <w:ilvl w:val="0"/>
          <w:numId w:val="20"/>
        </w:numPr>
        <w:ind w:firstLineChars="0"/>
        <w:rPr>
          <w:sz w:val="28"/>
        </w:rPr>
      </w:pPr>
      <w:r>
        <w:rPr>
          <w:rFonts w:hint="eastAsia"/>
          <w:sz w:val="28"/>
        </w:rPr>
        <w:t>JABX</w:t>
      </w:r>
    </w:p>
    <w:p w:rsidR="00045327" w:rsidRDefault="00045327" w:rsidP="00045327">
      <w:pPr>
        <w:pStyle w:val="aff5"/>
        <w:numPr>
          <w:ilvl w:val="1"/>
          <w:numId w:val="20"/>
        </w:numPr>
        <w:ind w:firstLineChars="0"/>
        <w:rPr>
          <w:sz w:val="28"/>
        </w:rPr>
      </w:pPr>
      <w:r>
        <w:rPr>
          <w:sz w:val="28"/>
        </w:rPr>
        <w:t>xml</w:t>
      </w:r>
      <w:r>
        <w:rPr>
          <w:rFonts w:hint="eastAsia"/>
          <w:sz w:val="28"/>
        </w:rPr>
        <w:t>文件</w:t>
      </w:r>
      <w:r>
        <w:rPr>
          <w:sz w:val="28"/>
        </w:rPr>
        <w:t>映射为</w:t>
      </w:r>
      <w:r>
        <w:rPr>
          <w:sz w:val="28"/>
        </w:rPr>
        <w:t>java</w:t>
      </w:r>
      <w:r>
        <w:rPr>
          <w:sz w:val="28"/>
        </w:rPr>
        <w:t>类</w:t>
      </w:r>
    </w:p>
    <w:p w:rsidR="000672CA" w:rsidRDefault="000672CA" w:rsidP="00045327">
      <w:pPr>
        <w:pStyle w:val="aff5"/>
        <w:numPr>
          <w:ilvl w:val="1"/>
          <w:numId w:val="20"/>
        </w:numPr>
        <w:ind w:firstLineChars="0"/>
        <w:rPr>
          <w:sz w:val="28"/>
        </w:rPr>
      </w:pPr>
      <w:proofErr w:type="spellStart"/>
      <w:r>
        <w:rPr>
          <w:rFonts w:hint="eastAsia"/>
          <w:sz w:val="28"/>
        </w:rPr>
        <w:t>javax</w:t>
      </w:r>
      <w:proofErr w:type="spellEnd"/>
      <w:r>
        <w:rPr>
          <w:sz w:val="28"/>
        </w:rPr>
        <w:t>内置的</w:t>
      </w:r>
    </w:p>
    <w:p w:rsidR="00656249" w:rsidRDefault="00656249" w:rsidP="00656249">
      <w:pPr>
        <w:pStyle w:val="aff5"/>
        <w:ind w:left="840" w:firstLineChars="0" w:firstLine="0"/>
        <w:rPr>
          <w:sz w:val="28"/>
        </w:rPr>
      </w:pPr>
      <w:r>
        <w:rPr>
          <w:noProof/>
        </w:rPr>
        <w:drawing>
          <wp:inline distT="0" distB="0" distL="0" distR="0" wp14:anchorId="3479C2B0" wp14:editId="66A00FFB">
            <wp:extent cx="3924300" cy="18192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24300" cy="1819275"/>
                    </a:xfrm>
                    <a:prstGeom prst="rect">
                      <a:avLst/>
                    </a:prstGeom>
                  </pic:spPr>
                </pic:pic>
              </a:graphicData>
            </a:graphic>
          </wp:inline>
        </w:drawing>
      </w:r>
    </w:p>
    <w:p w:rsidR="00656249" w:rsidRDefault="00656249" w:rsidP="00656249">
      <w:pPr>
        <w:pStyle w:val="aff5"/>
        <w:ind w:left="840" w:firstLineChars="0" w:firstLine="0"/>
        <w:rPr>
          <w:sz w:val="28"/>
        </w:rPr>
      </w:pPr>
      <w:r>
        <w:rPr>
          <w:noProof/>
        </w:rPr>
        <w:drawing>
          <wp:inline distT="0" distB="0" distL="0" distR="0" wp14:anchorId="43A68DF0" wp14:editId="640643BF">
            <wp:extent cx="5754091" cy="451334"/>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82820" cy="453587"/>
                    </a:xfrm>
                    <a:prstGeom prst="rect">
                      <a:avLst/>
                    </a:prstGeom>
                  </pic:spPr>
                </pic:pic>
              </a:graphicData>
            </a:graphic>
          </wp:inline>
        </w:drawing>
      </w:r>
    </w:p>
    <w:p w:rsidR="003B44B8" w:rsidRDefault="003B44B8" w:rsidP="00656249">
      <w:pPr>
        <w:pStyle w:val="aff5"/>
        <w:ind w:left="840" w:firstLineChars="0" w:firstLine="0"/>
        <w:rPr>
          <w:sz w:val="28"/>
        </w:rPr>
      </w:pPr>
      <w:r>
        <w:rPr>
          <w:noProof/>
        </w:rPr>
        <w:drawing>
          <wp:inline distT="0" distB="0" distL="0" distR="0" wp14:anchorId="4CB05E51" wp14:editId="391C9C68">
            <wp:extent cx="5505450" cy="33337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05450" cy="3333750"/>
                    </a:xfrm>
                    <a:prstGeom prst="rect">
                      <a:avLst/>
                    </a:prstGeom>
                  </pic:spPr>
                </pic:pic>
              </a:graphicData>
            </a:graphic>
          </wp:inline>
        </w:drawing>
      </w:r>
    </w:p>
    <w:p w:rsidR="002C2EC7" w:rsidRDefault="002C2EC7" w:rsidP="00656249">
      <w:pPr>
        <w:pStyle w:val="aff5"/>
        <w:ind w:left="840" w:firstLineChars="0" w:firstLine="0"/>
        <w:rPr>
          <w:sz w:val="28"/>
        </w:rPr>
      </w:pPr>
      <w:r>
        <w:rPr>
          <w:noProof/>
        </w:rPr>
        <w:lastRenderedPageBreak/>
        <w:drawing>
          <wp:inline distT="0" distB="0" distL="0" distR="0" wp14:anchorId="4681D75F" wp14:editId="75E91C46">
            <wp:extent cx="5432222" cy="969984"/>
            <wp:effectExtent l="0" t="0" r="0" b="190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44743" cy="972220"/>
                    </a:xfrm>
                    <a:prstGeom prst="rect">
                      <a:avLst/>
                    </a:prstGeom>
                  </pic:spPr>
                </pic:pic>
              </a:graphicData>
            </a:graphic>
          </wp:inline>
        </w:drawing>
      </w:r>
    </w:p>
    <w:p w:rsidR="00A37A3A" w:rsidRDefault="00A37A3A" w:rsidP="00C91268">
      <w:pPr>
        <w:pStyle w:val="aff5"/>
        <w:ind w:left="420" w:firstLineChars="0" w:firstLine="0"/>
        <w:rPr>
          <w:sz w:val="28"/>
        </w:rPr>
      </w:pPr>
    </w:p>
    <w:p w:rsidR="002C2EC7" w:rsidRDefault="00FE4C7E" w:rsidP="00C91268">
      <w:pPr>
        <w:pStyle w:val="aff5"/>
        <w:ind w:left="420" w:firstLineChars="0" w:firstLine="0"/>
        <w:rPr>
          <w:sz w:val="28"/>
        </w:rPr>
      </w:pPr>
      <w:r>
        <w:rPr>
          <w:noProof/>
        </w:rPr>
        <w:drawing>
          <wp:inline distT="0" distB="0" distL="0" distR="0" wp14:anchorId="607B1203" wp14:editId="73D98290">
            <wp:extent cx="4045305" cy="1107212"/>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61529" cy="1111653"/>
                    </a:xfrm>
                    <a:prstGeom prst="rect">
                      <a:avLst/>
                    </a:prstGeom>
                  </pic:spPr>
                </pic:pic>
              </a:graphicData>
            </a:graphic>
          </wp:inline>
        </w:drawing>
      </w:r>
    </w:p>
    <w:p w:rsidR="00A37A3A" w:rsidRDefault="00A37A3A" w:rsidP="00C91268">
      <w:pPr>
        <w:pStyle w:val="aff5"/>
        <w:ind w:left="420" w:firstLineChars="0" w:firstLine="0"/>
        <w:rPr>
          <w:sz w:val="28"/>
        </w:rPr>
      </w:pPr>
    </w:p>
    <w:p w:rsidR="00570E8B" w:rsidRDefault="00570E8B" w:rsidP="00C91268">
      <w:pPr>
        <w:pStyle w:val="aff5"/>
        <w:ind w:left="420" w:firstLineChars="0" w:firstLine="0"/>
        <w:rPr>
          <w:sz w:val="28"/>
        </w:rPr>
      </w:pPr>
    </w:p>
    <w:p w:rsidR="00570E8B" w:rsidRDefault="00570E8B" w:rsidP="00C91268">
      <w:pPr>
        <w:pStyle w:val="aff5"/>
        <w:ind w:left="420" w:firstLineChars="0" w:firstLine="0"/>
        <w:rPr>
          <w:sz w:val="28"/>
        </w:rPr>
      </w:pPr>
    </w:p>
    <w:p w:rsidR="00570E8B" w:rsidRDefault="00570E8B" w:rsidP="00C91268">
      <w:pPr>
        <w:pStyle w:val="aff5"/>
        <w:ind w:left="420" w:firstLineChars="0" w:firstLine="0"/>
        <w:rPr>
          <w:sz w:val="28"/>
        </w:rPr>
      </w:pPr>
    </w:p>
    <w:p w:rsidR="00570E8B" w:rsidRDefault="00570E8B" w:rsidP="00570E8B">
      <w:pPr>
        <w:pStyle w:val="1"/>
      </w:pPr>
      <w:r>
        <w:rPr>
          <w:rFonts w:hint="eastAsia"/>
        </w:rPr>
        <w:t>maven</w:t>
      </w:r>
      <w:r>
        <w:rPr>
          <w:rFonts w:hint="eastAsia"/>
        </w:rPr>
        <w:t>创建</w:t>
      </w:r>
      <w:proofErr w:type="spellStart"/>
      <w:r>
        <w:t>ee</w:t>
      </w:r>
      <w:proofErr w:type="spellEnd"/>
      <w:r>
        <w:t>项目配置</w:t>
      </w:r>
    </w:p>
    <w:p w:rsidR="007038B2" w:rsidRDefault="007038B2" w:rsidP="007038B2">
      <w:r>
        <w:rPr>
          <w:noProof/>
        </w:rPr>
        <w:drawing>
          <wp:inline distT="0" distB="0" distL="0" distR="0" wp14:anchorId="38E3957B" wp14:editId="5EA8D943">
            <wp:extent cx="6646545" cy="3997325"/>
            <wp:effectExtent l="0" t="0" r="1905" b="317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46545" cy="3997325"/>
                    </a:xfrm>
                    <a:prstGeom prst="rect">
                      <a:avLst/>
                    </a:prstGeom>
                  </pic:spPr>
                </pic:pic>
              </a:graphicData>
            </a:graphic>
          </wp:inline>
        </w:drawing>
      </w:r>
    </w:p>
    <w:p w:rsidR="007038B2" w:rsidRDefault="007038B2" w:rsidP="007038B2">
      <w:r>
        <w:rPr>
          <w:noProof/>
        </w:rPr>
        <w:lastRenderedPageBreak/>
        <w:drawing>
          <wp:inline distT="0" distB="0" distL="0" distR="0" wp14:anchorId="25BF458A" wp14:editId="7C79DE57">
            <wp:extent cx="6646545" cy="3997325"/>
            <wp:effectExtent l="0" t="0" r="1905" b="317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646545" cy="3997325"/>
                    </a:xfrm>
                    <a:prstGeom prst="rect">
                      <a:avLst/>
                    </a:prstGeom>
                  </pic:spPr>
                </pic:pic>
              </a:graphicData>
            </a:graphic>
          </wp:inline>
        </w:drawing>
      </w:r>
    </w:p>
    <w:p w:rsidR="007038B2" w:rsidRPr="007038B2" w:rsidRDefault="007038B2" w:rsidP="007038B2">
      <w:pPr>
        <w:rPr>
          <w:rFonts w:hint="eastAsia"/>
        </w:rPr>
      </w:pPr>
      <w:r>
        <w:rPr>
          <w:noProof/>
        </w:rPr>
        <w:drawing>
          <wp:inline distT="0" distB="0" distL="0" distR="0" wp14:anchorId="0368D2C3" wp14:editId="79C7754D">
            <wp:extent cx="6646545" cy="3997325"/>
            <wp:effectExtent l="0" t="0" r="1905" b="317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646545" cy="3997325"/>
                    </a:xfrm>
                    <a:prstGeom prst="rect">
                      <a:avLst/>
                    </a:prstGeom>
                  </pic:spPr>
                </pic:pic>
              </a:graphicData>
            </a:graphic>
          </wp:inline>
        </w:drawing>
      </w:r>
      <w:bookmarkStart w:id="0" w:name="_GoBack"/>
      <w:bookmarkEnd w:id="0"/>
    </w:p>
    <w:sectPr w:rsidR="007038B2" w:rsidRPr="007038B2" w:rsidSect="00233324">
      <w:headerReference w:type="even" r:id="rId44"/>
      <w:headerReference w:type="default" r:id="rId45"/>
      <w:footerReference w:type="default" r:id="rId46"/>
      <w:headerReference w:type="first" r:id="rId47"/>
      <w:footerReference w:type="first" r:id="rId48"/>
      <w:pgSz w:w="11907" w:h="16839" w:code="9"/>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346" w:rsidRDefault="001F1346">
      <w:pPr>
        <w:spacing w:after="0" w:line="240" w:lineRule="auto"/>
      </w:pPr>
      <w:r>
        <w:separator/>
      </w:r>
    </w:p>
  </w:endnote>
  <w:endnote w:type="continuationSeparator" w:id="0">
    <w:p w:rsidR="001F1346" w:rsidRDefault="001F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10022FF" w:usb1="C000E47F" w:usb2="00000029" w:usb3="00000000" w:csb0="000001D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4E1AED" w:rsidRDefault="004E1AED">
        <w:pPr>
          <w:pStyle w:val="aff3"/>
        </w:pPr>
        <w:r>
          <w:rPr>
            <w:lang w:val="zh-CN" w:bidi="zh-CN"/>
          </w:rPr>
          <w:fldChar w:fldCharType="begin"/>
        </w:r>
        <w:r>
          <w:rPr>
            <w:lang w:val="zh-CN" w:bidi="zh-CN"/>
          </w:rPr>
          <w:instrText xml:space="preserve"> PAGE   \* MERGEFORMAT </w:instrText>
        </w:r>
        <w:r>
          <w:rPr>
            <w:lang w:val="zh-CN" w:bidi="zh-CN"/>
          </w:rPr>
          <w:fldChar w:fldCharType="separate"/>
        </w:r>
        <w:r w:rsidR="00A018D4">
          <w:rPr>
            <w:noProof/>
            <w:lang w:val="zh-CN" w:bidi="zh-CN"/>
          </w:rPr>
          <w:t>9</w:t>
        </w:r>
        <w:r>
          <w:rPr>
            <w:noProof/>
            <w:lang w:val="zh-CN" w:bidi="zh-C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134" w:rsidRDefault="00974134">
    <w:pPr>
      <w:pBdr>
        <w:left w:val="single" w:sz="12" w:space="11" w:color="FFC000" w:themeColor="accent1"/>
      </w:pBdr>
      <w:tabs>
        <w:tab w:val="left" w:pos="622"/>
      </w:tabs>
      <w:spacing w:after="0"/>
      <w:rPr>
        <w:rFonts w:asciiTheme="majorHAnsi" w:eastAsiaTheme="majorEastAsia" w:hAnsiTheme="majorHAnsi" w:cstheme="majorBidi"/>
        <w:color w:val="BF8F00" w:themeColor="accent1" w:themeShade="BF"/>
        <w:sz w:val="26"/>
        <w:szCs w:val="26"/>
      </w:rPr>
    </w:pPr>
    <w:r>
      <w:rPr>
        <w:rFonts w:asciiTheme="majorHAnsi" w:eastAsiaTheme="majorEastAsia" w:hAnsiTheme="majorHAnsi" w:cstheme="majorBidi"/>
        <w:color w:val="BF8F00" w:themeColor="accent1" w:themeShade="BF"/>
        <w:sz w:val="26"/>
        <w:szCs w:val="26"/>
      </w:rPr>
      <w:fldChar w:fldCharType="begin"/>
    </w:r>
    <w:r>
      <w:rPr>
        <w:rFonts w:asciiTheme="majorHAnsi" w:eastAsiaTheme="majorEastAsia" w:hAnsiTheme="majorHAnsi" w:cstheme="majorBidi"/>
        <w:color w:val="BF8F00" w:themeColor="accent1" w:themeShade="BF"/>
        <w:sz w:val="26"/>
        <w:szCs w:val="26"/>
      </w:rPr>
      <w:instrText>PAGE   \* MERGEFORMAT</w:instrText>
    </w:r>
    <w:r>
      <w:rPr>
        <w:rFonts w:asciiTheme="majorHAnsi" w:eastAsiaTheme="majorEastAsia" w:hAnsiTheme="majorHAnsi" w:cstheme="majorBidi"/>
        <w:color w:val="BF8F00" w:themeColor="accent1" w:themeShade="BF"/>
        <w:sz w:val="26"/>
        <w:szCs w:val="26"/>
      </w:rPr>
      <w:fldChar w:fldCharType="separate"/>
    </w:r>
    <w:r w:rsidR="00A91A76" w:rsidRPr="00A91A76">
      <w:rPr>
        <w:rFonts w:asciiTheme="majorHAnsi" w:eastAsiaTheme="majorEastAsia" w:hAnsiTheme="majorHAnsi" w:cstheme="majorBidi"/>
        <w:noProof/>
        <w:color w:val="BF8F00" w:themeColor="accent1" w:themeShade="BF"/>
        <w:sz w:val="26"/>
        <w:szCs w:val="26"/>
        <w:lang w:val="zh-CN"/>
      </w:rPr>
      <w:t>1</w:t>
    </w:r>
    <w:r>
      <w:rPr>
        <w:rFonts w:asciiTheme="majorHAnsi" w:eastAsiaTheme="majorEastAsia" w:hAnsiTheme="majorHAnsi" w:cstheme="majorBidi"/>
        <w:color w:val="BF8F00" w:themeColor="accent1" w:themeShade="BF"/>
        <w:sz w:val="26"/>
        <w:szCs w:val="26"/>
      </w:rPr>
      <w:fldChar w:fldCharType="end"/>
    </w:r>
  </w:p>
  <w:p w:rsidR="00917529" w:rsidRDefault="00917529">
    <w:pPr>
      <w:pStyle w:val="aff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346" w:rsidRDefault="001F1346">
      <w:pPr>
        <w:spacing w:after="0" w:line="240" w:lineRule="auto"/>
      </w:pPr>
      <w:r>
        <w:separator/>
      </w:r>
    </w:p>
  </w:footnote>
  <w:footnote w:type="continuationSeparator" w:id="0">
    <w:p w:rsidR="001F1346" w:rsidRDefault="001F1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29" w:rsidRDefault="001F1346">
    <w:pPr>
      <w:pStyle w:val="aff1"/>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7037" o:spid="_x0000_s2050" type="#_x0000_t136" style="position:absolute;margin-left:0;margin-top:0;width:489.5pt;height:146.85pt;rotation:315;z-index:-251655168;mso-position-horizontal:center;mso-position-horizontal-relative:margin;mso-position-vertical:center;mso-position-vertical-relative:margin" o:allowincell="f" fillcolor="silver" stroked="f">
          <v:fill opacity=".5"/>
          <v:textpath style="font-family:&quot;微软雅黑&quot;;font-size:1pt" string="点金石科技"/>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29" w:rsidRDefault="00A91A76">
    <w:pPr>
      <w:pStyle w:val="aff1"/>
    </w:pPr>
    <w:r>
      <w:rPr>
        <w:noProof/>
      </w:rPr>
      <w:drawing>
        <wp:inline distT="0" distB="0" distL="0" distR="0" wp14:anchorId="308EC31E" wp14:editId="6FE03042">
          <wp:extent cx="438912" cy="355153"/>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80310154605.jpg"/>
                  <pic:cNvPicPr/>
                </pic:nvPicPr>
                <pic:blipFill rotWithShape="1">
                  <a:blip r:embed="rId1" cstate="print">
                    <a:extLst>
                      <a:ext uri="{28A0092B-C50C-407E-A947-70E740481C1C}">
                        <a14:useLocalDpi xmlns:a14="http://schemas.microsoft.com/office/drawing/2010/main" val="0"/>
                      </a:ext>
                    </a:extLst>
                  </a:blip>
                  <a:srcRect b="19083"/>
                  <a:stretch/>
                </pic:blipFill>
                <pic:spPr bwMode="auto">
                  <a:xfrm>
                    <a:off x="0" y="0"/>
                    <a:ext cx="444808" cy="359924"/>
                  </a:xfrm>
                  <a:prstGeom prst="rect">
                    <a:avLst/>
                  </a:prstGeom>
                  <a:ln>
                    <a:noFill/>
                  </a:ln>
                  <a:extLst>
                    <a:ext uri="{53640926-AAD7-44D8-BBD7-CCE9431645EC}">
                      <a14:shadowObscured xmlns:a14="http://schemas.microsoft.com/office/drawing/2010/main"/>
                    </a:ext>
                  </a:extLst>
                </pic:spPr>
              </pic:pic>
            </a:graphicData>
          </a:graphic>
        </wp:inline>
      </w:drawing>
    </w:r>
    <w:r w:rsidR="001F134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489.5pt;height:146.85pt;rotation:315;z-index:-251651072;mso-position-horizontal:center;mso-position-horizontal-relative:margin;mso-position-vertical:center;mso-position-vertical-relative:margin" o:allowincell="f" fillcolor="silver" stroked="f">
          <v:fill opacity=".5"/>
          <v:textpath style="font-family:&quot;微软雅黑&quot;;font-size:1pt" string="点金石科技"/>
          <w10:wrap anchorx="margin" anchory="margin"/>
        </v:shape>
      </w:pict>
    </w:r>
    <w:r>
      <w:rPr>
        <w:rFonts w:hint="eastAsia"/>
      </w:rPr>
      <w:t>点金石科技</w:t>
    </w:r>
    <w:r w:rsidR="001F1346">
      <w:rPr>
        <w:noProof/>
      </w:rPr>
      <w:pict>
        <v:shape id="PowerPlusWaterMarkObject917038" o:spid="_x0000_s2051" type="#_x0000_t136" style="position:absolute;margin-left:0;margin-top:0;width:489.5pt;height:146.85pt;rotation:315;z-index:-251653120;mso-position-horizontal:center;mso-position-horizontal-relative:margin;mso-position-vertical:center;mso-position-vertical-relative:margin" o:allowincell="f" fillcolor="silver" stroked="f">
          <v:fill opacity=".5"/>
          <v:textpath style="font-family:&quot;微软雅黑&quot;;font-size:1pt" string="点金石科技"/>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29" w:rsidRDefault="00974134">
    <w:pPr>
      <w:pStyle w:val="aff1"/>
    </w:pPr>
    <w:r>
      <w:rPr>
        <w:noProof/>
      </w:rPr>
      <w:drawing>
        <wp:inline distT="0" distB="0" distL="0" distR="0">
          <wp:extent cx="438912" cy="355153"/>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80310154605.jpg"/>
                  <pic:cNvPicPr/>
                </pic:nvPicPr>
                <pic:blipFill rotWithShape="1">
                  <a:blip r:embed="rId1" cstate="print">
                    <a:extLst>
                      <a:ext uri="{28A0092B-C50C-407E-A947-70E740481C1C}">
                        <a14:useLocalDpi xmlns:a14="http://schemas.microsoft.com/office/drawing/2010/main" val="0"/>
                      </a:ext>
                    </a:extLst>
                  </a:blip>
                  <a:srcRect b="19083"/>
                  <a:stretch/>
                </pic:blipFill>
                <pic:spPr bwMode="auto">
                  <a:xfrm>
                    <a:off x="0" y="0"/>
                    <a:ext cx="444808" cy="359924"/>
                  </a:xfrm>
                  <a:prstGeom prst="rect">
                    <a:avLst/>
                  </a:prstGeom>
                  <a:ln>
                    <a:noFill/>
                  </a:ln>
                  <a:extLst>
                    <a:ext uri="{53640926-AAD7-44D8-BBD7-CCE9431645EC}">
                      <a14:shadowObscured xmlns:a14="http://schemas.microsoft.com/office/drawing/2010/main"/>
                    </a:ext>
                  </a:extLst>
                </pic:spPr>
              </pic:pic>
            </a:graphicData>
          </a:graphic>
        </wp:inline>
      </w:drawing>
    </w:r>
    <w:r w:rsidR="001F134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7036" o:spid="_x0000_s2049" type="#_x0000_t136" style="position:absolute;margin-left:0;margin-top:0;width:489.5pt;height:146.85pt;rotation:315;z-index:-251657216;mso-position-horizontal:center;mso-position-horizontal-relative:margin;mso-position-vertical:center;mso-position-vertical-relative:margin" o:allowincell="f" fillcolor="silver" stroked="f">
          <v:fill opacity=".5"/>
          <v:textpath style="font-family:&quot;微软雅黑&quot;;font-size:1pt" string="点金石科技"/>
          <w10:wrap anchorx="margin" anchory="margin"/>
        </v:shape>
      </w:pict>
    </w:r>
    <w:r>
      <w:rPr>
        <w:rFonts w:hint="eastAsia"/>
      </w:rPr>
      <w:t>点金石科技</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1384"/>
    <w:multiLevelType w:val="hybridMultilevel"/>
    <w:tmpl w:val="11B4A7FC"/>
    <w:lvl w:ilvl="0" w:tplc="DDA0C8E0">
      <w:start w:val="1"/>
      <w:numFmt w:val="decimal"/>
      <w:lvlText w:val="%1."/>
      <w:lvlJc w:val="left"/>
      <w:pPr>
        <w:ind w:left="360" w:hanging="360"/>
      </w:pPr>
      <w:rPr>
        <w:rFonts w:hint="default"/>
        <w:sz w:val="28"/>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A093D"/>
    <w:multiLevelType w:val="hybridMultilevel"/>
    <w:tmpl w:val="E732F722"/>
    <w:lvl w:ilvl="0" w:tplc="90C205EC">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A17EC6"/>
    <w:multiLevelType w:val="multilevel"/>
    <w:tmpl w:val="AE323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C348B"/>
    <w:multiLevelType w:val="hybridMultilevel"/>
    <w:tmpl w:val="00EA4C4C"/>
    <w:lvl w:ilvl="0" w:tplc="5A280208">
      <w:start w:val="1"/>
      <w:numFmt w:val="decimal"/>
      <w:lvlText w:val="%1."/>
      <w:lvlJc w:val="left"/>
      <w:pPr>
        <w:ind w:left="420" w:hanging="420"/>
      </w:pPr>
      <w:rPr>
        <w:sz w:val="28"/>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6F35FF"/>
    <w:multiLevelType w:val="multilevel"/>
    <w:tmpl w:val="8F32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E5F1B"/>
    <w:multiLevelType w:val="hybridMultilevel"/>
    <w:tmpl w:val="4BD8270A"/>
    <w:lvl w:ilvl="0" w:tplc="197E4DA2">
      <w:start w:val="1"/>
      <w:numFmt w:val="decimal"/>
      <w:lvlText w:val="%1."/>
      <w:lvlJc w:val="left"/>
      <w:pPr>
        <w:ind w:left="360" w:hanging="360"/>
      </w:pPr>
      <w:rPr>
        <w:rFonts w:hint="default"/>
        <w:sz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F16F11"/>
    <w:multiLevelType w:val="hybridMultilevel"/>
    <w:tmpl w:val="2E70C782"/>
    <w:lvl w:ilvl="0" w:tplc="28C6A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1C1ACF"/>
    <w:multiLevelType w:val="hybridMultilevel"/>
    <w:tmpl w:val="45BC8A16"/>
    <w:lvl w:ilvl="0" w:tplc="414686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A450E8"/>
    <w:multiLevelType w:val="hybridMultilevel"/>
    <w:tmpl w:val="6F0CBAE2"/>
    <w:lvl w:ilvl="0" w:tplc="237CC9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1D7A32"/>
    <w:multiLevelType w:val="hybridMultilevel"/>
    <w:tmpl w:val="7DCC919E"/>
    <w:lvl w:ilvl="0" w:tplc="F202C40E">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741915"/>
    <w:multiLevelType w:val="hybridMultilevel"/>
    <w:tmpl w:val="D368E392"/>
    <w:lvl w:ilvl="0" w:tplc="8A601CF0">
      <w:start w:val="1"/>
      <w:numFmt w:val="lowerLetter"/>
      <w:lvlText w:val="%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1" w15:restartNumberingAfterBreak="0">
    <w:nsid w:val="4AB00772"/>
    <w:multiLevelType w:val="hybridMultilevel"/>
    <w:tmpl w:val="8920FF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F52280"/>
    <w:multiLevelType w:val="hybridMultilevel"/>
    <w:tmpl w:val="93F80BC0"/>
    <w:lvl w:ilvl="0" w:tplc="F912EB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B">
      <w:start w:val="1"/>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1A3510"/>
    <w:multiLevelType w:val="hybridMultilevel"/>
    <w:tmpl w:val="D6922F88"/>
    <w:lvl w:ilvl="0" w:tplc="709453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6B12F2"/>
    <w:multiLevelType w:val="hybridMultilevel"/>
    <w:tmpl w:val="4ABA2A42"/>
    <w:lvl w:ilvl="0" w:tplc="A29E06DE">
      <w:start w:val="1"/>
      <w:numFmt w:val="decimal"/>
      <w:lvlText w:val="%1."/>
      <w:lvlJc w:val="left"/>
      <w:pPr>
        <w:ind w:left="360" w:hanging="360"/>
      </w:pPr>
      <w:rPr>
        <w:rFonts w:hint="default"/>
        <w:sz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6F6A86"/>
    <w:multiLevelType w:val="hybridMultilevel"/>
    <w:tmpl w:val="CE5A0B7C"/>
    <w:lvl w:ilvl="0" w:tplc="A552DE8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6C52BF"/>
    <w:multiLevelType w:val="hybridMultilevel"/>
    <w:tmpl w:val="06E02CD8"/>
    <w:lvl w:ilvl="0" w:tplc="E85EFD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BFC6999"/>
    <w:multiLevelType w:val="hybridMultilevel"/>
    <w:tmpl w:val="B3345C4C"/>
    <w:lvl w:ilvl="0" w:tplc="5164E7EA">
      <w:start w:val="1"/>
      <w:numFmt w:val="decimal"/>
      <w:lvlText w:val="%1."/>
      <w:lvlJc w:val="left"/>
      <w:pPr>
        <w:ind w:left="420" w:hanging="420"/>
      </w:pPr>
      <w:rPr>
        <w:sz w:val="28"/>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757A09"/>
    <w:multiLevelType w:val="multilevel"/>
    <w:tmpl w:val="8AF2C9F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D56662"/>
    <w:multiLevelType w:val="multilevel"/>
    <w:tmpl w:val="08B0B62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
  </w:num>
  <w:num w:numId="3">
    <w:abstractNumId w:val="7"/>
  </w:num>
  <w:num w:numId="4">
    <w:abstractNumId w:val="0"/>
  </w:num>
  <w:num w:numId="5">
    <w:abstractNumId w:val="6"/>
  </w:num>
  <w:num w:numId="6">
    <w:abstractNumId w:val="16"/>
  </w:num>
  <w:num w:numId="7">
    <w:abstractNumId w:val="12"/>
  </w:num>
  <w:num w:numId="8">
    <w:abstractNumId w:val="8"/>
  </w:num>
  <w:num w:numId="9">
    <w:abstractNumId w:val="4"/>
  </w:num>
  <w:num w:numId="10">
    <w:abstractNumId w:val="18"/>
  </w:num>
  <w:num w:numId="11">
    <w:abstractNumId w:val="2"/>
  </w:num>
  <w:num w:numId="12">
    <w:abstractNumId w:val="19"/>
  </w:num>
  <w:num w:numId="13">
    <w:abstractNumId w:val="9"/>
  </w:num>
  <w:num w:numId="14">
    <w:abstractNumId w:val="13"/>
  </w:num>
  <w:num w:numId="15">
    <w:abstractNumId w:val="5"/>
  </w:num>
  <w:num w:numId="16">
    <w:abstractNumId w:val="11"/>
  </w:num>
  <w:num w:numId="17">
    <w:abstractNumId w:val="10"/>
  </w:num>
  <w:num w:numId="18">
    <w:abstractNumId w:val="15"/>
  </w:num>
  <w:num w:numId="19">
    <w:abstractNumId w:val="3"/>
  </w:num>
  <w:num w:numId="2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attachedTemplate r:id="rId1"/>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713"/>
    <w:rsid w:val="0000193B"/>
    <w:rsid w:val="00001E71"/>
    <w:rsid w:val="00002B6D"/>
    <w:rsid w:val="000033E9"/>
    <w:rsid w:val="00003C82"/>
    <w:rsid w:val="00003FC0"/>
    <w:rsid w:val="000048F1"/>
    <w:rsid w:val="00007BAD"/>
    <w:rsid w:val="00010247"/>
    <w:rsid w:val="00010457"/>
    <w:rsid w:val="00010E2E"/>
    <w:rsid w:val="0001151F"/>
    <w:rsid w:val="00012A26"/>
    <w:rsid w:val="0001348A"/>
    <w:rsid w:val="00013848"/>
    <w:rsid w:val="00013C38"/>
    <w:rsid w:val="00013DCE"/>
    <w:rsid w:val="000141D2"/>
    <w:rsid w:val="000149DB"/>
    <w:rsid w:val="0001521A"/>
    <w:rsid w:val="00015364"/>
    <w:rsid w:val="00016669"/>
    <w:rsid w:val="00016CBB"/>
    <w:rsid w:val="000202AE"/>
    <w:rsid w:val="0002106F"/>
    <w:rsid w:val="000215E0"/>
    <w:rsid w:val="000219D4"/>
    <w:rsid w:val="00021EDF"/>
    <w:rsid w:val="0002239C"/>
    <w:rsid w:val="000224A5"/>
    <w:rsid w:val="0002462B"/>
    <w:rsid w:val="00025872"/>
    <w:rsid w:val="0002639D"/>
    <w:rsid w:val="00026E40"/>
    <w:rsid w:val="00027D2B"/>
    <w:rsid w:val="00030B7F"/>
    <w:rsid w:val="00031BBA"/>
    <w:rsid w:val="000326F7"/>
    <w:rsid w:val="00032BC2"/>
    <w:rsid w:val="00036643"/>
    <w:rsid w:val="000368FF"/>
    <w:rsid w:val="000408A2"/>
    <w:rsid w:val="000413D5"/>
    <w:rsid w:val="00041FCF"/>
    <w:rsid w:val="000422DC"/>
    <w:rsid w:val="00044B77"/>
    <w:rsid w:val="00045327"/>
    <w:rsid w:val="0004554A"/>
    <w:rsid w:val="00046F3D"/>
    <w:rsid w:val="0004782E"/>
    <w:rsid w:val="00047AA7"/>
    <w:rsid w:val="00047B47"/>
    <w:rsid w:val="00051189"/>
    <w:rsid w:val="00051338"/>
    <w:rsid w:val="000514A4"/>
    <w:rsid w:val="00052886"/>
    <w:rsid w:val="00060595"/>
    <w:rsid w:val="00061371"/>
    <w:rsid w:val="00063B97"/>
    <w:rsid w:val="000656CF"/>
    <w:rsid w:val="000661D5"/>
    <w:rsid w:val="000672CA"/>
    <w:rsid w:val="000701D9"/>
    <w:rsid w:val="00072522"/>
    <w:rsid w:val="00074EEC"/>
    <w:rsid w:val="00075323"/>
    <w:rsid w:val="0007564E"/>
    <w:rsid w:val="000764CA"/>
    <w:rsid w:val="0007787E"/>
    <w:rsid w:val="00077AFA"/>
    <w:rsid w:val="0008195B"/>
    <w:rsid w:val="000826C8"/>
    <w:rsid w:val="00082FD1"/>
    <w:rsid w:val="00083AF3"/>
    <w:rsid w:val="00083DFD"/>
    <w:rsid w:val="00084653"/>
    <w:rsid w:val="00084B9D"/>
    <w:rsid w:val="00086627"/>
    <w:rsid w:val="00090E0E"/>
    <w:rsid w:val="00094474"/>
    <w:rsid w:val="000954BB"/>
    <w:rsid w:val="00096AF0"/>
    <w:rsid w:val="000A03FA"/>
    <w:rsid w:val="000A0A9D"/>
    <w:rsid w:val="000A0A9E"/>
    <w:rsid w:val="000A3267"/>
    <w:rsid w:val="000A4AC7"/>
    <w:rsid w:val="000B047C"/>
    <w:rsid w:val="000B078A"/>
    <w:rsid w:val="000B0F18"/>
    <w:rsid w:val="000B104C"/>
    <w:rsid w:val="000B1052"/>
    <w:rsid w:val="000B197B"/>
    <w:rsid w:val="000B197F"/>
    <w:rsid w:val="000B1C7B"/>
    <w:rsid w:val="000B39C1"/>
    <w:rsid w:val="000B466B"/>
    <w:rsid w:val="000B578E"/>
    <w:rsid w:val="000B658C"/>
    <w:rsid w:val="000B6619"/>
    <w:rsid w:val="000B6CC1"/>
    <w:rsid w:val="000B74D0"/>
    <w:rsid w:val="000B7888"/>
    <w:rsid w:val="000C11CB"/>
    <w:rsid w:val="000C2E40"/>
    <w:rsid w:val="000C3447"/>
    <w:rsid w:val="000C382F"/>
    <w:rsid w:val="000C444A"/>
    <w:rsid w:val="000C4644"/>
    <w:rsid w:val="000C4792"/>
    <w:rsid w:val="000C4C70"/>
    <w:rsid w:val="000C51F9"/>
    <w:rsid w:val="000D04B9"/>
    <w:rsid w:val="000D2B54"/>
    <w:rsid w:val="000D4F9A"/>
    <w:rsid w:val="000D59D3"/>
    <w:rsid w:val="000D6187"/>
    <w:rsid w:val="000D740B"/>
    <w:rsid w:val="000E0D45"/>
    <w:rsid w:val="000E1514"/>
    <w:rsid w:val="000E31BF"/>
    <w:rsid w:val="000E31DD"/>
    <w:rsid w:val="000E61D0"/>
    <w:rsid w:val="000E6C4B"/>
    <w:rsid w:val="000E72C5"/>
    <w:rsid w:val="000F2789"/>
    <w:rsid w:val="000F4580"/>
    <w:rsid w:val="000F5207"/>
    <w:rsid w:val="000F5BEB"/>
    <w:rsid w:val="000F6E63"/>
    <w:rsid w:val="000F6E7B"/>
    <w:rsid w:val="00103BAB"/>
    <w:rsid w:val="00103FE5"/>
    <w:rsid w:val="001049D6"/>
    <w:rsid w:val="00105673"/>
    <w:rsid w:val="00106E76"/>
    <w:rsid w:val="00107707"/>
    <w:rsid w:val="00107855"/>
    <w:rsid w:val="00107D2E"/>
    <w:rsid w:val="00107D6C"/>
    <w:rsid w:val="00110C11"/>
    <w:rsid w:val="00110DC9"/>
    <w:rsid w:val="0011283D"/>
    <w:rsid w:val="0011287A"/>
    <w:rsid w:val="001134D1"/>
    <w:rsid w:val="00115F9A"/>
    <w:rsid w:val="00116792"/>
    <w:rsid w:val="00122A76"/>
    <w:rsid w:val="00122E5F"/>
    <w:rsid w:val="001235F9"/>
    <w:rsid w:val="00123601"/>
    <w:rsid w:val="001236DB"/>
    <w:rsid w:val="00123C1A"/>
    <w:rsid w:val="00124778"/>
    <w:rsid w:val="00130103"/>
    <w:rsid w:val="0013241A"/>
    <w:rsid w:val="00132D06"/>
    <w:rsid w:val="00135FF4"/>
    <w:rsid w:val="001374C9"/>
    <w:rsid w:val="00137B87"/>
    <w:rsid w:val="00142CE9"/>
    <w:rsid w:val="00143D2D"/>
    <w:rsid w:val="00144752"/>
    <w:rsid w:val="001447FA"/>
    <w:rsid w:val="00144C2B"/>
    <w:rsid w:val="0014618B"/>
    <w:rsid w:val="001500AB"/>
    <w:rsid w:val="001509E0"/>
    <w:rsid w:val="00151306"/>
    <w:rsid w:val="00151336"/>
    <w:rsid w:val="00151B0D"/>
    <w:rsid w:val="00151F86"/>
    <w:rsid w:val="001523DF"/>
    <w:rsid w:val="00152A69"/>
    <w:rsid w:val="001536DE"/>
    <w:rsid w:val="00153AFE"/>
    <w:rsid w:val="00153C3E"/>
    <w:rsid w:val="0015424B"/>
    <w:rsid w:val="001557E3"/>
    <w:rsid w:val="00155C82"/>
    <w:rsid w:val="001560DE"/>
    <w:rsid w:val="00157342"/>
    <w:rsid w:val="00160ADC"/>
    <w:rsid w:val="001611C0"/>
    <w:rsid w:val="00162FA2"/>
    <w:rsid w:val="001662D8"/>
    <w:rsid w:val="001678D3"/>
    <w:rsid w:val="00170774"/>
    <w:rsid w:val="001715AB"/>
    <w:rsid w:val="00176306"/>
    <w:rsid w:val="00176930"/>
    <w:rsid w:val="00176ED2"/>
    <w:rsid w:val="0017736F"/>
    <w:rsid w:val="00180138"/>
    <w:rsid w:val="00180390"/>
    <w:rsid w:val="001806DB"/>
    <w:rsid w:val="00180C79"/>
    <w:rsid w:val="00181421"/>
    <w:rsid w:val="001827CA"/>
    <w:rsid w:val="00182BC2"/>
    <w:rsid w:val="00183842"/>
    <w:rsid w:val="00183933"/>
    <w:rsid w:val="00183CAD"/>
    <w:rsid w:val="00183D90"/>
    <w:rsid w:val="0018421F"/>
    <w:rsid w:val="001849EF"/>
    <w:rsid w:val="00184B56"/>
    <w:rsid w:val="00185DC4"/>
    <w:rsid w:val="00187445"/>
    <w:rsid w:val="001906F9"/>
    <w:rsid w:val="001920C7"/>
    <w:rsid w:val="001927C9"/>
    <w:rsid w:val="00192866"/>
    <w:rsid w:val="00192BB6"/>
    <w:rsid w:val="00194DF6"/>
    <w:rsid w:val="001968A4"/>
    <w:rsid w:val="001969DC"/>
    <w:rsid w:val="001A02D0"/>
    <w:rsid w:val="001A100D"/>
    <w:rsid w:val="001A1130"/>
    <w:rsid w:val="001A2014"/>
    <w:rsid w:val="001A2A3F"/>
    <w:rsid w:val="001A3371"/>
    <w:rsid w:val="001A3389"/>
    <w:rsid w:val="001A41DD"/>
    <w:rsid w:val="001A501A"/>
    <w:rsid w:val="001A5FAA"/>
    <w:rsid w:val="001A652F"/>
    <w:rsid w:val="001A6625"/>
    <w:rsid w:val="001A744C"/>
    <w:rsid w:val="001B1E24"/>
    <w:rsid w:val="001B217C"/>
    <w:rsid w:val="001B2645"/>
    <w:rsid w:val="001B4309"/>
    <w:rsid w:val="001B6757"/>
    <w:rsid w:val="001B7613"/>
    <w:rsid w:val="001B77E0"/>
    <w:rsid w:val="001B7891"/>
    <w:rsid w:val="001B78C0"/>
    <w:rsid w:val="001B7AD1"/>
    <w:rsid w:val="001B7CFC"/>
    <w:rsid w:val="001C0916"/>
    <w:rsid w:val="001C0C09"/>
    <w:rsid w:val="001C1E36"/>
    <w:rsid w:val="001C2850"/>
    <w:rsid w:val="001C2DEA"/>
    <w:rsid w:val="001C4443"/>
    <w:rsid w:val="001C624C"/>
    <w:rsid w:val="001C68DA"/>
    <w:rsid w:val="001C7017"/>
    <w:rsid w:val="001C7163"/>
    <w:rsid w:val="001C77E8"/>
    <w:rsid w:val="001C782D"/>
    <w:rsid w:val="001C78B2"/>
    <w:rsid w:val="001D155C"/>
    <w:rsid w:val="001D32E3"/>
    <w:rsid w:val="001D3538"/>
    <w:rsid w:val="001D3617"/>
    <w:rsid w:val="001D4769"/>
    <w:rsid w:val="001D4BD2"/>
    <w:rsid w:val="001D58B9"/>
    <w:rsid w:val="001D6AF5"/>
    <w:rsid w:val="001D7403"/>
    <w:rsid w:val="001E3A48"/>
    <w:rsid w:val="001E4B2E"/>
    <w:rsid w:val="001E6D11"/>
    <w:rsid w:val="001E7559"/>
    <w:rsid w:val="001F02CE"/>
    <w:rsid w:val="001F0A22"/>
    <w:rsid w:val="001F1346"/>
    <w:rsid w:val="001F20A1"/>
    <w:rsid w:val="001F49E0"/>
    <w:rsid w:val="001F5297"/>
    <w:rsid w:val="001F5609"/>
    <w:rsid w:val="001F7574"/>
    <w:rsid w:val="0020136C"/>
    <w:rsid w:val="00202374"/>
    <w:rsid w:val="0020288B"/>
    <w:rsid w:val="002029DF"/>
    <w:rsid w:val="00203BC7"/>
    <w:rsid w:val="00205C69"/>
    <w:rsid w:val="00205D9D"/>
    <w:rsid w:val="0020674B"/>
    <w:rsid w:val="00207F56"/>
    <w:rsid w:val="00207F5E"/>
    <w:rsid w:val="0021051D"/>
    <w:rsid w:val="00210524"/>
    <w:rsid w:val="002114D8"/>
    <w:rsid w:val="00212750"/>
    <w:rsid w:val="00213474"/>
    <w:rsid w:val="00213509"/>
    <w:rsid w:val="0022009D"/>
    <w:rsid w:val="002204BE"/>
    <w:rsid w:val="002204F0"/>
    <w:rsid w:val="002209D4"/>
    <w:rsid w:val="00221BE5"/>
    <w:rsid w:val="002230FA"/>
    <w:rsid w:val="00223223"/>
    <w:rsid w:val="00225192"/>
    <w:rsid w:val="00225244"/>
    <w:rsid w:val="0023012D"/>
    <w:rsid w:val="002308A0"/>
    <w:rsid w:val="00231526"/>
    <w:rsid w:val="00231CB1"/>
    <w:rsid w:val="00232F8C"/>
    <w:rsid w:val="00233324"/>
    <w:rsid w:val="0023386C"/>
    <w:rsid w:val="00234CA1"/>
    <w:rsid w:val="00235500"/>
    <w:rsid w:val="0023557E"/>
    <w:rsid w:val="00235DC1"/>
    <w:rsid w:val="0023698C"/>
    <w:rsid w:val="00236C05"/>
    <w:rsid w:val="00243460"/>
    <w:rsid w:val="00243F80"/>
    <w:rsid w:val="002441FC"/>
    <w:rsid w:val="00245AB8"/>
    <w:rsid w:val="00246432"/>
    <w:rsid w:val="00246AAD"/>
    <w:rsid w:val="00250137"/>
    <w:rsid w:val="0025053B"/>
    <w:rsid w:val="0025099D"/>
    <w:rsid w:val="00250B2C"/>
    <w:rsid w:val="00252062"/>
    <w:rsid w:val="002526FB"/>
    <w:rsid w:val="0025281F"/>
    <w:rsid w:val="002529CF"/>
    <w:rsid w:val="0025318E"/>
    <w:rsid w:val="002531FB"/>
    <w:rsid w:val="00253745"/>
    <w:rsid w:val="00254452"/>
    <w:rsid w:val="00254C9D"/>
    <w:rsid w:val="00256164"/>
    <w:rsid w:val="0025691F"/>
    <w:rsid w:val="002608FF"/>
    <w:rsid w:val="00260E59"/>
    <w:rsid w:val="00260FF3"/>
    <w:rsid w:val="0026284B"/>
    <w:rsid w:val="0026334D"/>
    <w:rsid w:val="002647AD"/>
    <w:rsid w:val="00264877"/>
    <w:rsid w:val="002649E7"/>
    <w:rsid w:val="00266243"/>
    <w:rsid w:val="00271298"/>
    <w:rsid w:val="002721D2"/>
    <w:rsid w:val="002725BB"/>
    <w:rsid w:val="0027313D"/>
    <w:rsid w:val="00275015"/>
    <w:rsid w:val="0027576C"/>
    <w:rsid w:val="002760C4"/>
    <w:rsid w:val="00276143"/>
    <w:rsid w:val="0028377C"/>
    <w:rsid w:val="00283F62"/>
    <w:rsid w:val="00284BA5"/>
    <w:rsid w:val="002862ED"/>
    <w:rsid w:val="0029052E"/>
    <w:rsid w:val="00290AEE"/>
    <w:rsid w:val="002914A6"/>
    <w:rsid w:val="002923DF"/>
    <w:rsid w:val="00293684"/>
    <w:rsid w:val="002A0F18"/>
    <w:rsid w:val="002A10A4"/>
    <w:rsid w:val="002A1EB3"/>
    <w:rsid w:val="002A263D"/>
    <w:rsid w:val="002A2EEC"/>
    <w:rsid w:val="002A398C"/>
    <w:rsid w:val="002A3F8E"/>
    <w:rsid w:val="002A5E21"/>
    <w:rsid w:val="002A60C1"/>
    <w:rsid w:val="002A67B3"/>
    <w:rsid w:val="002A6BC4"/>
    <w:rsid w:val="002A6E1F"/>
    <w:rsid w:val="002A7229"/>
    <w:rsid w:val="002A777D"/>
    <w:rsid w:val="002A7B0E"/>
    <w:rsid w:val="002B173F"/>
    <w:rsid w:val="002B355D"/>
    <w:rsid w:val="002B543C"/>
    <w:rsid w:val="002B7DAA"/>
    <w:rsid w:val="002B7E3A"/>
    <w:rsid w:val="002C0ADB"/>
    <w:rsid w:val="002C2EC7"/>
    <w:rsid w:val="002C3056"/>
    <w:rsid w:val="002C377F"/>
    <w:rsid w:val="002C5735"/>
    <w:rsid w:val="002D5CD9"/>
    <w:rsid w:val="002D6072"/>
    <w:rsid w:val="002D7459"/>
    <w:rsid w:val="002E0510"/>
    <w:rsid w:val="002E108B"/>
    <w:rsid w:val="002E11B7"/>
    <w:rsid w:val="002E154D"/>
    <w:rsid w:val="002E17BB"/>
    <w:rsid w:val="002E244A"/>
    <w:rsid w:val="002E35AB"/>
    <w:rsid w:val="002E4DA1"/>
    <w:rsid w:val="002E4FDE"/>
    <w:rsid w:val="002E6E25"/>
    <w:rsid w:val="002E7253"/>
    <w:rsid w:val="002F01A2"/>
    <w:rsid w:val="002F0CDA"/>
    <w:rsid w:val="002F16CA"/>
    <w:rsid w:val="002F572D"/>
    <w:rsid w:val="002F67A4"/>
    <w:rsid w:val="00300F47"/>
    <w:rsid w:val="00301C5E"/>
    <w:rsid w:val="00303D69"/>
    <w:rsid w:val="0030501F"/>
    <w:rsid w:val="003050C1"/>
    <w:rsid w:val="003051C7"/>
    <w:rsid w:val="00305313"/>
    <w:rsid w:val="00306A2E"/>
    <w:rsid w:val="00307334"/>
    <w:rsid w:val="0030770A"/>
    <w:rsid w:val="00307CB7"/>
    <w:rsid w:val="00310934"/>
    <w:rsid w:val="00312A34"/>
    <w:rsid w:val="00313326"/>
    <w:rsid w:val="00313A9A"/>
    <w:rsid w:val="00313EC4"/>
    <w:rsid w:val="00314475"/>
    <w:rsid w:val="00314961"/>
    <w:rsid w:val="003237C2"/>
    <w:rsid w:val="003256BC"/>
    <w:rsid w:val="00326097"/>
    <w:rsid w:val="00326E32"/>
    <w:rsid w:val="003309E3"/>
    <w:rsid w:val="003350E1"/>
    <w:rsid w:val="00335D02"/>
    <w:rsid w:val="00337FC5"/>
    <w:rsid w:val="00340191"/>
    <w:rsid w:val="003406E7"/>
    <w:rsid w:val="0034089A"/>
    <w:rsid w:val="003411BE"/>
    <w:rsid w:val="00341501"/>
    <w:rsid w:val="00342E30"/>
    <w:rsid w:val="0034376D"/>
    <w:rsid w:val="003441C0"/>
    <w:rsid w:val="00345627"/>
    <w:rsid w:val="00345CE6"/>
    <w:rsid w:val="00346F57"/>
    <w:rsid w:val="003502B7"/>
    <w:rsid w:val="00350BD5"/>
    <w:rsid w:val="00350D99"/>
    <w:rsid w:val="00351254"/>
    <w:rsid w:val="003517D5"/>
    <w:rsid w:val="00352713"/>
    <w:rsid w:val="00352B23"/>
    <w:rsid w:val="003535B6"/>
    <w:rsid w:val="00355754"/>
    <w:rsid w:val="00356AC9"/>
    <w:rsid w:val="00356B63"/>
    <w:rsid w:val="003576C0"/>
    <w:rsid w:val="00357812"/>
    <w:rsid w:val="00357D1B"/>
    <w:rsid w:val="0036253F"/>
    <w:rsid w:val="003630CF"/>
    <w:rsid w:val="00363569"/>
    <w:rsid w:val="00363B31"/>
    <w:rsid w:val="00363ED7"/>
    <w:rsid w:val="00365822"/>
    <w:rsid w:val="00367535"/>
    <w:rsid w:val="00370151"/>
    <w:rsid w:val="00370BE9"/>
    <w:rsid w:val="00371CA4"/>
    <w:rsid w:val="00373A3B"/>
    <w:rsid w:val="00373C0E"/>
    <w:rsid w:val="00374118"/>
    <w:rsid w:val="00374A70"/>
    <w:rsid w:val="00374B7F"/>
    <w:rsid w:val="00375790"/>
    <w:rsid w:val="00375A47"/>
    <w:rsid w:val="003766D9"/>
    <w:rsid w:val="00376B65"/>
    <w:rsid w:val="00376DD7"/>
    <w:rsid w:val="00376EE8"/>
    <w:rsid w:val="00376F53"/>
    <w:rsid w:val="00377169"/>
    <w:rsid w:val="00377C01"/>
    <w:rsid w:val="00377EC9"/>
    <w:rsid w:val="00380E2A"/>
    <w:rsid w:val="003815E0"/>
    <w:rsid w:val="003829BB"/>
    <w:rsid w:val="00383ED6"/>
    <w:rsid w:val="00385E53"/>
    <w:rsid w:val="00385F55"/>
    <w:rsid w:val="00385FDE"/>
    <w:rsid w:val="00386F12"/>
    <w:rsid w:val="00390151"/>
    <w:rsid w:val="00390249"/>
    <w:rsid w:val="00390A65"/>
    <w:rsid w:val="00390C1E"/>
    <w:rsid w:val="00390D70"/>
    <w:rsid w:val="00391401"/>
    <w:rsid w:val="00393A00"/>
    <w:rsid w:val="00394019"/>
    <w:rsid w:val="0039655F"/>
    <w:rsid w:val="0039773B"/>
    <w:rsid w:val="003A013C"/>
    <w:rsid w:val="003A0188"/>
    <w:rsid w:val="003A1AEA"/>
    <w:rsid w:val="003A3869"/>
    <w:rsid w:val="003A3C22"/>
    <w:rsid w:val="003A5E43"/>
    <w:rsid w:val="003B0EC6"/>
    <w:rsid w:val="003B2F39"/>
    <w:rsid w:val="003B3AC1"/>
    <w:rsid w:val="003B3D43"/>
    <w:rsid w:val="003B44B8"/>
    <w:rsid w:val="003B5E61"/>
    <w:rsid w:val="003B6B4D"/>
    <w:rsid w:val="003B6B72"/>
    <w:rsid w:val="003B7901"/>
    <w:rsid w:val="003C0561"/>
    <w:rsid w:val="003C2FA5"/>
    <w:rsid w:val="003C37F5"/>
    <w:rsid w:val="003C4F49"/>
    <w:rsid w:val="003C6D68"/>
    <w:rsid w:val="003C7B8B"/>
    <w:rsid w:val="003D009B"/>
    <w:rsid w:val="003D0F2C"/>
    <w:rsid w:val="003D12BE"/>
    <w:rsid w:val="003D287B"/>
    <w:rsid w:val="003D308E"/>
    <w:rsid w:val="003D36FE"/>
    <w:rsid w:val="003D4BFC"/>
    <w:rsid w:val="003D7B8F"/>
    <w:rsid w:val="003F17AC"/>
    <w:rsid w:val="003F26C3"/>
    <w:rsid w:val="003F2EF2"/>
    <w:rsid w:val="003F345C"/>
    <w:rsid w:val="003F645E"/>
    <w:rsid w:val="003F6F1A"/>
    <w:rsid w:val="003F7F73"/>
    <w:rsid w:val="003F7FAF"/>
    <w:rsid w:val="00400024"/>
    <w:rsid w:val="0040004A"/>
    <w:rsid w:val="004000A2"/>
    <w:rsid w:val="00402166"/>
    <w:rsid w:val="00405DF2"/>
    <w:rsid w:val="004061D0"/>
    <w:rsid w:val="00406328"/>
    <w:rsid w:val="004070A5"/>
    <w:rsid w:val="00414264"/>
    <w:rsid w:val="004158C7"/>
    <w:rsid w:val="00415F19"/>
    <w:rsid w:val="00416C5D"/>
    <w:rsid w:val="00416C8B"/>
    <w:rsid w:val="00417F5E"/>
    <w:rsid w:val="0042038D"/>
    <w:rsid w:val="00421401"/>
    <w:rsid w:val="00424755"/>
    <w:rsid w:val="00425E5C"/>
    <w:rsid w:val="0042650E"/>
    <w:rsid w:val="00427591"/>
    <w:rsid w:val="0043403D"/>
    <w:rsid w:val="00434947"/>
    <w:rsid w:val="00434B45"/>
    <w:rsid w:val="004352CA"/>
    <w:rsid w:val="00435FC8"/>
    <w:rsid w:val="00436BC6"/>
    <w:rsid w:val="00436F97"/>
    <w:rsid w:val="00440783"/>
    <w:rsid w:val="00441B25"/>
    <w:rsid w:val="00441C07"/>
    <w:rsid w:val="00442631"/>
    <w:rsid w:val="00442CCD"/>
    <w:rsid w:val="00443073"/>
    <w:rsid w:val="004465CC"/>
    <w:rsid w:val="0044674C"/>
    <w:rsid w:val="00446AE5"/>
    <w:rsid w:val="004473E0"/>
    <w:rsid w:val="00450893"/>
    <w:rsid w:val="00451ABF"/>
    <w:rsid w:val="004521D7"/>
    <w:rsid w:val="00452775"/>
    <w:rsid w:val="0045382F"/>
    <w:rsid w:val="00454315"/>
    <w:rsid w:val="00454763"/>
    <w:rsid w:val="00454C4A"/>
    <w:rsid w:val="00455DE3"/>
    <w:rsid w:val="00456123"/>
    <w:rsid w:val="00457617"/>
    <w:rsid w:val="0045773F"/>
    <w:rsid w:val="00457C3D"/>
    <w:rsid w:val="00460AC5"/>
    <w:rsid w:val="0046281D"/>
    <w:rsid w:val="00466755"/>
    <w:rsid w:val="00466DA6"/>
    <w:rsid w:val="0047061A"/>
    <w:rsid w:val="00471DA1"/>
    <w:rsid w:val="00473DA1"/>
    <w:rsid w:val="00474424"/>
    <w:rsid w:val="00475738"/>
    <w:rsid w:val="00477EB0"/>
    <w:rsid w:val="004800B6"/>
    <w:rsid w:val="004809C4"/>
    <w:rsid w:val="0048195D"/>
    <w:rsid w:val="00481D5E"/>
    <w:rsid w:val="00482251"/>
    <w:rsid w:val="004827BE"/>
    <w:rsid w:val="00483188"/>
    <w:rsid w:val="00483565"/>
    <w:rsid w:val="004842CE"/>
    <w:rsid w:val="00484C72"/>
    <w:rsid w:val="0048593A"/>
    <w:rsid w:val="00485CF2"/>
    <w:rsid w:val="00491B77"/>
    <w:rsid w:val="004920B0"/>
    <w:rsid w:val="00492A91"/>
    <w:rsid w:val="0049337D"/>
    <w:rsid w:val="00493653"/>
    <w:rsid w:val="004965EC"/>
    <w:rsid w:val="004A0105"/>
    <w:rsid w:val="004A030B"/>
    <w:rsid w:val="004A3DE3"/>
    <w:rsid w:val="004A4A3E"/>
    <w:rsid w:val="004A6765"/>
    <w:rsid w:val="004B0B2A"/>
    <w:rsid w:val="004B0DA4"/>
    <w:rsid w:val="004B2192"/>
    <w:rsid w:val="004B23F3"/>
    <w:rsid w:val="004B3CE3"/>
    <w:rsid w:val="004B3D8C"/>
    <w:rsid w:val="004B5277"/>
    <w:rsid w:val="004B5466"/>
    <w:rsid w:val="004B5667"/>
    <w:rsid w:val="004B5FA0"/>
    <w:rsid w:val="004C010E"/>
    <w:rsid w:val="004C0F89"/>
    <w:rsid w:val="004C15D9"/>
    <w:rsid w:val="004C23C5"/>
    <w:rsid w:val="004C2A1F"/>
    <w:rsid w:val="004C4646"/>
    <w:rsid w:val="004C61F4"/>
    <w:rsid w:val="004C620C"/>
    <w:rsid w:val="004C7661"/>
    <w:rsid w:val="004C7EA1"/>
    <w:rsid w:val="004D1B11"/>
    <w:rsid w:val="004D1F67"/>
    <w:rsid w:val="004D426E"/>
    <w:rsid w:val="004D6D0F"/>
    <w:rsid w:val="004D753F"/>
    <w:rsid w:val="004E09E2"/>
    <w:rsid w:val="004E1639"/>
    <w:rsid w:val="004E1AED"/>
    <w:rsid w:val="004E1FD1"/>
    <w:rsid w:val="004E3323"/>
    <w:rsid w:val="004E3DAF"/>
    <w:rsid w:val="004E3EAA"/>
    <w:rsid w:val="004E454E"/>
    <w:rsid w:val="004E4B09"/>
    <w:rsid w:val="004E573A"/>
    <w:rsid w:val="004E5D89"/>
    <w:rsid w:val="004E6012"/>
    <w:rsid w:val="004E6838"/>
    <w:rsid w:val="004E6CB3"/>
    <w:rsid w:val="004E6D26"/>
    <w:rsid w:val="004E7A80"/>
    <w:rsid w:val="004E7D25"/>
    <w:rsid w:val="004F0866"/>
    <w:rsid w:val="004F1124"/>
    <w:rsid w:val="004F1182"/>
    <w:rsid w:val="004F3151"/>
    <w:rsid w:val="004F33CC"/>
    <w:rsid w:val="004F3642"/>
    <w:rsid w:val="004F3775"/>
    <w:rsid w:val="004F3B8E"/>
    <w:rsid w:val="004F4CAB"/>
    <w:rsid w:val="004F6DFA"/>
    <w:rsid w:val="004F70F2"/>
    <w:rsid w:val="0050087A"/>
    <w:rsid w:val="00502014"/>
    <w:rsid w:val="00503FC5"/>
    <w:rsid w:val="0050497E"/>
    <w:rsid w:val="00504EA6"/>
    <w:rsid w:val="0050534F"/>
    <w:rsid w:val="005055D3"/>
    <w:rsid w:val="00505CB6"/>
    <w:rsid w:val="00506DD2"/>
    <w:rsid w:val="0050726A"/>
    <w:rsid w:val="00507860"/>
    <w:rsid w:val="005108E8"/>
    <w:rsid w:val="00511D97"/>
    <w:rsid w:val="005121ED"/>
    <w:rsid w:val="00512C0E"/>
    <w:rsid w:val="00512C7E"/>
    <w:rsid w:val="00513EB5"/>
    <w:rsid w:val="005142AB"/>
    <w:rsid w:val="005151D7"/>
    <w:rsid w:val="005166C2"/>
    <w:rsid w:val="0052078E"/>
    <w:rsid w:val="00520FCF"/>
    <w:rsid w:val="00521945"/>
    <w:rsid w:val="00523ECA"/>
    <w:rsid w:val="00525A80"/>
    <w:rsid w:val="0052758A"/>
    <w:rsid w:val="00527B7E"/>
    <w:rsid w:val="005301B2"/>
    <w:rsid w:val="0053024C"/>
    <w:rsid w:val="00530629"/>
    <w:rsid w:val="005306AC"/>
    <w:rsid w:val="00531989"/>
    <w:rsid w:val="005324C2"/>
    <w:rsid w:val="005333F5"/>
    <w:rsid w:val="00533954"/>
    <w:rsid w:val="00533E5D"/>
    <w:rsid w:val="00533F3B"/>
    <w:rsid w:val="0053535F"/>
    <w:rsid w:val="00535844"/>
    <w:rsid w:val="00535BBA"/>
    <w:rsid w:val="005364BD"/>
    <w:rsid w:val="00540381"/>
    <w:rsid w:val="005404E2"/>
    <w:rsid w:val="0054066A"/>
    <w:rsid w:val="00541D80"/>
    <w:rsid w:val="00544E70"/>
    <w:rsid w:val="005454DB"/>
    <w:rsid w:val="005472D2"/>
    <w:rsid w:val="005472E6"/>
    <w:rsid w:val="00547597"/>
    <w:rsid w:val="0055068F"/>
    <w:rsid w:val="0055080F"/>
    <w:rsid w:val="00551C63"/>
    <w:rsid w:val="00553A16"/>
    <w:rsid w:val="005574A2"/>
    <w:rsid w:val="00557A09"/>
    <w:rsid w:val="00560054"/>
    <w:rsid w:val="005608DA"/>
    <w:rsid w:val="00560C7A"/>
    <w:rsid w:val="00561551"/>
    <w:rsid w:val="0056180C"/>
    <w:rsid w:val="005618CF"/>
    <w:rsid w:val="00562BBD"/>
    <w:rsid w:val="005656F7"/>
    <w:rsid w:val="00566FC3"/>
    <w:rsid w:val="00570E8B"/>
    <w:rsid w:val="00571F04"/>
    <w:rsid w:val="00572F48"/>
    <w:rsid w:val="0057418C"/>
    <w:rsid w:val="00581BB7"/>
    <w:rsid w:val="00583229"/>
    <w:rsid w:val="005838D7"/>
    <w:rsid w:val="00585983"/>
    <w:rsid w:val="00586382"/>
    <w:rsid w:val="005872AA"/>
    <w:rsid w:val="00593AFB"/>
    <w:rsid w:val="005943F5"/>
    <w:rsid w:val="00595ADD"/>
    <w:rsid w:val="00596412"/>
    <w:rsid w:val="00596949"/>
    <w:rsid w:val="00597054"/>
    <w:rsid w:val="005971C0"/>
    <w:rsid w:val="005976E8"/>
    <w:rsid w:val="00597B8B"/>
    <w:rsid w:val="00597C53"/>
    <w:rsid w:val="005A0206"/>
    <w:rsid w:val="005A04B3"/>
    <w:rsid w:val="005A3FAD"/>
    <w:rsid w:val="005A44AF"/>
    <w:rsid w:val="005A4655"/>
    <w:rsid w:val="005A4C38"/>
    <w:rsid w:val="005A4EB0"/>
    <w:rsid w:val="005A7056"/>
    <w:rsid w:val="005B0414"/>
    <w:rsid w:val="005B0695"/>
    <w:rsid w:val="005B0833"/>
    <w:rsid w:val="005B15DB"/>
    <w:rsid w:val="005B24C6"/>
    <w:rsid w:val="005B2A34"/>
    <w:rsid w:val="005B3BF0"/>
    <w:rsid w:val="005B44F7"/>
    <w:rsid w:val="005B6BEC"/>
    <w:rsid w:val="005B7421"/>
    <w:rsid w:val="005C0C4B"/>
    <w:rsid w:val="005C0CE5"/>
    <w:rsid w:val="005C12A5"/>
    <w:rsid w:val="005C217D"/>
    <w:rsid w:val="005C3E66"/>
    <w:rsid w:val="005C4D53"/>
    <w:rsid w:val="005C55C5"/>
    <w:rsid w:val="005C5923"/>
    <w:rsid w:val="005C606A"/>
    <w:rsid w:val="005C70A5"/>
    <w:rsid w:val="005D2943"/>
    <w:rsid w:val="005D29C9"/>
    <w:rsid w:val="005D2D21"/>
    <w:rsid w:val="005D4639"/>
    <w:rsid w:val="005D5FCD"/>
    <w:rsid w:val="005D676C"/>
    <w:rsid w:val="005D6BF4"/>
    <w:rsid w:val="005D6FB4"/>
    <w:rsid w:val="005D769D"/>
    <w:rsid w:val="005D7800"/>
    <w:rsid w:val="005D7DED"/>
    <w:rsid w:val="005E01BD"/>
    <w:rsid w:val="005E115B"/>
    <w:rsid w:val="005E123B"/>
    <w:rsid w:val="005E13FD"/>
    <w:rsid w:val="005E16EC"/>
    <w:rsid w:val="005E2B3C"/>
    <w:rsid w:val="005E3039"/>
    <w:rsid w:val="005E392E"/>
    <w:rsid w:val="005E4277"/>
    <w:rsid w:val="005E5C39"/>
    <w:rsid w:val="005E63BB"/>
    <w:rsid w:val="005E6980"/>
    <w:rsid w:val="005E75D1"/>
    <w:rsid w:val="005E7947"/>
    <w:rsid w:val="005E7F5F"/>
    <w:rsid w:val="005F0411"/>
    <w:rsid w:val="005F14DC"/>
    <w:rsid w:val="005F1C57"/>
    <w:rsid w:val="005F203A"/>
    <w:rsid w:val="005F20F8"/>
    <w:rsid w:val="005F21C7"/>
    <w:rsid w:val="005F27B5"/>
    <w:rsid w:val="005F4E3C"/>
    <w:rsid w:val="005F5ACE"/>
    <w:rsid w:val="005F6143"/>
    <w:rsid w:val="0060015C"/>
    <w:rsid w:val="0060026B"/>
    <w:rsid w:val="00602219"/>
    <w:rsid w:val="006024BA"/>
    <w:rsid w:val="00602ABF"/>
    <w:rsid w:val="0060352E"/>
    <w:rsid w:val="00603809"/>
    <w:rsid w:val="00604351"/>
    <w:rsid w:val="0060551F"/>
    <w:rsid w:val="00605B58"/>
    <w:rsid w:val="00605F8D"/>
    <w:rsid w:val="006102C3"/>
    <w:rsid w:val="006109C9"/>
    <w:rsid w:val="0061195E"/>
    <w:rsid w:val="00613B5B"/>
    <w:rsid w:val="006152A8"/>
    <w:rsid w:val="006216A2"/>
    <w:rsid w:val="00621DC3"/>
    <w:rsid w:val="0062312C"/>
    <w:rsid w:val="00625F79"/>
    <w:rsid w:val="00626F88"/>
    <w:rsid w:val="0062794C"/>
    <w:rsid w:val="0063077A"/>
    <w:rsid w:val="00633038"/>
    <w:rsid w:val="0063413D"/>
    <w:rsid w:val="006374E7"/>
    <w:rsid w:val="006378DA"/>
    <w:rsid w:val="00641C3C"/>
    <w:rsid w:val="00647328"/>
    <w:rsid w:val="00647F61"/>
    <w:rsid w:val="00647F73"/>
    <w:rsid w:val="00651DF7"/>
    <w:rsid w:val="0065230D"/>
    <w:rsid w:val="00652F54"/>
    <w:rsid w:val="00653E83"/>
    <w:rsid w:val="00653FBB"/>
    <w:rsid w:val="006548E5"/>
    <w:rsid w:val="006558D8"/>
    <w:rsid w:val="00656010"/>
    <w:rsid w:val="00656249"/>
    <w:rsid w:val="006569A3"/>
    <w:rsid w:val="00656CB4"/>
    <w:rsid w:val="0065704C"/>
    <w:rsid w:val="00660B7F"/>
    <w:rsid w:val="00664E1A"/>
    <w:rsid w:val="00666AA3"/>
    <w:rsid w:val="00670361"/>
    <w:rsid w:val="00670996"/>
    <w:rsid w:val="00671304"/>
    <w:rsid w:val="00671A8C"/>
    <w:rsid w:val="00671C4E"/>
    <w:rsid w:val="00671CA9"/>
    <w:rsid w:val="00673F27"/>
    <w:rsid w:val="006744FA"/>
    <w:rsid w:val="00674F80"/>
    <w:rsid w:val="006755B4"/>
    <w:rsid w:val="0067578A"/>
    <w:rsid w:val="00675D70"/>
    <w:rsid w:val="00677CB6"/>
    <w:rsid w:val="0068037B"/>
    <w:rsid w:val="00681D5E"/>
    <w:rsid w:val="00681DC9"/>
    <w:rsid w:val="00681F04"/>
    <w:rsid w:val="00682503"/>
    <w:rsid w:val="0068258D"/>
    <w:rsid w:val="00682A4E"/>
    <w:rsid w:val="00683396"/>
    <w:rsid w:val="006834AF"/>
    <w:rsid w:val="006835A6"/>
    <w:rsid w:val="00687416"/>
    <w:rsid w:val="006875DF"/>
    <w:rsid w:val="00692264"/>
    <w:rsid w:val="00692EFA"/>
    <w:rsid w:val="00693955"/>
    <w:rsid w:val="0069409A"/>
    <w:rsid w:val="006951B4"/>
    <w:rsid w:val="00695961"/>
    <w:rsid w:val="00695DE3"/>
    <w:rsid w:val="00697538"/>
    <w:rsid w:val="00697FA6"/>
    <w:rsid w:val="006A524A"/>
    <w:rsid w:val="006A5390"/>
    <w:rsid w:val="006A592E"/>
    <w:rsid w:val="006A5951"/>
    <w:rsid w:val="006A5C3C"/>
    <w:rsid w:val="006A60A1"/>
    <w:rsid w:val="006A61BC"/>
    <w:rsid w:val="006A6F13"/>
    <w:rsid w:val="006B03CE"/>
    <w:rsid w:val="006B148C"/>
    <w:rsid w:val="006B251C"/>
    <w:rsid w:val="006B34F5"/>
    <w:rsid w:val="006B53C4"/>
    <w:rsid w:val="006B5AD8"/>
    <w:rsid w:val="006C0A2E"/>
    <w:rsid w:val="006C3663"/>
    <w:rsid w:val="006C3FB2"/>
    <w:rsid w:val="006C5FEE"/>
    <w:rsid w:val="006C6F44"/>
    <w:rsid w:val="006C782D"/>
    <w:rsid w:val="006C790C"/>
    <w:rsid w:val="006C7C8B"/>
    <w:rsid w:val="006D29F8"/>
    <w:rsid w:val="006D7B0C"/>
    <w:rsid w:val="006E0095"/>
    <w:rsid w:val="006E243A"/>
    <w:rsid w:val="006E2868"/>
    <w:rsid w:val="006E2E79"/>
    <w:rsid w:val="006E4882"/>
    <w:rsid w:val="006E5B6F"/>
    <w:rsid w:val="006E7979"/>
    <w:rsid w:val="006E7CE2"/>
    <w:rsid w:val="006F157C"/>
    <w:rsid w:val="006F1911"/>
    <w:rsid w:val="006F3767"/>
    <w:rsid w:val="006F5E3C"/>
    <w:rsid w:val="006F7408"/>
    <w:rsid w:val="00701078"/>
    <w:rsid w:val="007012C9"/>
    <w:rsid w:val="00702488"/>
    <w:rsid w:val="0070373A"/>
    <w:rsid w:val="007038B2"/>
    <w:rsid w:val="007038EC"/>
    <w:rsid w:val="00704BE2"/>
    <w:rsid w:val="0070676E"/>
    <w:rsid w:val="00707A7D"/>
    <w:rsid w:val="007141A4"/>
    <w:rsid w:val="00714C22"/>
    <w:rsid w:val="007152DB"/>
    <w:rsid w:val="00715CA1"/>
    <w:rsid w:val="007178D6"/>
    <w:rsid w:val="007200E5"/>
    <w:rsid w:val="00720574"/>
    <w:rsid w:val="00720F03"/>
    <w:rsid w:val="00721744"/>
    <w:rsid w:val="00721A55"/>
    <w:rsid w:val="00721F40"/>
    <w:rsid w:val="00722839"/>
    <w:rsid w:val="00722897"/>
    <w:rsid w:val="00724769"/>
    <w:rsid w:val="00726C04"/>
    <w:rsid w:val="007313CC"/>
    <w:rsid w:val="00732261"/>
    <w:rsid w:val="007332B0"/>
    <w:rsid w:val="00733D6B"/>
    <w:rsid w:val="00734BE8"/>
    <w:rsid w:val="00735A48"/>
    <w:rsid w:val="00735A75"/>
    <w:rsid w:val="00735B92"/>
    <w:rsid w:val="007363A7"/>
    <w:rsid w:val="007366E2"/>
    <w:rsid w:val="00736E0A"/>
    <w:rsid w:val="00736EA4"/>
    <w:rsid w:val="00740E71"/>
    <w:rsid w:val="00741867"/>
    <w:rsid w:val="00743159"/>
    <w:rsid w:val="00743EAB"/>
    <w:rsid w:val="007454DF"/>
    <w:rsid w:val="00746064"/>
    <w:rsid w:val="00746B0F"/>
    <w:rsid w:val="00747A63"/>
    <w:rsid w:val="00747B10"/>
    <w:rsid w:val="00750548"/>
    <w:rsid w:val="00750A86"/>
    <w:rsid w:val="00750C54"/>
    <w:rsid w:val="00752CCF"/>
    <w:rsid w:val="00752E00"/>
    <w:rsid w:val="00753072"/>
    <w:rsid w:val="007541DF"/>
    <w:rsid w:val="00754A20"/>
    <w:rsid w:val="00754B8F"/>
    <w:rsid w:val="007552CB"/>
    <w:rsid w:val="0075564A"/>
    <w:rsid w:val="00755C02"/>
    <w:rsid w:val="00755E76"/>
    <w:rsid w:val="00756016"/>
    <w:rsid w:val="00756F02"/>
    <w:rsid w:val="0076008A"/>
    <w:rsid w:val="00762196"/>
    <w:rsid w:val="007623CB"/>
    <w:rsid w:val="00763A8D"/>
    <w:rsid w:val="00764335"/>
    <w:rsid w:val="007643EB"/>
    <w:rsid w:val="007662D7"/>
    <w:rsid w:val="00770419"/>
    <w:rsid w:val="0077133C"/>
    <w:rsid w:val="00771B71"/>
    <w:rsid w:val="00771F26"/>
    <w:rsid w:val="007723A2"/>
    <w:rsid w:val="00772C65"/>
    <w:rsid w:val="00774442"/>
    <w:rsid w:val="0077511F"/>
    <w:rsid w:val="00776116"/>
    <w:rsid w:val="00777ADC"/>
    <w:rsid w:val="00782EDE"/>
    <w:rsid w:val="007832BD"/>
    <w:rsid w:val="007836B2"/>
    <w:rsid w:val="0078379D"/>
    <w:rsid w:val="007870B6"/>
    <w:rsid w:val="007872F3"/>
    <w:rsid w:val="0078751E"/>
    <w:rsid w:val="007913C0"/>
    <w:rsid w:val="007947E9"/>
    <w:rsid w:val="007948FD"/>
    <w:rsid w:val="007953E0"/>
    <w:rsid w:val="00795692"/>
    <w:rsid w:val="00795FC4"/>
    <w:rsid w:val="00796105"/>
    <w:rsid w:val="007971C5"/>
    <w:rsid w:val="00797A04"/>
    <w:rsid w:val="007A2008"/>
    <w:rsid w:val="007A3692"/>
    <w:rsid w:val="007A3F19"/>
    <w:rsid w:val="007A4750"/>
    <w:rsid w:val="007A5C3D"/>
    <w:rsid w:val="007A60B8"/>
    <w:rsid w:val="007A71E1"/>
    <w:rsid w:val="007A7690"/>
    <w:rsid w:val="007B0035"/>
    <w:rsid w:val="007B0909"/>
    <w:rsid w:val="007B1BE5"/>
    <w:rsid w:val="007B26BB"/>
    <w:rsid w:val="007B338C"/>
    <w:rsid w:val="007B37AD"/>
    <w:rsid w:val="007B45FC"/>
    <w:rsid w:val="007B642B"/>
    <w:rsid w:val="007B6556"/>
    <w:rsid w:val="007C1B28"/>
    <w:rsid w:val="007C2248"/>
    <w:rsid w:val="007C3695"/>
    <w:rsid w:val="007C3A14"/>
    <w:rsid w:val="007C3F7B"/>
    <w:rsid w:val="007C6DB8"/>
    <w:rsid w:val="007C6EF7"/>
    <w:rsid w:val="007C7761"/>
    <w:rsid w:val="007C7907"/>
    <w:rsid w:val="007D1117"/>
    <w:rsid w:val="007D1687"/>
    <w:rsid w:val="007D1D1F"/>
    <w:rsid w:val="007D3C8A"/>
    <w:rsid w:val="007D424B"/>
    <w:rsid w:val="007D44BA"/>
    <w:rsid w:val="007D63D8"/>
    <w:rsid w:val="007D694E"/>
    <w:rsid w:val="007D6960"/>
    <w:rsid w:val="007D7E47"/>
    <w:rsid w:val="007E0DFC"/>
    <w:rsid w:val="007E1CDE"/>
    <w:rsid w:val="007E22E6"/>
    <w:rsid w:val="007E2479"/>
    <w:rsid w:val="007E2B82"/>
    <w:rsid w:val="007E2D46"/>
    <w:rsid w:val="007E46CF"/>
    <w:rsid w:val="007E6772"/>
    <w:rsid w:val="007E6D5D"/>
    <w:rsid w:val="007E6E74"/>
    <w:rsid w:val="007E6F4C"/>
    <w:rsid w:val="007E7584"/>
    <w:rsid w:val="007E7E15"/>
    <w:rsid w:val="007F020F"/>
    <w:rsid w:val="007F121F"/>
    <w:rsid w:val="007F1982"/>
    <w:rsid w:val="007F2C96"/>
    <w:rsid w:val="007F333E"/>
    <w:rsid w:val="007F37B0"/>
    <w:rsid w:val="007F51CF"/>
    <w:rsid w:val="007F6369"/>
    <w:rsid w:val="007F6913"/>
    <w:rsid w:val="00800074"/>
    <w:rsid w:val="0080158E"/>
    <w:rsid w:val="008027E0"/>
    <w:rsid w:val="008027FB"/>
    <w:rsid w:val="008054D3"/>
    <w:rsid w:val="00805B51"/>
    <w:rsid w:val="00806C64"/>
    <w:rsid w:val="00807313"/>
    <w:rsid w:val="008076AD"/>
    <w:rsid w:val="00810221"/>
    <w:rsid w:val="00811990"/>
    <w:rsid w:val="00813551"/>
    <w:rsid w:val="00813F18"/>
    <w:rsid w:val="00816EE8"/>
    <w:rsid w:val="008219DA"/>
    <w:rsid w:val="00821E3E"/>
    <w:rsid w:val="008234CA"/>
    <w:rsid w:val="008237BB"/>
    <w:rsid w:val="00825300"/>
    <w:rsid w:val="00825439"/>
    <w:rsid w:val="00825B51"/>
    <w:rsid w:val="008260E9"/>
    <w:rsid w:val="008261E3"/>
    <w:rsid w:val="00826212"/>
    <w:rsid w:val="0082622A"/>
    <w:rsid w:val="008300C4"/>
    <w:rsid w:val="00830246"/>
    <w:rsid w:val="008312F3"/>
    <w:rsid w:val="00832148"/>
    <w:rsid w:val="008327C0"/>
    <w:rsid w:val="00832B06"/>
    <w:rsid w:val="00832EDB"/>
    <w:rsid w:val="00833965"/>
    <w:rsid w:val="00834922"/>
    <w:rsid w:val="00835E4D"/>
    <w:rsid w:val="00836489"/>
    <w:rsid w:val="00836A0E"/>
    <w:rsid w:val="00837A9B"/>
    <w:rsid w:val="0084005F"/>
    <w:rsid w:val="00840214"/>
    <w:rsid w:val="00841792"/>
    <w:rsid w:val="008419A2"/>
    <w:rsid w:val="0084247C"/>
    <w:rsid w:val="00842A01"/>
    <w:rsid w:val="00842D2E"/>
    <w:rsid w:val="0084307A"/>
    <w:rsid w:val="00845795"/>
    <w:rsid w:val="00845A97"/>
    <w:rsid w:val="00845F93"/>
    <w:rsid w:val="0084628C"/>
    <w:rsid w:val="008478F6"/>
    <w:rsid w:val="00850EC2"/>
    <w:rsid w:val="008517E3"/>
    <w:rsid w:val="008519C3"/>
    <w:rsid w:val="008536E5"/>
    <w:rsid w:val="00853E2E"/>
    <w:rsid w:val="008545D0"/>
    <w:rsid w:val="0085514F"/>
    <w:rsid w:val="0085583E"/>
    <w:rsid w:val="0085628D"/>
    <w:rsid w:val="0085642A"/>
    <w:rsid w:val="00864218"/>
    <w:rsid w:val="00866EEB"/>
    <w:rsid w:val="008719F1"/>
    <w:rsid w:val="00874825"/>
    <w:rsid w:val="00874B61"/>
    <w:rsid w:val="008753CD"/>
    <w:rsid w:val="008759B9"/>
    <w:rsid w:val="00876863"/>
    <w:rsid w:val="00877565"/>
    <w:rsid w:val="00880508"/>
    <w:rsid w:val="00881A0F"/>
    <w:rsid w:val="008826D5"/>
    <w:rsid w:val="00882840"/>
    <w:rsid w:val="00882A21"/>
    <w:rsid w:val="00882FF1"/>
    <w:rsid w:val="008835B4"/>
    <w:rsid w:val="008847C6"/>
    <w:rsid w:val="00884FD6"/>
    <w:rsid w:val="00885359"/>
    <w:rsid w:val="00886E34"/>
    <w:rsid w:val="00886F87"/>
    <w:rsid w:val="00887CCB"/>
    <w:rsid w:val="00890369"/>
    <w:rsid w:val="008920D6"/>
    <w:rsid w:val="008931B8"/>
    <w:rsid w:val="00894AB8"/>
    <w:rsid w:val="008A0B7E"/>
    <w:rsid w:val="008A1457"/>
    <w:rsid w:val="008A2903"/>
    <w:rsid w:val="008A4DC7"/>
    <w:rsid w:val="008A6DC3"/>
    <w:rsid w:val="008A7A59"/>
    <w:rsid w:val="008A7CDB"/>
    <w:rsid w:val="008A7E5B"/>
    <w:rsid w:val="008B0654"/>
    <w:rsid w:val="008B33FA"/>
    <w:rsid w:val="008B3A2B"/>
    <w:rsid w:val="008B7226"/>
    <w:rsid w:val="008B799B"/>
    <w:rsid w:val="008B7BFD"/>
    <w:rsid w:val="008B7C79"/>
    <w:rsid w:val="008C13E0"/>
    <w:rsid w:val="008C29D2"/>
    <w:rsid w:val="008C59C4"/>
    <w:rsid w:val="008C5FA3"/>
    <w:rsid w:val="008C67EC"/>
    <w:rsid w:val="008D019A"/>
    <w:rsid w:val="008D0764"/>
    <w:rsid w:val="008D1297"/>
    <w:rsid w:val="008D17A1"/>
    <w:rsid w:val="008D1987"/>
    <w:rsid w:val="008D39B8"/>
    <w:rsid w:val="008D4571"/>
    <w:rsid w:val="008D5334"/>
    <w:rsid w:val="008D656E"/>
    <w:rsid w:val="008E0109"/>
    <w:rsid w:val="008E25DC"/>
    <w:rsid w:val="008E403E"/>
    <w:rsid w:val="008E4547"/>
    <w:rsid w:val="008E4595"/>
    <w:rsid w:val="008E4926"/>
    <w:rsid w:val="008E611E"/>
    <w:rsid w:val="008E6959"/>
    <w:rsid w:val="008E70A8"/>
    <w:rsid w:val="008E7E37"/>
    <w:rsid w:val="008F01B7"/>
    <w:rsid w:val="008F1834"/>
    <w:rsid w:val="008F3B2D"/>
    <w:rsid w:val="008F3B74"/>
    <w:rsid w:val="008F48BE"/>
    <w:rsid w:val="008F5152"/>
    <w:rsid w:val="008F543F"/>
    <w:rsid w:val="008F5673"/>
    <w:rsid w:val="008F6D94"/>
    <w:rsid w:val="008F7127"/>
    <w:rsid w:val="008F7F87"/>
    <w:rsid w:val="00900689"/>
    <w:rsid w:val="009018D2"/>
    <w:rsid w:val="00902013"/>
    <w:rsid w:val="00902938"/>
    <w:rsid w:val="00902A21"/>
    <w:rsid w:val="0090353C"/>
    <w:rsid w:val="00903866"/>
    <w:rsid w:val="0090491B"/>
    <w:rsid w:val="009050DF"/>
    <w:rsid w:val="009057B1"/>
    <w:rsid w:val="00905AB6"/>
    <w:rsid w:val="00906F2C"/>
    <w:rsid w:val="00907A39"/>
    <w:rsid w:val="00911ADC"/>
    <w:rsid w:val="00911AEA"/>
    <w:rsid w:val="00915400"/>
    <w:rsid w:val="009166F7"/>
    <w:rsid w:val="00917529"/>
    <w:rsid w:val="00917C4B"/>
    <w:rsid w:val="00920151"/>
    <w:rsid w:val="00920860"/>
    <w:rsid w:val="00921F4E"/>
    <w:rsid w:val="0092346F"/>
    <w:rsid w:val="009238CA"/>
    <w:rsid w:val="00923A1A"/>
    <w:rsid w:val="00923E01"/>
    <w:rsid w:val="00923FFD"/>
    <w:rsid w:val="009258A1"/>
    <w:rsid w:val="0092593C"/>
    <w:rsid w:val="00925C34"/>
    <w:rsid w:val="00926C22"/>
    <w:rsid w:val="00926C7B"/>
    <w:rsid w:val="00930572"/>
    <w:rsid w:val="00930BA3"/>
    <w:rsid w:val="00931F15"/>
    <w:rsid w:val="00932E2D"/>
    <w:rsid w:val="0093409B"/>
    <w:rsid w:val="00937EE8"/>
    <w:rsid w:val="00940155"/>
    <w:rsid w:val="00940464"/>
    <w:rsid w:val="00940D7D"/>
    <w:rsid w:val="0094178C"/>
    <w:rsid w:val="00943369"/>
    <w:rsid w:val="00943F40"/>
    <w:rsid w:val="00944EF1"/>
    <w:rsid w:val="009468CF"/>
    <w:rsid w:val="00946B6A"/>
    <w:rsid w:val="00947A56"/>
    <w:rsid w:val="00950F2E"/>
    <w:rsid w:val="009521D1"/>
    <w:rsid w:val="009529DD"/>
    <w:rsid w:val="00952C96"/>
    <w:rsid w:val="00954236"/>
    <w:rsid w:val="009542C8"/>
    <w:rsid w:val="0095536A"/>
    <w:rsid w:val="0095794D"/>
    <w:rsid w:val="009619F7"/>
    <w:rsid w:val="00964484"/>
    <w:rsid w:val="009646F2"/>
    <w:rsid w:val="009660A4"/>
    <w:rsid w:val="0096717E"/>
    <w:rsid w:val="009722DB"/>
    <w:rsid w:val="00973082"/>
    <w:rsid w:val="0097352A"/>
    <w:rsid w:val="00973932"/>
    <w:rsid w:val="0097401E"/>
    <w:rsid w:val="00974134"/>
    <w:rsid w:val="00974C0C"/>
    <w:rsid w:val="0097626E"/>
    <w:rsid w:val="009766AE"/>
    <w:rsid w:val="00976D8C"/>
    <w:rsid w:val="009806BE"/>
    <w:rsid w:val="00985105"/>
    <w:rsid w:val="00986669"/>
    <w:rsid w:val="0098734C"/>
    <w:rsid w:val="00987774"/>
    <w:rsid w:val="00987D15"/>
    <w:rsid w:val="009903E7"/>
    <w:rsid w:val="009907AB"/>
    <w:rsid w:val="00991EF0"/>
    <w:rsid w:val="009944AE"/>
    <w:rsid w:val="00994EC1"/>
    <w:rsid w:val="00995791"/>
    <w:rsid w:val="009960D8"/>
    <w:rsid w:val="0099638E"/>
    <w:rsid w:val="009968E0"/>
    <w:rsid w:val="009970AC"/>
    <w:rsid w:val="0099763C"/>
    <w:rsid w:val="009A29F4"/>
    <w:rsid w:val="009A3180"/>
    <w:rsid w:val="009A3ADE"/>
    <w:rsid w:val="009A3EE1"/>
    <w:rsid w:val="009A4D18"/>
    <w:rsid w:val="009A71DF"/>
    <w:rsid w:val="009B3833"/>
    <w:rsid w:val="009B45C7"/>
    <w:rsid w:val="009B58D8"/>
    <w:rsid w:val="009B5A76"/>
    <w:rsid w:val="009B5BBC"/>
    <w:rsid w:val="009B5DC4"/>
    <w:rsid w:val="009C0464"/>
    <w:rsid w:val="009C050B"/>
    <w:rsid w:val="009C0B6A"/>
    <w:rsid w:val="009C2CDA"/>
    <w:rsid w:val="009C2E45"/>
    <w:rsid w:val="009C400A"/>
    <w:rsid w:val="009C52DD"/>
    <w:rsid w:val="009C5EFD"/>
    <w:rsid w:val="009C6CB7"/>
    <w:rsid w:val="009C7C4E"/>
    <w:rsid w:val="009D0239"/>
    <w:rsid w:val="009D1199"/>
    <w:rsid w:val="009D132B"/>
    <w:rsid w:val="009D1D7B"/>
    <w:rsid w:val="009D2008"/>
    <w:rsid w:val="009D2224"/>
    <w:rsid w:val="009D3EE6"/>
    <w:rsid w:val="009E08A4"/>
    <w:rsid w:val="009E0EA8"/>
    <w:rsid w:val="009E18E7"/>
    <w:rsid w:val="009E35A7"/>
    <w:rsid w:val="009E378F"/>
    <w:rsid w:val="009E39DC"/>
    <w:rsid w:val="009E42A6"/>
    <w:rsid w:val="009E50CF"/>
    <w:rsid w:val="009E58AB"/>
    <w:rsid w:val="009E5F61"/>
    <w:rsid w:val="009E7609"/>
    <w:rsid w:val="009F2832"/>
    <w:rsid w:val="009F39C1"/>
    <w:rsid w:val="009F3C03"/>
    <w:rsid w:val="009F4488"/>
    <w:rsid w:val="009F5C76"/>
    <w:rsid w:val="009F6376"/>
    <w:rsid w:val="009F77FF"/>
    <w:rsid w:val="00A00B94"/>
    <w:rsid w:val="00A0182A"/>
    <w:rsid w:val="00A018D4"/>
    <w:rsid w:val="00A01E16"/>
    <w:rsid w:val="00A030FE"/>
    <w:rsid w:val="00A04F2C"/>
    <w:rsid w:val="00A05447"/>
    <w:rsid w:val="00A05DF0"/>
    <w:rsid w:val="00A06E5B"/>
    <w:rsid w:val="00A1040E"/>
    <w:rsid w:val="00A109FF"/>
    <w:rsid w:val="00A10EE8"/>
    <w:rsid w:val="00A10F82"/>
    <w:rsid w:val="00A114E3"/>
    <w:rsid w:val="00A1310C"/>
    <w:rsid w:val="00A13533"/>
    <w:rsid w:val="00A1374D"/>
    <w:rsid w:val="00A13949"/>
    <w:rsid w:val="00A14371"/>
    <w:rsid w:val="00A166D0"/>
    <w:rsid w:val="00A21DB3"/>
    <w:rsid w:val="00A23BF0"/>
    <w:rsid w:val="00A241B6"/>
    <w:rsid w:val="00A2573A"/>
    <w:rsid w:val="00A25B78"/>
    <w:rsid w:val="00A26B61"/>
    <w:rsid w:val="00A26B6E"/>
    <w:rsid w:val="00A26EED"/>
    <w:rsid w:val="00A27485"/>
    <w:rsid w:val="00A27C75"/>
    <w:rsid w:val="00A27CDC"/>
    <w:rsid w:val="00A30239"/>
    <w:rsid w:val="00A30B26"/>
    <w:rsid w:val="00A329AC"/>
    <w:rsid w:val="00A34B6F"/>
    <w:rsid w:val="00A34F52"/>
    <w:rsid w:val="00A35651"/>
    <w:rsid w:val="00A357A3"/>
    <w:rsid w:val="00A377E2"/>
    <w:rsid w:val="00A37A3A"/>
    <w:rsid w:val="00A37E1A"/>
    <w:rsid w:val="00A41870"/>
    <w:rsid w:val="00A420D4"/>
    <w:rsid w:val="00A4257F"/>
    <w:rsid w:val="00A42B48"/>
    <w:rsid w:val="00A42E1F"/>
    <w:rsid w:val="00A45B45"/>
    <w:rsid w:val="00A47282"/>
    <w:rsid w:val="00A47A5B"/>
    <w:rsid w:val="00A502EE"/>
    <w:rsid w:val="00A5173D"/>
    <w:rsid w:val="00A517E5"/>
    <w:rsid w:val="00A51919"/>
    <w:rsid w:val="00A54DC1"/>
    <w:rsid w:val="00A5687E"/>
    <w:rsid w:val="00A571C5"/>
    <w:rsid w:val="00A57F57"/>
    <w:rsid w:val="00A61B6D"/>
    <w:rsid w:val="00A64676"/>
    <w:rsid w:val="00A657A1"/>
    <w:rsid w:val="00A67106"/>
    <w:rsid w:val="00A67252"/>
    <w:rsid w:val="00A7067E"/>
    <w:rsid w:val="00A72D36"/>
    <w:rsid w:val="00A7383D"/>
    <w:rsid w:val="00A74121"/>
    <w:rsid w:val="00A7462A"/>
    <w:rsid w:val="00A7495B"/>
    <w:rsid w:val="00A74C1B"/>
    <w:rsid w:val="00A75327"/>
    <w:rsid w:val="00A76877"/>
    <w:rsid w:val="00A76B2F"/>
    <w:rsid w:val="00A76FA9"/>
    <w:rsid w:val="00A77297"/>
    <w:rsid w:val="00A77B85"/>
    <w:rsid w:val="00A77E6C"/>
    <w:rsid w:val="00A833CC"/>
    <w:rsid w:val="00A837C8"/>
    <w:rsid w:val="00A83F74"/>
    <w:rsid w:val="00A856CC"/>
    <w:rsid w:val="00A8592A"/>
    <w:rsid w:val="00A8601C"/>
    <w:rsid w:val="00A8697F"/>
    <w:rsid w:val="00A87932"/>
    <w:rsid w:val="00A91A76"/>
    <w:rsid w:val="00A952A3"/>
    <w:rsid w:val="00A976DD"/>
    <w:rsid w:val="00AA1873"/>
    <w:rsid w:val="00AA1FB1"/>
    <w:rsid w:val="00AA2993"/>
    <w:rsid w:val="00AA3B73"/>
    <w:rsid w:val="00AA3D80"/>
    <w:rsid w:val="00AA4C1F"/>
    <w:rsid w:val="00AB1474"/>
    <w:rsid w:val="00AB1F97"/>
    <w:rsid w:val="00AB3827"/>
    <w:rsid w:val="00AB46AC"/>
    <w:rsid w:val="00AB6D23"/>
    <w:rsid w:val="00AB6DA6"/>
    <w:rsid w:val="00AC1748"/>
    <w:rsid w:val="00AC1D53"/>
    <w:rsid w:val="00AC298A"/>
    <w:rsid w:val="00AC298E"/>
    <w:rsid w:val="00AC2BEE"/>
    <w:rsid w:val="00AC3D12"/>
    <w:rsid w:val="00AC6840"/>
    <w:rsid w:val="00AC773D"/>
    <w:rsid w:val="00AD06BF"/>
    <w:rsid w:val="00AD1859"/>
    <w:rsid w:val="00AD203C"/>
    <w:rsid w:val="00AD23C0"/>
    <w:rsid w:val="00AD28B7"/>
    <w:rsid w:val="00AD373A"/>
    <w:rsid w:val="00AD5A78"/>
    <w:rsid w:val="00AD6736"/>
    <w:rsid w:val="00AD67E2"/>
    <w:rsid w:val="00AD6D1D"/>
    <w:rsid w:val="00AD7E4E"/>
    <w:rsid w:val="00AD7EAF"/>
    <w:rsid w:val="00AE032E"/>
    <w:rsid w:val="00AE0AF8"/>
    <w:rsid w:val="00AE1095"/>
    <w:rsid w:val="00AE278F"/>
    <w:rsid w:val="00AE2BF3"/>
    <w:rsid w:val="00AE3624"/>
    <w:rsid w:val="00AE393C"/>
    <w:rsid w:val="00AE3C02"/>
    <w:rsid w:val="00AE4119"/>
    <w:rsid w:val="00AE4AB4"/>
    <w:rsid w:val="00AE5969"/>
    <w:rsid w:val="00AE77C1"/>
    <w:rsid w:val="00AF0C3C"/>
    <w:rsid w:val="00AF3572"/>
    <w:rsid w:val="00AF4E40"/>
    <w:rsid w:val="00AF64B2"/>
    <w:rsid w:val="00B00460"/>
    <w:rsid w:val="00B004B0"/>
    <w:rsid w:val="00B00B15"/>
    <w:rsid w:val="00B00BEC"/>
    <w:rsid w:val="00B00FCD"/>
    <w:rsid w:val="00B01ADB"/>
    <w:rsid w:val="00B01D67"/>
    <w:rsid w:val="00B0229A"/>
    <w:rsid w:val="00B026E1"/>
    <w:rsid w:val="00B02B44"/>
    <w:rsid w:val="00B038A5"/>
    <w:rsid w:val="00B04148"/>
    <w:rsid w:val="00B048F9"/>
    <w:rsid w:val="00B05637"/>
    <w:rsid w:val="00B05B30"/>
    <w:rsid w:val="00B068AD"/>
    <w:rsid w:val="00B0730F"/>
    <w:rsid w:val="00B07324"/>
    <w:rsid w:val="00B1086D"/>
    <w:rsid w:val="00B17A61"/>
    <w:rsid w:val="00B20644"/>
    <w:rsid w:val="00B240D9"/>
    <w:rsid w:val="00B24982"/>
    <w:rsid w:val="00B2590F"/>
    <w:rsid w:val="00B25B26"/>
    <w:rsid w:val="00B25EAA"/>
    <w:rsid w:val="00B26914"/>
    <w:rsid w:val="00B27C29"/>
    <w:rsid w:val="00B30780"/>
    <w:rsid w:val="00B3167C"/>
    <w:rsid w:val="00B32493"/>
    <w:rsid w:val="00B32851"/>
    <w:rsid w:val="00B3481A"/>
    <w:rsid w:val="00B3535A"/>
    <w:rsid w:val="00B37DA3"/>
    <w:rsid w:val="00B401F8"/>
    <w:rsid w:val="00B406F2"/>
    <w:rsid w:val="00B40EB7"/>
    <w:rsid w:val="00B40F07"/>
    <w:rsid w:val="00B42FAF"/>
    <w:rsid w:val="00B43992"/>
    <w:rsid w:val="00B4490F"/>
    <w:rsid w:val="00B44A2A"/>
    <w:rsid w:val="00B44B60"/>
    <w:rsid w:val="00B459FA"/>
    <w:rsid w:val="00B46753"/>
    <w:rsid w:val="00B50133"/>
    <w:rsid w:val="00B51C8E"/>
    <w:rsid w:val="00B5203D"/>
    <w:rsid w:val="00B52821"/>
    <w:rsid w:val="00B52E91"/>
    <w:rsid w:val="00B5437E"/>
    <w:rsid w:val="00B548D1"/>
    <w:rsid w:val="00B5495B"/>
    <w:rsid w:val="00B56A5B"/>
    <w:rsid w:val="00B56A71"/>
    <w:rsid w:val="00B57BD2"/>
    <w:rsid w:val="00B57D7A"/>
    <w:rsid w:val="00B61D65"/>
    <w:rsid w:val="00B62D4D"/>
    <w:rsid w:val="00B65054"/>
    <w:rsid w:val="00B70484"/>
    <w:rsid w:val="00B704CE"/>
    <w:rsid w:val="00B70C1D"/>
    <w:rsid w:val="00B71E05"/>
    <w:rsid w:val="00B72485"/>
    <w:rsid w:val="00B726BF"/>
    <w:rsid w:val="00B72AD4"/>
    <w:rsid w:val="00B74936"/>
    <w:rsid w:val="00B77A7F"/>
    <w:rsid w:val="00B82506"/>
    <w:rsid w:val="00B82E4B"/>
    <w:rsid w:val="00B83267"/>
    <w:rsid w:val="00B853B8"/>
    <w:rsid w:val="00B91D04"/>
    <w:rsid w:val="00B91FAD"/>
    <w:rsid w:val="00B937E7"/>
    <w:rsid w:val="00B94045"/>
    <w:rsid w:val="00B9448F"/>
    <w:rsid w:val="00B94F95"/>
    <w:rsid w:val="00B95634"/>
    <w:rsid w:val="00B957BE"/>
    <w:rsid w:val="00B967D2"/>
    <w:rsid w:val="00BA1154"/>
    <w:rsid w:val="00BA1BB2"/>
    <w:rsid w:val="00BA54CF"/>
    <w:rsid w:val="00BA648A"/>
    <w:rsid w:val="00BA6888"/>
    <w:rsid w:val="00BA6B61"/>
    <w:rsid w:val="00BA7BB6"/>
    <w:rsid w:val="00BB0C7E"/>
    <w:rsid w:val="00BB1358"/>
    <w:rsid w:val="00BB403F"/>
    <w:rsid w:val="00BB44F0"/>
    <w:rsid w:val="00BB6B97"/>
    <w:rsid w:val="00BC1727"/>
    <w:rsid w:val="00BC1DD1"/>
    <w:rsid w:val="00BC22F1"/>
    <w:rsid w:val="00BC3CD6"/>
    <w:rsid w:val="00BC48A8"/>
    <w:rsid w:val="00BC6FCA"/>
    <w:rsid w:val="00BC7185"/>
    <w:rsid w:val="00BC72CB"/>
    <w:rsid w:val="00BD2DE1"/>
    <w:rsid w:val="00BD348D"/>
    <w:rsid w:val="00BD5A12"/>
    <w:rsid w:val="00BD5CD7"/>
    <w:rsid w:val="00BD5DD3"/>
    <w:rsid w:val="00BD7DE2"/>
    <w:rsid w:val="00BE1803"/>
    <w:rsid w:val="00BE1B53"/>
    <w:rsid w:val="00BE240D"/>
    <w:rsid w:val="00BE2553"/>
    <w:rsid w:val="00BE38C1"/>
    <w:rsid w:val="00BE6881"/>
    <w:rsid w:val="00BE7214"/>
    <w:rsid w:val="00BE77F2"/>
    <w:rsid w:val="00BF01AB"/>
    <w:rsid w:val="00BF0C1D"/>
    <w:rsid w:val="00BF2862"/>
    <w:rsid w:val="00BF2C8D"/>
    <w:rsid w:val="00BF3ED2"/>
    <w:rsid w:val="00BF5023"/>
    <w:rsid w:val="00BF538D"/>
    <w:rsid w:val="00BF561F"/>
    <w:rsid w:val="00BF632B"/>
    <w:rsid w:val="00BF6719"/>
    <w:rsid w:val="00BF6D21"/>
    <w:rsid w:val="00BF7284"/>
    <w:rsid w:val="00C00158"/>
    <w:rsid w:val="00C0036B"/>
    <w:rsid w:val="00C01806"/>
    <w:rsid w:val="00C026AE"/>
    <w:rsid w:val="00C029E6"/>
    <w:rsid w:val="00C03514"/>
    <w:rsid w:val="00C03565"/>
    <w:rsid w:val="00C03887"/>
    <w:rsid w:val="00C03EE9"/>
    <w:rsid w:val="00C0549A"/>
    <w:rsid w:val="00C061D0"/>
    <w:rsid w:val="00C06287"/>
    <w:rsid w:val="00C06BF6"/>
    <w:rsid w:val="00C1032C"/>
    <w:rsid w:val="00C10FC9"/>
    <w:rsid w:val="00C120CE"/>
    <w:rsid w:val="00C121E0"/>
    <w:rsid w:val="00C12D86"/>
    <w:rsid w:val="00C137C6"/>
    <w:rsid w:val="00C1398E"/>
    <w:rsid w:val="00C139CE"/>
    <w:rsid w:val="00C14420"/>
    <w:rsid w:val="00C16019"/>
    <w:rsid w:val="00C16A13"/>
    <w:rsid w:val="00C16CB9"/>
    <w:rsid w:val="00C20140"/>
    <w:rsid w:val="00C2124B"/>
    <w:rsid w:val="00C23CBB"/>
    <w:rsid w:val="00C24158"/>
    <w:rsid w:val="00C255AC"/>
    <w:rsid w:val="00C25E85"/>
    <w:rsid w:val="00C264A8"/>
    <w:rsid w:val="00C270E5"/>
    <w:rsid w:val="00C300F2"/>
    <w:rsid w:val="00C302D2"/>
    <w:rsid w:val="00C32496"/>
    <w:rsid w:val="00C32AEA"/>
    <w:rsid w:val="00C32F6A"/>
    <w:rsid w:val="00C33CE9"/>
    <w:rsid w:val="00C33D03"/>
    <w:rsid w:val="00C34DE6"/>
    <w:rsid w:val="00C34F55"/>
    <w:rsid w:val="00C40C3A"/>
    <w:rsid w:val="00C423EF"/>
    <w:rsid w:val="00C444DF"/>
    <w:rsid w:val="00C448EF"/>
    <w:rsid w:val="00C459A6"/>
    <w:rsid w:val="00C50E7D"/>
    <w:rsid w:val="00C519F2"/>
    <w:rsid w:val="00C52DDD"/>
    <w:rsid w:val="00C53EA3"/>
    <w:rsid w:val="00C54FB1"/>
    <w:rsid w:val="00C55BEE"/>
    <w:rsid w:val="00C56E6E"/>
    <w:rsid w:val="00C60959"/>
    <w:rsid w:val="00C612DD"/>
    <w:rsid w:val="00C6293F"/>
    <w:rsid w:val="00C65B37"/>
    <w:rsid w:val="00C70A64"/>
    <w:rsid w:val="00C71A1A"/>
    <w:rsid w:val="00C71C2F"/>
    <w:rsid w:val="00C72A81"/>
    <w:rsid w:val="00C74783"/>
    <w:rsid w:val="00C7537F"/>
    <w:rsid w:val="00C774F2"/>
    <w:rsid w:val="00C807A2"/>
    <w:rsid w:val="00C809A8"/>
    <w:rsid w:val="00C81BDE"/>
    <w:rsid w:val="00C81D71"/>
    <w:rsid w:val="00C81FE2"/>
    <w:rsid w:val="00C820C3"/>
    <w:rsid w:val="00C82F21"/>
    <w:rsid w:val="00C8332A"/>
    <w:rsid w:val="00C83A80"/>
    <w:rsid w:val="00C84E81"/>
    <w:rsid w:val="00C8573F"/>
    <w:rsid w:val="00C871A7"/>
    <w:rsid w:val="00C91268"/>
    <w:rsid w:val="00C925FB"/>
    <w:rsid w:val="00C92FCD"/>
    <w:rsid w:val="00C937EC"/>
    <w:rsid w:val="00C93968"/>
    <w:rsid w:val="00C94492"/>
    <w:rsid w:val="00C954E0"/>
    <w:rsid w:val="00C956EE"/>
    <w:rsid w:val="00C95E84"/>
    <w:rsid w:val="00CA117C"/>
    <w:rsid w:val="00CA56F1"/>
    <w:rsid w:val="00CA60B7"/>
    <w:rsid w:val="00CB0756"/>
    <w:rsid w:val="00CB10BF"/>
    <w:rsid w:val="00CB16AA"/>
    <w:rsid w:val="00CB195C"/>
    <w:rsid w:val="00CB1D97"/>
    <w:rsid w:val="00CB1F52"/>
    <w:rsid w:val="00CB2675"/>
    <w:rsid w:val="00CB5D80"/>
    <w:rsid w:val="00CB60D7"/>
    <w:rsid w:val="00CB6CC9"/>
    <w:rsid w:val="00CB6E1B"/>
    <w:rsid w:val="00CB7758"/>
    <w:rsid w:val="00CB7EA6"/>
    <w:rsid w:val="00CC08EF"/>
    <w:rsid w:val="00CC0B3C"/>
    <w:rsid w:val="00CC1506"/>
    <w:rsid w:val="00CC1F60"/>
    <w:rsid w:val="00CC3B1C"/>
    <w:rsid w:val="00CC3D0E"/>
    <w:rsid w:val="00CC3E13"/>
    <w:rsid w:val="00CC4353"/>
    <w:rsid w:val="00CC453D"/>
    <w:rsid w:val="00CC5231"/>
    <w:rsid w:val="00CC6195"/>
    <w:rsid w:val="00CC6446"/>
    <w:rsid w:val="00CC6F46"/>
    <w:rsid w:val="00CD07AA"/>
    <w:rsid w:val="00CD2E89"/>
    <w:rsid w:val="00CD33E0"/>
    <w:rsid w:val="00CD5155"/>
    <w:rsid w:val="00CD6CCC"/>
    <w:rsid w:val="00CD6DE4"/>
    <w:rsid w:val="00CD7D73"/>
    <w:rsid w:val="00CE044E"/>
    <w:rsid w:val="00CE0781"/>
    <w:rsid w:val="00CE23AB"/>
    <w:rsid w:val="00CE2B1A"/>
    <w:rsid w:val="00CE2EA6"/>
    <w:rsid w:val="00CE35B1"/>
    <w:rsid w:val="00CE7805"/>
    <w:rsid w:val="00CE7A2A"/>
    <w:rsid w:val="00CF118E"/>
    <w:rsid w:val="00CF18E8"/>
    <w:rsid w:val="00CF3256"/>
    <w:rsid w:val="00CF35F1"/>
    <w:rsid w:val="00CF522E"/>
    <w:rsid w:val="00CF65A7"/>
    <w:rsid w:val="00CF6EAE"/>
    <w:rsid w:val="00CF7C18"/>
    <w:rsid w:val="00D00669"/>
    <w:rsid w:val="00D029B7"/>
    <w:rsid w:val="00D02E8A"/>
    <w:rsid w:val="00D03216"/>
    <w:rsid w:val="00D04BBB"/>
    <w:rsid w:val="00D05689"/>
    <w:rsid w:val="00D069FB"/>
    <w:rsid w:val="00D076A7"/>
    <w:rsid w:val="00D13381"/>
    <w:rsid w:val="00D138B1"/>
    <w:rsid w:val="00D17116"/>
    <w:rsid w:val="00D173AC"/>
    <w:rsid w:val="00D2035E"/>
    <w:rsid w:val="00D2077A"/>
    <w:rsid w:val="00D210B1"/>
    <w:rsid w:val="00D210C2"/>
    <w:rsid w:val="00D2125A"/>
    <w:rsid w:val="00D2232A"/>
    <w:rsid w:val="00D2309B"/>
    <w:rsid w:val="00D23405"/>
    <w:rsid w:val="00D2496D"/>
    <w:rsid w:val="00D256B7"/>
    <w:rsid w:val="00D26C0B"/>
    <w:rsid w:val="00D27F5F"/>
    <w:rsid w:val="00D30009"/>
    <w:rsid w:val="00D30492"/>
    <w:rsid w:val="00D31C71"/>
    <w:rsid w:val="00D31C9D"/>
    <w:rsid w:val="00D33F96"/>
    <w:rsid w:val="00D35518"/>
    <w:rsid w:val="00D368D9"/>
    <w:rsid w:val="00D36B36"/>
    <w:rsid w:val="00D37A73"/>
    <w:rsid w:val="00D37C36"/>
    <w:rsid w:val="00D403A9"/>
    <w:rsid w:val="00D42158"/>
    <w:rsid w:val="00D43C8B"/>
    <w:rsid w:val="00D447F4"/>
    <w:rsid w:val="00D4536F"/>
    <w:rsid w:val="00D4552E"/>
    <w:rsid w:val="00D465D1"/>
    <w:rsid w:val="00D46FB4"/>
    <w:rsid w:val="00D47A97"/>
    <w:rsid w:val="00D50126"/>
    <w:rsid w:val="00D50FDC"/>
    <w:rsid w:val="00D518F6"/>
    <w:rsid w:val="00D5202F"/>
    <w:rsid w:val="00D52C68"/>
    <w:rsid w:val="00D534B1"/>
    <w:rsid w:val="00D5390D"/>
    <w:rsid w:val="00D55D48"/>
    <w:rsid w:val="00D56D29"/>
    <w:rsid w:val="00D57E3E"/>
    <w:rsid w:val="00D605E5"/>
    <w:rsid w:val="00D62091"/>
    <w:rsid w:val="00D62706"/>
    <w:rsid w:val="00D63543"/>
    <w:rsid w:val="00D6464F"/>
    <w:rsid w:val="00D66F85"/>
    <w:rsid w:val="00D72108"/>
    <w:rsid w:val="00D72285"/>
    <w:rsid w:val="00D724D3"/>
    <w:rsid w:val="00D73F9A"/>
    <w:rsid w:val="00D74C02"/>
    <w:rsid w:val="00D758F3"/>
    <w:rsid w:val="00D75BCE"/>
    <w:rsid w:val="00D8199C"/>
    <w:rsid w:val="00D84557"/>
    <w:rsid w:val="00D86646"/>
    <w:rsid w:val="00D90563"/>
    <w:rsid w:val="00D90DDF"/>
    <w:rsid w:val="00D912F9"/>
    <w:rsid w:val="00D9172A"/>
    <w:rsid w:val="00D92954"/>
    <w:rsid w:val="00D93827"/>
    <w:rsid w:val="00D949DE"/>
    <w:rsid w:val="00D96EC4"/>
    <w:rsid w:val="00DA1500"/>
    <w:rsid w:val="00DA3A64"/>
    <w:rsid w:val="00DA541C"/>
    <w:rsid w:val="00DA55E3"/>
    <w:rsid w:val="00DB0D2C"/>
    <w:rsid w:val="00DB24AF"/>
    <w:rsid w:val="00DB2945"/>
    <w:rsid w:val="00DB2F44"/>
    <w:rsid w:val="00DB30BF"/>
    <w:rsid w:val="00DB32C9"/>
    <w:rsid w:val="00DB3BB0"/>
    <w:rsid w:val="00DB446F"/>
    <w:rsid w:val="00DB6060"/>
    <w:rsid w:val="00DB7309"/>
    <w:rsid w:val="00DB77FE"/>
    <w:rsid w:val="00DB7D06"/>
    <w:rsid w:val="00DC04D7"/>
    <w:rsid w:val="00DC279B"/>
    <w:rsid w:val="00DC431C"/>
    <w:rsid w:val="00DC7C86"/>
    <w:rsid w:val="00DD10FC"/>
    <w:rsid w:val="00DD15E8"/>
    <w:rsid w:val="00DD25C7"/>
    <w:rsid w:val="00DD3237"/>
    <w:rsid w:val="00DD3CFB"/>
    <w:rsid w:val="00DD5CBB"/>
    <w:rsid w:val="00DD7CBD"/>
    <w:rsid w:val="00DE0375"/>
    <w:rsid w:val="00DE143C"/>
    <w:rsid w:val="00DE29FD"/>
    <w:rsid w:val="00DE3D17"/>
    <w:rsid w:val="00DE439C"/>
    <w:rsid w:val="00DE4598"/>
    <w:rsid w:val="00DE54B9"/>
    <w:rsid w:val="00DE5B70"/>
    <w:rsid w:val="00DE6909"/>
    <w:rsid w:val="00DE69AE"/>
    <w:rsid w:val="00DE70BE"/>
    <w:rsid w:val="00DF150B"/>
    <w:rsid w:val="00DF2E89"/>
    <w:rsid w:val="00DF3747"/>
    <w:rsid w:val="00DF3C23"/>
    <w:rsid w:val="00DF4476"/>
    <w:rsid w:val="00DF5E52"/>
    <w:rsid w:val="00DF7359"/>
    <w:rsid w:val="00E03644"/>
    <w:rsid w:val="00E03891"/>
    <w:rsid w:val="00E05E1B"/>
    <w:rsid w:val="00E075FC"/>
    <w:rsid w:val="00E11AA1"/>
    <w:rsid w:val="00E11AFF"/>
    <w:rsid w:val="00E13C01"/>
    <w:rsid w:val="00E13EFD"/>
    <w:rsid w:val="00E14192"/>
    <w:rsid w:val="00E14F29"/>
    <w:rsid w:val="00E15D90"/>
    <w:rsid w:val="00E16721"/>
    <w:rsid w:val="00E16CAF"/>
    <w:rsid w:val="00E17172"/>
    <w:rsid w:val="00E17423"/>
    <w:rsid w:val="00E20817"/>
    <w:rsid w:val="00E20EFD"/>
    <w:rsid w:val="00E2240E"/>
    <w:rsid w:val="00E22EC9"/>
    <w:rsid w:val="00E240CA"/>
    <w:rsid w:val="00E26458"/>
    <w:rsid w:val="00E26DDD"/>
    <w:rsid w:val="00E27193"/>
    <w:rsid w:val="00E30381"/>
    <w:rsid w:val="00E3202F"/>
    <w:rsid w:val="00E33CC7"/>
    <w:rsid w:val="00E3561F"/>
    <w:rsid w:val="00E3570B"/>
    <w:rsid w:val="00E36412"/>
    <w:rsid w:val="00E36A44"/>
    <w:rsid w:val="00E41677"/>
    <w:rsid w:val="00E419FB"/>
    <w:rsid w:val="00E4350F"/>
    <w:rsid w:val="00E43939"/>
    <w:rsid w:val="00E441FC"/>
    <w:rsid w:val="00E44285"/>
    <w:rsid w:val="00E447C6"/>
    <w:rsid w:val="00E450FF"/>
    <w:rsid w:val="00E458EA"/>
    <w:rsid w:val="00E462D0"/>
    <w:rsid w:val="00E464CA"/>
    <w:rsid w:val="00E47D86"/>
    <w:rsid w:val="00E5290B"/>
    <w:rsid w:val="00E533CB"/>
    <w:rsid w:val="00E5380D"/>
    <w:rsid w:val="00E54B3F"/>
    <w:rsid w:val="00E54F84"/>
    <w:rsid w:val="00E5543D"/>
    <w:rsid w:val="00E55CB7"/>
    <w:rsid w:val="00E56BC5"/>
    <w:rsid w:val="00E5729C"/>
    <w:rsid w:val="00E608D2"/>
    <w:rsid w:val="00E61A60"/>
    <w:rsid w:val="00E65777"/>
    <w:rsid w:val="00E65E7F"/>
    <w:rsid w:val="00E66237"/>
    <w:rsid w:val="00E66348"/>
    <w:rsid w:val="00E66EF7"/>
    <w:rsid w:val="00E67707"/>
    <w:rsid w:val="00E67AF5"/>
    <w:rsid w:val="00E67CC7"/>
    <w:rsid w:val="00E67DB2"/>
    <w:rsid w:val="00E70B27"/>
    <w:rsid w:val="00E71123"/>
    <w:rsid w:val="00E71848"/>
    <w:rsid w:val="00E71C5E"/>
    <w:rsid w:val="00E7238C"/>
    <w:rsid w:val="00E72F00"/>
    <w:rsid w:val="00E74488"/>
    <w:rsid w:val="00E80CEF"/>
    <w:rsid w:val="00E82CA6"/>
    <w:rsid w:val="00E85087"/>
    <w:rsid w:val="00E85A8B"/>
    <w:rsid w:val="00E86CF9"/>
    <w:rsid w:val="00E86F2B"/>
    <w:rsid w:val="00E8738B"/>
    <w:rsid w:val="00E87CC9"/>
    <w:rsid w:val="00E87E12"/>
    <w:rsid w:val="00E9079B"/>
    <w:rsid w:val="00E920F7"/>
    <w:rsid w:val="00E92801"/>
    <w:rsid w:val="00E935B9"/>
    <w:rsid w:val="00E94043"/>
    <w:rsid w:val="00E96204"/>
    <w:rsid w:val="00EA0E40"/>
    <w:rsid w:val="00EA1148"/>
    <w:rsid w:val="00EA114C"/>
    <w:rsid w:val="00EA17B7"/>
    <w:rsid w:val="00EA490F"/>
    <w:rsid w:val="00EA60F0"/>
    <w:rsid w:val="00EA7A5B"/>
    <w:rsid w:val="00EB0697"/>
    <w:rsid w:val="00EB0B0B"/>
    <w:rsid w:val="00EB1920"/>
    <w:rsid w:val="00EB39AD"/>
    <w:rsid w:val="00EB4164"/>
    <w:rsid w:val="00EB4432"/>
    <w:rsid w:val="00EB4EA8"/>
    <w:rsid w:val="00EB52DD"/>
    <w:rsid w:val="00EB550F"/>
    <w:rsid w:val="00EB6034"/>
    <w:rsid w:val="00EB69B9"/>
    <w:rsid w:val="00EB7886"/>
    <w:rsid w:val="00EC0F8B"/>
    <w:rsid w:val="00EC175A"/>
    <w:rsid w:val="00EC1888"/>
    <w:rsid w:val="00EC1A98"/>
    <w:rsid w:val="00EC562D"/>
    <w:rsid w:val="00EC6245"/>
    <w:rsid w:val="00EC70CE"/>
    <w:rsid w:val="00ED0060"/>
    <w:rsid w:val="00ED0D81"/>
    <w:rsid w:val="00ED21FF"/>
    <w:rsid w:val="00ED4271"/>
    <w:rsid w:val="00ED42C7"/>
    <w:rsid w:val="00ED45EC"/>
    <w:rsid w:val="00ED4882"/>
    <w:rsid w:val="00ED4D30"/>
    <w:rsid w:val="00ED4E52"/>
    <w:rsid w:val="00ED57A9"/>
    <w:rsid w:val="00ED5D6B"/>
    <w:rsid w:val="00ED6031"/>
    <w:rsid w:val="00EE0F59"/>
    <w:rsid w:val="00EE1E24"/>
    <w:rsid w:val="00EE38FB"/>
    <w:rsid w:val="00EE3C71"/>
    <w:rsid w:val="00EE7AB0"/>
    <w:rsid w:val="00EF25F1"/>
    <w:rsid w:val="00F005B0"/>
    <w:rsid w:val="00F02784"/>
    <w:rsid w:val="00F03EBD"/>
    <w:rsid w:val="00F0488E"/>
    <w:rsid w:val="00F04CD6"/>
    <w:rsid w:val="00F07D61"/>
    <w:rsid w:val="00F12E05"/>
    <w:rsid w:val="00F12E3C"/>
    <w:rsid w:val="00F13EA7"/>
    <w:rsid w:val="00F1461C"/>
    <w:rsid w:val="00F1481A"/>
    <w:rsid w:val="00F14833"/>
    <w:rsid w:val="00F15877"/>
    <w:rsid w:val="00F21DBA"/>
    <w:rsid w:val="00F21FAE"/>
    <w:rsid w:val="00F234CB"/>
    <w:rsid w:val="00F24104"/>
    <w:rsid w:val="00F241C4"/>
    <w:rsid w:val="00F25A1C"/>
    <w:rsid w:val="00F26379"/>
    <w:rsid w:val="00F267AB"/>
    <w:rsid w:val="00F26FE5"/>
    <w:rsid w:val="00F303D4"/>
    <w:rsid w:val="00F3046B"/>
    <w:rsid w:val="00F31C45"/>
    <w:rsid w:val="00F33C08"/>
    <w:rsid w:val="00F34634"/>
    <w:rsid w:val="00F36477"/>
    <w:rsid w:val="00F364A1"/>
    <w:rsid w:val="00F374D7"/>
    <w:rsid w:val="00F401E3"/>
    <w:rsid w:val="00F40FD2"/>
    <w:rsid w:val="00F42E5D"/>
    <w:rsid w:val="00F436F3"/>
    <w:rsid w:val="00F43D04"/>
    <w:rsid w:val="00F44576"/>
    <w:rsid w:val="00F44E74"/>
    <w:rsid w:val="00F451C3"/>
    <w:rsid w:val="00F4553D"/>
    <w:rsid w:val="00F457BE"/>
    <w:rsid w:val="00F45CF3"/>
    <w:rsid w:val="00F4612A"/>
    <w:rsid w:val="00F50228"/>
    <w:rsid w:val="00F51ABD"/>
    <w:rsid w:val="00F521E3"/>
    <w:rsid w:val="00F52981"/>
    <w:rsid w:val="00F53B70"/>
    <w:rsid w:val="00F542DD"/>
    <w:rsid w:val="00F566F2"/>
    <w:rsid w:val="00F6065F"/>
    <w:rsid w:val="00F60D2D"/>
    <w:rsid w:val="00F61B47"/>
    <w:rsid w:val="00F62625"/>
    <w:rsid w:val="00F646C2"/>
    <w:rsid w:val="00F64F2F"/>
    <w:rsid w:val="00F670B3"/>
    <w:rsid w:val="00F67518"/>
    <w:rsid w:val="00F7163E"/>
    <w:rsid w:val="00F72435"/>
    <w:rsid w:val="00F747E8"/>
    <w:rsid w:val="00F7505E"/>
    <w:rsid w:val="00F753ED"/>
    <w:rsid w:val="00F75528"/>
    <w:rsid w:val="00F7552E"/>
    <w:rsid w:val="00F7733B"/>
    <w:rsid w:val="00F77350"/>
    <w:rsid w:val="00F77698"/>
    <w:rsid w:val="00F77C60"/>
    <w:rsid w:val="00F77FDB"/>
    <w:rsid w:val="00F8136B"/>
    <w:rsid w:val="00F818F4"/>
    <w:rsid w:val="00F81A66"/>
    <w:rsid w:val="00F81E48"/>
    <w:rsid w:val="00F8368B"/>
    <w:rsid w:val="00F83873"/>
    <w:rsid w:val="00F83D59"/>
    <w:rsid w:val="00F8451B"/>
    <w:rsid w:val="00F849DA"/>
    <w:rsid w:val="00F850F0"/>
    <w:rsid w:val="00F86261"/>
    <w:rsid w:val="00F86CDA"/>
    <w:rsid w:val="00F86D76"/>
    <w:rsid w:val="00F8792F"/>
    <w:rsid w:val="00F90B5D"/>
    <w:rsid w:val="00F91448"/>
    <w:rsid w:val="00F92A11"/>
    <w:rsid w:val="00F93864"/>
    <w:rsid w:val="00F93D41"/>
    <w:rsid w:val="00F93EA7"/>
    <w:rsid w:val="00F94364"/>
    <w:rsid w:val="00F94593"/>
    <w:rsid w:val="00F9577D"/>
    <w:rsid w:val="00F9594A"/>
    <w:rsid w:val="00F95B96"/>
    <w:rsid w:val="00F97813"/>
    <w:rsid w:val="00FA0597"/>
    <w:rsid w:val="00FA0E01"/>
    <w:rsid w:val="00FA10FA"/>
    <w:rsid w:val="00FA14AA"/>
    <w:rsid w:val="00FA16EB"/>
    <w:rsid w:val="00FA1BF9"/>
    <w:rsid w:val="00FA2390"/>
    <w:rsid w:val="00FA2EF3"/>
    <w:rsid w:val="00FA3B76"/>
    <w:rsid w:val="00FA5C2D"/>
    <w:rsid w:val="00FA6381"/>
    <w:rsid w:val="00FB141F"/>
    <w:rsid w:val="00FB15B8"/>
    <w:rsid w:val="00FB1D9E"/>
    <w:rsid w:val="00FB2B9A"/>
    <w:rsid w:val="00FB30EE"/>
    <w:rsid w:val="00FB5845"/>
    <w:rsid w:val="00FB7DFE"/>
    <w:rsid w:val="00FC03B2"/>
    <w:rsid w:val="00FC0C2C"/>
    <w:rsid w:val="00FC2AB3"/>
    <w:rsid w:val="00FC2BFB"/>
    <w:rsid w:val="00FC2C07"/>
    <w:rsid w:val="00FC31D3"/>
    <w:rsid w:val="00FC3C9A"/>
    <w:rsid w:val="00FC4B85"/>
    <w:rsid w:val="00FC522B"/>
    <w:rsid w:val="00FC5446"/>
    <w:rsid w:val="00FC7873"/>
    <w:rsid w:val="00FD1BE7"/>
    <w:rsid w:val="00FD1E53"/>
    <w:rsid w:val="00FD2A97"/>
    <w:rsid w:val="00FD2F43"/>
    <w:rsid w:val="00FD37B2"/>
    <w:rsid w:val="00FD5EAE"/>
    <w:rsid w:val="00FD63C3"/>
    <w:rsid w:val="00FD7296"/>
    <w:rsid w:val="00FD7BB1"/>
    <w:rsid w:val="00FE0783"/>
    <w:rsid w:val="00FE0BB9"/>
    <w:rsid w:val="00FE4754"/>
    <w:rsid w:val="00FE4C7E"/>
    <w:rsid w:val="00FE4D9F"/>
    <w:rsid w:val="00FE5868"/>
    <w:rsid w:val="00FE78D4"/>
    <w:rsid w:val="00FE7AF3"/>
    <w:rsid w:val="00FF00F4"/>
    <w:rsid w:val="00FF0A49"/>
    <w:rsid w:val="00FF0FF8"/>
    <w:rsid w:val="00FF15C9"/>
    <w:rsid w:val="00FF1C36"/>
    <w:rsid w:val="00FF1DC2"/>
    <w:rsid w:val="00FF207A"/>
    <w:rsid w:val="00FF3583"/>
    <w:rsid w:val="00FF373C"/>
    <w:rsid w:val="00FF4282"/>
    <w:rsid w:val="00FF43BA"/>
    <w:rsid w:val="00FF78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EA612DF"/>
  <w15:docId w15:val="{E4D59BA2-D7E7-4D09-88B8-5DCFD02A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1AED"/>
  </w:style>
  <w:style w:type="paragraph" w:styleId="1">
    <w:name w:val="heading 1"/>
    <w:basedOn w:val="a"/>
    <w:next w:val="a"/>
    <w:link w:val="10"/>
    <w:uiPriority w:val="9"/>
    <w:qFormat/>
    <w:rsid w:val="00345CE6"/>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olor w:val="FFFFFF" w:themeColor="background1"/>
      <w:spacing w:val="15"/>
      <w:sz w:val="28"/>
    </w:rPr>
  </w:style>
  <w:style w:type="paragraph" w:styleId="2">
    <w:name w:val="heading 2"/>
    <w:basedOn w:val="a"/>
    <w:next w:val="a"/>
    <w:link w:val="20"/>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3">
    <w:name w:val="heading 3"/>
    <w:basedOn w:val="a"/>
    <w:next w:val="a"/>
    <w:link w:val="30"/>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4">
    <w:name w:val="heading 4"/>
    <w:basedOn w:val="a"/>
    <w:next w:val="a"/>
    <w:link w:val="40"/>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5">
    <w:name w:val="heading 5"/>
    <w:basedOn w:val="a"/>
    <w:next w:val="a"/>
    <w:link w:val="50"/>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6">
    <w:name w:val="heading 6"/>
    <w:basedOn w:val="a"/>
    <w:next w:val="a"/>
    <w:link w:val="60"/>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7">
    <w:name w:val="heading 7"/>
    <w:basedOn w:val="a"/>
    <w:next w:val="a"/>
    <w:link w:val="70"/>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8">
    <w:name w:val="heading 8"/>
    <w:basedOn w:val="a"/>
    <w:next w:val="a"/>
    <w:link w:val="80"/>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9">
    <w:name w:val="heading 9"/>
    <w:basedOn w:val="a"/>
    <w:next w:val="a"/>
    <w:link w:val="90"/>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5CE6"/>
    <w:rPr>
      <w:rFonts w:asciiTheme="majorHAnsi" w:eastAsiaTheme="majorEastAsia" w:hAnsiTheme="majorHAnsi" w:cstheme="majorBidi"/>
      <w:color w:val="FFFFFF" w:themeColor="background1"/>
      <w:spacing w:val="15"/>
      <w:sz w:val="28"/>
      <w:shd w:val="clear" w:color="auto" w:fill="0673A5" w:themeFill="text2" w:themeFillShade="BF"/>
    </w:rPr>
  </w:style>
  <w:style w:type="character" w:customStyle="1" w:styleId="20">
    <w:name w:val="标题 2 字符"/>
    <w:basedOn w:val="a0"/>
    <w:link w:val="2"/>
    <w:uiPriority w:val="9"/>
    <w:rPr>
      <w:rFonts w:asciiTheme="majorHAnsi" w:eastAsiaTheme="majorEastAsia" w:hAnsiTheme="majorHAnsi" w:cstheme="majorBidi"/>
      <w:caps/>
      <w:spacing w:val="15"/>
      <w:shd w:val="clear" w:color="auto" w:fill="C9ECFC" w:themeFill="text2" w:themeFillTint="33"/>
    </w:rPr>
  </w:style>
  <w:style w:type="character" w:customStyle="1" w:styleId="30">
    <w:name w:val="标题 3 字符"/>
    <w:basedOn w:val="a0"/>
    <w:link w:val="3"/>
    <w:uiPriority w:val="9"/>
    <w:rPr>
      <w:rFonts w:asciiTheme="majorHAnsi" w:eastAsiaTheme="majorEastAsia" w:hAnsiTheme="majorHAnsi" w:cstheme="majorBidi"/>
      <w:caps/>
      <w:color w:val="044D6E" w:themeColor="text2" w:themeShade="80"/>
      <w:spacing w:val="15"/>
    </w:rPr>
  </w:style>
  <w:style w:type="table" w:styleId="a3">
    <w:name w:val="Table Grid"/>
    <w:basedOn w:val="a1"/>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a4">
    <w:name w:val="Title"/>
    <w:basedOn w:val="a"/>
    <w:link w:val="a5"/>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a5">
    <w:name w:val="标题 字符"/>
    <w:basedOn w:val="a0"/>
    <w:link w:val="a4"/>
    <w:uiPriority w:val="1"/>
    <w:rsid w:val="00A1310C"/>
    <w:rPr>
      <w:rFonts w:asciiTheme="majorHAnsi" w:eastAsiaTheme="majorEastAsia" w:hAnsiTheme="majorHAnsi" w:cstheme="majorBidi"/>
      <w:caps/>
      <w:color w:val="0673A5" w:themeColor="text2" w:themeShade="BF"/>
      <w:spacing w:val="10"/>
      <w:sz w:val="52"/>
      <w:szCs w:val="52"/>
    </w:rPr>
  </w:style>
  <w:style w:type="paragraph" w:styleId="a6">
    <w:name w:val="Subtitle"/>
    <w:basedOn w:val="a"/>
    <w:next w:val="a"/>
    <w:link w:val="a7"/>
    <w:uiPriority w:val="11"/>
    <w:semiHidden/>
    <w:unhideWhenUsed/>
    <w:qFormat/>
    <w:rsid w:val="004E1AED"/>
    <w:pPr>
      <w:numPr>
        <w:ilvl w:val="1"/>
      </w:numPr>
      <w:spacing w:after="160"/>
    </w:pPr>
    <w:rPr>
      <w:color w:val="404040" w:themeColor="text1" w:themeTint="E6"/>
    </w:rPr>
  </w:style>
  <w:style w:type="character" w:customStyle="1" w:styleId="a7">
    <w:name w:val="副标题 字符"/>
    <w:basedOn w:val="a0"/>
    <w:link w:val="a6"/>
    <w:uiPriority w:val="11"/>
    <w:semiHidden/>
    <w:rsid w:val="004E1AED"/>
    <w:rPr>
      <w:color w:val="404040" w:themeColor="text1" w:themeTint="E6"/>
    </w:rPr>
  </w:style>
  <w:style w:type="character" w:styleId="a8">
    <w:name w:val="Intense Emphasis"/>
    <w:basedOn w:val="a0"/>
    <w:uiPriority w:val="21"/>
    <w:semiHidden/>
    <w:unhideWhenUsed/>
    <w:qFormat/>
    <w:rsid w:val="004E1AED"/>
    <w:rPr>
      <w:i/>
      <w:iCs/>
      <w:color w:val="806000" w:themeColor="accent1" w:themeShade="80"/>
    </w:rPr>
  </w:style>
  <w:style w:type="paragraph" w:styleId="a9">
    <w:name w:val="Intense Quote"/>
    <w:basedOn w:val="a"/>
    <w:next w:val="a"/>
    <w:link w:val="aa"/>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aa">
    <w:name w:val="明显引用 字符"/>
    <w:basedOn w:val="a0"/>
    <w:link w:val="a9"/>
    <w:uiPriority w:val="30"/>
    <w:semiHidden/>
    <w:rsid w:val="004E1AED"/>
    <w:rPr>
      <w:i/>
      <w:iCs/>
      <w:color w:val="806000" w:themeColor="accent1" w:themeShade="80"/>
    </w:rPr>
  </w:style>
  <w:style w:type="character" w:styleId="ab">
    <w:name w:val="Intense Reference"/>
    <w:basedOn w:val="a0"/>
    <w:uiPriority w:val="32"/>
    <w:semiHidden/>
    <w:unhideWhenUsed/>
    <w:qFormat/>
    <w:rsid w:val="004E1AED"/>
    <w:rPr>
      <w:b/>
      <w:bCs/>
      <w:caps w:val="0"/>
      <w:smallCaps/>
      <w:color w:val="806000" w:themeColor="accent1" w:themeShade="80"/>
      <w:spacing w:val="5"/>
    </w:rPr>
  </w:style>
  <w:style w:type="character" w:customStyle="1" w:styleId="40">
    <w:name w:val="标题 4 字符"/>
    <w:basedOn w:val="a0"/>
    <w:link w:val="4"/>
    <w:uiPriority w:val="9"/>
    <w:rPr>
      <w:rFonts w:asciiTheme="majorHAnsi" w:eastAsiaTheme="majorEastAsia" w:hAnsiTheme="majorHAnsi" w:cstheme="majorBidi"/>
      <w:caps/>
      <w:color w:val="0673A5" w:themeColor="text2" w:themeShade="BF"/>
      <w:spacing w:val="10"/>
    </w:rPr>
  </w:style>
  <w:style w:type="character" w:customStyle="1" w:styleId="50">
    <w:name w:val="标题 5 字符"/>
    <w:basedOn w:val="a0"/>
    <w:link w:val="5"/>
    <w:uiPriority w:val="9"/>
    <w:rPr>
      <w:rFonts w:asciiTheme="majorHAnsi" w:eastAsiaTheme="majorEastAsia" w:hAnsiTheme="majorHAnsi" w:cstheme="majorBidi"/>
      <w:caps/>
      <w:color w:val="0673A5" w:themeColor="text2" w:themeShade="BF"/>
      <w:spacing w:val="10"/>
    </w:rPr>
  </w:style>
  <w:style w:type="character" w:customStyle="1" w:styleId="60">
    <w:name w:val="标题 6 字符"/>
    <w:basedOn w:val="a0"/>
    <w:link w:val="6"/>
    <w:uiPriority w:val="9"/>
    <w:rPr>
      <w:rFonts w:asciiTheme="majorHAnsi" w:eastAsiaTheme="majorEastAsia" w:hAnsiTheme="majorHAnsi" w:cstheme="majorBidi"/>
      <w:caps/>
      <w:color w:val="0673A5" w:themeColor="text2" w:themeShade="BF"/>
      <w:spacing w:val="10"/>
    </w:rPr>
  </w:style>
  <w:style w:type="character" w:customStyle="1" w:styleId="70">
    <w:name w:val="标题 7 字符"/>
    <w:basedOn w:val="a0"/>
    <w:link w:val="7"/>
    <w:uiPriority w:val="9"/>
    <w:rPr>
      <w:rFonts w:asciiTheme="majorHAnsi" w:eastAsiaTheme="majorEastAsia" w:hAnsiTheme="majorHAnsi" w:cstheme="majorBidi"/>
      <w:caps/>
      <w:color w:val="0673A5" w:themeColor="text2" w:themeShade="BF"/>
      <w:spacing w:val="10"/>
    </w:rPr>
  </w:style>
  <w:style w:type="character" w:customStyle="1" w:styleId="80">
    <w:name w:val="标题 8 字符"/>
    <w:basedOn w:val="a0"/>
    <w:link w:val="8"/>
    <w:uiPriority w:val="9"/>
    <w:semiHidden/>
    <w:rsid w:val="00D47A97"/>
    <w:rPr>
      <w:rFonts w:asciiTheme="majorHAnsi" w:eastAsiaTheme="majorEastAsia" w:hAnsiTheme="majorHAnsi" w:cstheme="majorBidi"/>
      <w:caps/>
      <w:spacing w:val="10"/>
      <w:szCs w:val="18"/>
    </w:rPr>
  </w:style>
  <w:style w:type="character" w:customStyle="1" w:styleId="90">
    <w:name w:val="标题 9 字符"/>
    <w:basedOn w:val="a0"/>
    <w:link w:val="9"/>
    <w:uiPriority w:val="9"/>
    <w:semiHidden/>
    <w:rsid w:val="00D47A97"/>
    <w:rPr>
      <w:rFonts w:asciiTheme="majorHAnsi" w:eastAsiaTheme="majorEastAsia" w:hAnsiTheme="majorHAnsi" w:cstheme="majorBidi"/>
      <w:i/>
      <w:iCs/>
      <w:caps/>
      <w:spacing w:val="10"/>
      <w:szCs w:val="18"/>
    </w:rPr>
  </w:style>
  <w:style w:type="paragraph" w:styleId="ac">
    <w:name w:val="caption"/>
    <w:basedOn w:val="a"/>
    <w:next w:val="a"/>
    <w:uiPriority w:val="35"/>
    <w:semiHidden/>
    <w:unhideWhenUsed/>
    <w:qFormat/>
    <w:rsid w:val="00D47A97"/>
    <w:rPr>
      <w:b/>
      <w:bCs/>
      <w:color w:val="0673A5" w:themeColor="text2" w:themeShade="BF"/>
      <w:szCs w:val="16"/>
    </w:rPr>
  </w:style>
  <w:style w:type="paragraph" w:styleId="TOC">
    <w:name w:val="TOC Heading"/>
    <w:basedOn w:val="1"/>
    <w:next w:val="a"/>
    <w:uiPriority w:val="39"/>
    <w:semiHidden/>
    <w:unhideWhenUsed/>
    <w:qFormat/>
    <w:pPr>
      <w:outlineLvl w:val="9"/>
    </w:pPr>
  </w:style>
  <w:style w:type="paragraph" w:styleId="ad">
    <w:name w:val="Balloon Text"/>
    <w:basedOn w:val="a"/>
    <w:link w:val="ae"/>
    <w:uiPriority w:val="99"/>
    <w:semiHidden/>
    <w:unhideWhenUsed/>
    <w:rsid w:val="00D47A97"/>
    <w:pPr>
      <w:spacing w:before="0" w:after="0" w:line="240" w:lineRule="auto"/>
    </w:pPr>
    <w:rPr>
      <w:rFonts w:ascii="Segoe UI" w:hAnsi="Segoe UI" w:cs="Segoe UI"/>
      <w:szCs w:val="18"/>
    </w:rPr>
  </w:style>
  <w:style w:type="character" w:customStyle="1" w:styleId="ae">
    <w:name w:val="批注框文本 字符"/>
    <w:basedOn w:val="a0"/>
    <w:link w:val="ad"/>
    <w:uiPriority w:val="99"/>
    <w:semiHidden/>
    <w:rsid w:val="00D47A97"/>
    <w:rPr>
      <w:rFonts w:ascii="Segoe UI" w:hAnsi="Segoe UI" w:cs="Segoe UI"/>
      <w:szCs w:val="18"/>
    </w:rPr>
  </w:style>
  <w:style w:type="paragraph" w:styleId="31">
    <w:name w:val="Body Text 3"/>
    <w:basedOn w:val="a"/>
    <w:link w:val="32"/>
    <w:uiPriority w:val="99"/>
    <w:semiHidden/>
    <w:unhideWhenUsed/>
    <w:rsid w:val="00D47A97"/>
    <w:pPr>
      <w:spacing w:after="120"/>
    </w:pPr>
    <w:rPr>
      <w:szCs w:val="16"/>
    </w:rPr>
  </w:style>
  <w:style w:type="character" w:customStyle="1" w:styleId="32">
    <w:name w:val="正文文本 3 字符"/>
    <w:basedOn w:val="a0"/>
    <w:link w:val="31"/>
    <w:uiPriority w:val="99"/>
    <w:semiHidden/>
    <w:rsid w:val="00D47A97"/>
    <w:rPr>
      <w:szCs w:val="16"/>
    </w:rPr>
  </w:style>
  <w:style w:type="paragraph" w:styleId="33">
    <w:name w:val="Body Text Indent 3"/>
    <w:basedOn w:val="a"/>
    <w:link w:val="34"/>
    <w:uiPriority w:val="99"/>
    <w:semiHidden/>
    <w:unhideWhenUsed/>
    <w:rsid w:val="00D47A97"/>
    <w:pPr>
      <w:spacing w:after="120"/>
      <w:ind w:left="360"/>
    </w:pPr>
    <w:rPr>
      <w:szCs w:val="16"/>
    </w:rPr>
  </w:style>
  <w:style w:type="character" w:customStyle="1" w:styleId="34">
    <w:name w:val="正文文本缩进 3 字符"/>
    <w:basedOn w:val="a0"/>
    <w:link w:val="33"/>
    <w:uiPriority w:val="99"/>
    <w:semiHidden/>
    <w:rsid w:val="00D47A97"/>
    <w:rPr>
      <w:szCs w:val="16"/>
    </w:rPr>
  </w:style>
  <w:style w:type="character" w:styleId="af">
    <w:name w:val="annotation reference"/>
    <w:basedOn w:val="a0"/>
    <w:uiPriority w:val="99"/>
    <w:semiHidden/>
    <w:unhideWhenUsed/>
    <w:rsid w:val="00D47A97"/>
    <w:rPr>
      <w:sz w:val="22"/>
      <w:szCs w:val="16"/>
    </w:rPr>
  </w:style>
  <w:style w:type="paragraph" w:styleId="af0">
    <w:name w:val="annotation text"/>
    <w:basedOn w:val="a"/>
    <w:link w:val="af1"/>
    <w:uiPriority w:val="99"/>
    <w:semiHidden/>
    <w:unhideWhenUsed/>
    <w:rsid w:val="00D47A97"/>
    <w:pPr>
      <w:spacing w:line="240" w:lineRule="auto"/>
    </w:pPr>
    <w:rPr>
      <w:szCs w:val="20"/>
    </w:rPr>
  </w:style>
  <w:style w:type="character" w:customStyle="1" w:styleId="af1">
    <w:name w:val="批注文字 字符"/>
    <w:basedOn w:val="a0"/>
    <w:link w:val="af0"/>
    <w:uiPriority w:val="99"/>
    <w:semiHidden/>
    <w:rsid w:val="00D47A97"/>
    <w:rPr>
      <w:szCs w:val="20"/>
    </w:rPr>
  </w:style>
  <w:style w:type="paragraph" w:styleId="af2">
    <w:name w:val="annotation subject"/>
    <w:basedOn w:val="af0"/>
    <w:next w:val="af0"/>
    <w:link w:val="af3"/>
    <w:uiPriority w:val="99"/>
    <w:semiHidden/>
    <w:unhideWhenUsed/>
    <w:rsid w:val="00D47A97"/>
    <w:rPr>
      <w:b/>
      <w:bCs/>
    </w:rPr>
  </w:style>
  <w:style w:type="character" w:customStyle="1" w:styleId="af3">
    <w:name w:val="批注主题 字符"/>
    <w:basedOn w:val="af1"/>
    <w:link w:val="af2"/>
    <w:uiPriority w:val="99"/>
    <w:semiHidden/>
    <w:rsid w:val="00D47A97"/>
    <w:rPr>
      <w:b/>
      <w:bCs/>
      <w:szCs w:val="20"/>
    </w:rPr>
  </w:style>
  <w:style w:type="paragraph" w:styleId="af4">
    <w:name w:val="Document Map"/>
    <w:basedOn w:val="a"/>
    <w:link w:val="af5"/>
    <w:uiPriority w:val="99"/>
    <w:semiHidden/>
    <w:unhideWhenUsed/>
    <w:rsid w:val="00D47A97"/>
    <w:pPr>
      <w:spacing w:before="0" w:after="0" w:line="240" w:lineRule="auto"/>
    </w:pPr>
    <w:rPr>
      <w:rFonts w:ascii="Segoe UI" w:hAnsi="Segoe UI" w:cs="Segoe UI"/>
      <w:szCs w:val="16"/>
    </w:rPr>
  </w:style>
  <w:style w:type="character" w:customStyle="1" w:styleId="af5">
    <w:name w:val="文档结构图 字符"/>
    <w:basedOn w:val="a0"/>
    <w:link w:val="af4"/>
    <w:uiPriority w:val="99"/>
    <w:semiHidden/>
    <w:rsid w:val="00D47A97"/>
    <w:rPr>
      <w:rFonts w:ascii="Segoe UI" w:hAnsi="Segoe UI" w:cs="Segoe UI"/>
      <w:szCs w:val="16"/>
    </w:rPr>
  </w:style>
  <w:style w:type="paragraph" w:styleId="af6">
    <w:name w:val="endnote text"/>
    <w:basedOn w:val="a"/>
    <w:link w:val="af7"/>
    <w:uiPriority w:val="99"/>
    <w:semiHidden/>
    <w:unhideWhenUsed/>
    <w:rsid w:val="00D47A97"/>
    <w:pPr>
      <w:spacing w:before="0" w:after="0" w:line="240" w:lineRule="auto"/>
    </w:pPr>
    <w:rPr>
      <w:szCs w:val="20"/>
    </w:rPr>
  </w:style>
  <w:style w:type="character" w:customStyle="1" w:styleId="af7">
    <w:name w:val="尾注文本 字符"/>
    <w:basedOn w:val="a0"/>
    <w:link w:val="af6"/>
    <w:uiPriority w:val="99"/>
    <w:semiHidden/>
    <w:rsid w:val="00D47A97"/>
    <w:rPr>
      <w:szCs w:val="20"/>
    </w:rPr>
  </w:style>
  <w:style w:type="paragraph" w:styleId="af8">
    <w:name w:val="envelope return"/>
    <w:basedOn w:val="a"/>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af9">
    <w:name w:val="footnote text"/>
    <w:basedOn w:val="a"/>
    <w:link w:val="afa"/>
    <w:uiPriority w:val="99"/>
    <w:semiHidden/>
    <w:unhideWhenUsed/>
    <w:rsid w:val="00D47A97"/>
    <w:pPr>
      <w:spacing w:before="0" w:after="0" w:line="240" w:lineRule="auto"/>
    </w:pPr>
    <w:rPr>
      <w:szCs w:val="20"/>
    </w:rPr>
  </w:style>
  <w:style w:type="character" w:customStyle="1" w:styleId="afa">
    <w:name w:val="脚注文本 字符"/>
    <w:basedOn w:val="a0"/>
    <w:link w:val="af9"/>
    <w:uiPriority w:val="99"/>
    <w:semiHidden/>
    <w:rsid w:val="00D47A97"/>
    <w:rPr>
      <w:szCs w:val="20"/>
    </w:rPr>
  </w:style>
  <w:style w:type="character" w:styleId="HTML">
    <w:name w:val="HTML Code"/>
    <w:basedOn w:val="a0"/>
    <w:uiPriority w:val="99"/>
    <w:semiHidden/>
    <w:unhideWhenUsed/>
    <w:rsid w:val="00D47A97"/>
    <w:rPr>
      <w:rFonts w:ascii="Consolas" w:hAnsi="Consolas"/>
      <w:sz w:val="22"/>
      <w:szCs w:val="20"/>
    </w:rPr>
  </w:style>
  <w:style w:type="character" w:styleId="HTML0">
    <w:name w:val="HTML Keyboard"/>
    <w:basedOn w:val="a0"/>
    <w:uiPriority w:val="99"/>
    <w:semiHidden/>
    <w:unhideWhenUsed/>
    <w:rsid w:val="00D47A97"/>
    <w:rPr>
      <w:rFonts w:ascii="Consolas" w:hAnsi="Consolas"/>
      <w:sz w:val="22"/>
      <w:szCs w:val="20"/>
    </w:rPr>
  </w:style>
  <w:style w:type="paragraph" w:styleId="HTML1">
    <w:name w:val="HTML Preformatted"/>
    <w:basedOn w:val="a"/>
    <w:link w:val="HTML2"/>
    <w:uiPriority w:val="99"/>
    <w:semiHidden/>
    <w:unhideWhenUsed/>
    <w:rsid w:val="00D47A97"/>
    <w:pPr>
      <w:spacing w:before="0" w:after="0" w:line="240" w:lineRule="auto"/>
    </w:pPr>
    <w:rPr>
      <w:rFonts w:ascii="Consolas" w:hAnsi="Consolas"/>
      <w:szCs w:val="20"/>
    </w:rPr>
  </w:style>
  <w:style w:type="character" w:customStyle="1" w:styleId="HTML2">
    <w:name w:val="HTML 预设格式 字符"/>
    <w:basedOn w:val="a0"/>
    <w:link w:val="HTML1"/>
    <w:uiPriority w:val="99"/>
    <w:semiHidden/>
    <w:rsid w:val="00D47A97"/>
    <w:rPr>
      <w:rFonts w:ascii="Consolas" w:hAnsi="Consolas"/>
      <w:szCs w:val="20"/>
    </w:rPr>
  </w:style>
  <w:style w:type="character" w:styleId="HTML3">
    <w:name w:val="HTML Typewriter"/>
    <w:basedOn w:val="a0"/>
    <w:uiPriority w:val="99"/>
    <w:semiHidden/>
    <w:unhideWhenUsed/>
    <w:rsid w:val="00D47A97"/>
    <w:rPr>
      <w:rFonts w:ascii="Consolas" w:hAnsi="Consolas"/>
      <w:sz w:val="22"/>
      <w:szCs w:val="20"/>
    </w:rPr>
  </w:style>
  <w:style w:type="paragraph" w:styleId="afb">
    <w:name w:val="macro"/>
    <w:link w:val="afc"/>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c">
    <w:name w:val="宏文本 字符"/>
    <w:basedOn w:val="a0"/>
    <w:link w:val="afb"/>
    <w:uiPriority w:val="99"/>
    <w:semiHidden/>
    <w:rsid w:val="00D47A97"/>
    <w:rPr>
      <w:rFonts w:ascii="Consolas" w:hAnsi="Consolas"/>
      <w:szCs w:val="20"/>
    </w:rPr>
  </w:style>
  <w:style w:type="paragraph" w:styleId="afd">
    <w:name w:val="Plain Text"/>
    <w:basedOn w:val="a"/>
    <w:link w:val="afe"/>
    <w:uiPriority w:val="99"/>
    <w:semiHidden/>
    <w:unhideWhenUsed/>
    <w:rsid w:val="00D47A97"/>
    <w:pPr>
      <w:spacing w:before="0" w:after="0" w:line="240" w:lineRule="auto"/>
    </w:pPr>
    <w:rPr>
      <w:rFonts w:ascii="Consolas" w:hAnsi="Consolas"/>
      <w:szCs w:val="21"/>
    </w:rPr>
  </w:style>
  <w:style w:type="character" w:customStyle="1" w:styleId="afe">
    <w:name w:val="纯文本 字符"/>
    <w:basedOn w:val="a0"/>
    <w:link w:val="afd"/>
    <w:uiPriority w:val="99"/>
    <w:semiHidden/>
    <w:rsid w:val="00D47A97"/>
    <w:rPr>
      <w:rFonts w:ascii="Consolas" w:hAnsi="Consolas"/>
      <w:szCs w:val="21"/>
    </w:rPr>
  </w:style>
  <w:style w:type="paragraph" w:styleId="aff">
    <w:name w:val="Block Text"/>
    <w:basedOn w:val="a"/>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aff0">
    <w:name w:val="Placeholder Text"/>
    <w:basedOn w:val="a0"/>
    <w:uiPriority w:val="99"/>
    <w:semiHidden/>
    <w:rsid w:val="00A1310C"/>
    <w:rPr>
      <w:color w:val="3C3C3C" w:themeColor="background2" w:themeShade="40"/>
    </w:rPr>
  </w:style>
  <w:style w:type="paragraph" w:styleId="aff1">
    <w:name w:val="header"/>
    <w:basedOn w:val="a"/>
    <w:link w:val="aff2"/>
    <w:uiPriority w:val="99"/>
    <w:unhideWhenUsed/>
    <w:rsid w:val="004E1AED"/>
    <w:pPr>
      <w:spacing w:before="0" w:after="0" w:line="240" w:lineRule="auto"/>
    </w:pPr>
  </w:style>
  <w:style w:type="character" w:customStyle="1" w:styleId="aff2">
    <w:name w:val="页眉 字符"/>
    <w:basedOn w:val="a0"/>
    <w:link w:val="aff1"/>
    <w:uiPriority w:val="99"/>
    <w:rsid w:val="004E1AED"/>
  </w:style>
  <w:style w:type="paragraph" w:styleId="aff3">
    <w:name w:val="footer"/>
    <w:basedOn w:val="a"/>
    <w:link w:val="aff4"/>
    <w:uiPriority w:val="99"/>
    <w:unhideWhenUsed/>
    <w:rsid w:val="004E1AED"/>
    <w:pPr>
      <w:spacing w:before="0" w:after="0" w:line="240" w:lineRule="auto"/>
    </w:pPr>
  </w:style>
  <w:style w:type="character" w:customStyle="1" w:styleId="aff4">
    <w:name w:val="页脚 字符"/>
    <w:basedOn w:val="a0"/>
    <w:link w:val="aff3"/>
    <w:uiPriority w:val="99"/>
    <w:rsid w:val="004E1AED"/>
  </w:style>
  <w:style w:type="paragraph" w:styleId="aff5">
    <w:name w:val="List Paragraph"/>
    <w:basedOn w:val="a"/>
    <w:uiPriority w:val="34"/>
    <w:qFormat/>
    <w:rsid w:val="002A10A4"/>
    <w:pPr>
      <w:widowControl w:val="0"/>
      <w:spacing w:before="0" w:after="0" w:line="240" w:lineRule="auto"/>
      <w:ind w:firstLineChars="200" w:firstLine="420"/>
      <w:jc w:val="both"/>
    </w:pPr>
    <w:rPr>
      <w:kern w:val="2"/>
      <w:sz w:val="21"/>
    </w:rPr>
  </w:style>
  <w:style w:type="paragraph" w:styleId="aff6">
    <w:name w:val="Normal (Web)"/>
    <w:basedOn w:val="a"/>
    <w:uiPriority w:val="99"/>
    <w:semiHidden/>
    <w:unhideWhenUsed/>
    <w:rsid w:val="000326F7"/>
    <w:pPr>
      <w:spacing w:before="100" w:beforeAutospacing="1" w:after="100" w:afterAutospacing="1" w:line="240" w:lineRule="auto"/>
    </w:pPr>
    <w:rPr>
      <w:rFonts w:ascii="宋体" w:eastAsia="宋体" w:hAnsi="宋体" w:cs="宋体"/>
      <w:sz w:val="24"/>
      <w:szCs w:val="24"/>
    </w:rPr>
  </w:style>
  <w:style w:type="table" w:styleId="11">
    <w:name w:val="Plain Table 1"/>
    <w:basedOn w:val="a1"/>
    <w:uiPriority w:val="41"/>
    <w:rsid w:val="009404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4">
    <w:name w:val="Grid Table 1 Light Accent 4"/>
    <w:basedOn w:val="a1"/>
    <w:uiPriority w:val="46"/>
    <w:rsid w:val="00CC6446"/>
    <w:pPr>
      <w:spacing w:after="0" w:line="240" w:lineRule="auto"/>
    </w:pPr>
    <w:tblPr>
      <w:tblStyleRowBandSize w:val="1"/>
      <w:tblStyleColBandSize w:val="1"/>
      <w:tblBorders>
        <w:top w:val="single" w:sz="4" w:space="0" w:color="F9B2D6" w:themeColor="accent4" w:themeTint="66"/>
        <w:left w:val="single" w:sz="4" w:space="0" w:color="F9B2D6" w:themeColor="accent4" w:themeTint="66"/>
        <w:bottom w:val="single" w:sz="4" w:space="0" w:color="F9B2D6" w:themeColor="accent4" w:themeTint="66"/>
        <w:right w:val="single" w:sz="4" w:space="0" w:color="F9B2D6" w:themeColor="accent4" w:themeTint="66"/>
        <w:insideH w:val="single" w:sz="4" w:space="0" w:color="F9B2D6" w:themeColor="accent4" w:themeTint="66"/>
        <w:insideV w:val="single" w:sz="4" w:space="0" w:color="F9B2D6" w:themeColor="accent4" w:themeTint="66"/>
      </w:tblBorders>
    </w:tblPr>
    <w:tblStylePr w:type="firstRow">
      <w:rPr>
        <w:b/>
        <w:bCs/>
      </w:rPr>
      <w:tblPr/>
      <w:tcPr>
        <w:tcBorders>
          <w:bottom w:val="single" w:sz="12" w:space="0" w:color="F78CC1" w:themeColor="accent4" w:themeTint="99"/>
        </w:tcBorders>
      </w:tcPr>
    </w:tblStylePr>
    <w:tblStylePr w:type="lastRow">
      <w:rPr>
        <w:b/>
        <w:bCs/>
      </w:rPr>
      <w:tblPr/>
      <w:tcPr>
        <w:tcBorders>
          <w:top w:val="double" w:sz="2" w:space="0" w:color="F78CC1" w:themeColor="accent4" w:themeTint="99"/>
        </w:tcBorders>
      </w:tcPr>
    </w:tblStylePr>
    <w:tblStylePr w:type="firstCol">
      <w:rPr>
        <w:b/>
        <w:bCs/>
      </w:rPr>
    </w:tblStylePr>
    <w:tblStylePr w:type="lastCol">
      <w:rPr>
        <w:b/>
        <w:bCs/>
      </w:rPr>
    </w:tblStylePr>
  </w:style>
  <w:style w:type="table" w:styleId="51">
    <w:name w:val="Plain Table 5"/>
    <w:basedOn w:val="a1"/>
    <w:uiPriority w:val="45"/>
    <w:rsid w:val="00CC64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59595"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59595"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59595"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59595"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4">
    <w:name w:val="Grid Table 2 Accent 4"/>
    <w:basedOn w:val="a1"/>
    <w:uiPriority w:val="47"/>
    <w:rsid w:val="00CC6446"/>
    <w:pPr>
      <w:spacing w:after="0" w:line="240" w:lineRule="auto"/>
    </w:pPr>
    <w:tblPr>
      <w:tblStyleRowBandSize w:val="1"/>
      <w:tblStyleColBandSize w:val="1"/>
      <w:tblBorders>
        <w:top w:val="single" w:sz="2" w:space="0" w:color="F78CC1" w:themeColor="accent4" w:themeTint="99"/>
        <w:bottom w:val="single" w:sz="2" w:space="0" w:color="F78CC1" w:themeColor="accent4" w:themeTint="99"/>
        <w:insideH w:val="single" w:sz="2" w:space="0" w:color="F78CC1" w:themeColor="accent4" w:themeTint="99"/>
        <w:insideV w:val="single" w:sz="2" w:space="0" w:color="F78CC1" w:themeColor="accent4" w:themeTint="99"/>
      </w:tblBorders>
    </w:tblPr>
    <w:tblStylePr w:type="firstRow">
      <w:rPr>
        <w:b/>
        <w:bCs/>
      </w:rPr>
      <w:tblPr/>
      <w:tcPr>
        <w:tcBorders>
          <w:top w:val="nil"/>
          <w:bottom w:val="single" w:sz="12" w:space="0" w:color="F78CC1" w:themeColor="accent4" w:themeTint="99"/>
          <w:insideH w:val="nil"/>
          <w:insideV w:val="nil"/>
        </w:tcBorders>
        <w:shd w:val="clear" w:color="auto" w:fill="FFFFFF" w:themeFill="background1"/>
      </w:tcPr>
    </w:tblStylePr>
    <w:tblStylePr w:type="lastRow">
      <w:rPr>
        <w:b/>
        <w:bCs/>
      </w:rPr>
      <w:tblPr/>
      <w:tcPr>
        <w:tcBorders>
          <w:top w:val="double" w:sz="2" w:space="0" w:color="F78CC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35">
    <w:name w:val="Plain Table 3"/>
    <w:basedOn w:val="a1"/>
    <w:uiPriority w:val="43"/>
    <w:rsid w:val="002C377F"/>
    <w:pPr>
      <w:spacing w:after="0" w:line="240" w:lineRule="auto"/>
    </w:pPr>
    <w:tblPr>
      <w:tblStyleRowBandSize w:val="1"/>
      <w:tblStyleColBandSize w:val="1"/>
    </w:tblPr>
    <w:tblStylePr w:type="firstRow">
      <w:rPr>
        <w:b/>
        <w:bCs/>
        <w:caps/>
      </w:rPr>
      <w:tblPr/>
      <w:tcPr>
        <w:tcBorders>
          <w:bottom w:val="single" w:sz="4" w:space="0" w:color="95959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5959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6">
    <w:name w:val="Grid Table 3 Accent 6"/>
    <w:basedOn w:val="a1"/>
    <w:uiPriority w:val="48"/>
    <w:rsid w:val="00B038A5"/>
    <w:pPr>
      <w:spacing w:after="0"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bottom w:val="single" w:sz="4" w:space="0" w:color="F9A273" w:themeColor="accent6" w:themeTint="99"/>
        </w:tcBorders>
      </w:tcPr>
    </w:tblStylePr>
    <w:tblStylePr w:type="nwCell">
      <w:tblPr/>
      <w:tcPr>
        <w:tcBorders>
          <w:bottom w:val="single" w:sz="4" w:space="0" w:color="F9A273" w:themeColor="accent6" w:themeTint="99"/>
        </w:tcBorders>
      </w:tcPr>
    </w:tblStylePr>
    <w:tblStylePr w:type="seCell">
      <w:tblPr/>
      <w:tcPr>
        <w:tcBorders>
          <w:top w:val="single" w:sz="4" w:space="0" w:color="F9A273" w:themeColor="accent6" w:themeTint="99"/>
        </w:tcBorders>
      </w:tcPr>
    </w:tblStylePr>
    <w:tblStylePr w:type="swCell">
      <w:tblPr/>
      <w:tcPr>
        <w:tcBorders>
          <w:top w:val="single" w:sz="4" w:space="0" w:color="F9A273" w:themeColor="accent6" w:themeTint="99"/>
        </w:tcBorders>
      </w:tcPr>
    </w:tblStylePr>
  </w:style>
  <w:style w:type="table" w:styleId="7-5">
    <w:name w:val="List Table 7 Colorful Accent 5"/>
    <w:basedOn w:val="a1"/>
    <w:uiPriority w:val="52"/>
    <w:rsid w:val="00B038A5"/>
    <w:pPr>
      <w:spacing w:after="0" w:line="240" w:lineRule="auto"/>
    </w:pPr>
    <w:rPr>
      <w:color w:val="61616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2828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2828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2828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28288" w:themeColor="accent5"/>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1"/>
    <w:uiPriority w:val="46"/>
    <w:rsid w:val="0011283D"/>
    <w:pPr>
      <w:spacing w:after="0" w:line="240" w:lineRule="auto"/>
    </w:pPr>
    <w:tblPr>
      <w:tblStyleRowBandSize w:val="1"/>
      <w:tblStyleColBandSize w:val="1"/>
      <w:tblBorders>
        <w:top w:val="single" w:sz="4" w:space="0" w:color="AAAAAA" w:themeColor="text1" w:themeTint="66"/>
        <w:left w:val="single" w:sz="4" w:space="0" w:color="AAAAAA" w:themeColor="text1" w:themeTint="66"/>
        <w:bottom w:val="single" w:sz="4" w:space="0" w:color="AAAAAA" w:themeColor="text1" w:themeTint="66"/>
        <w:right w:val="single" w:sz="4" w:space="0" w:color="AAAAAA" w:themeColor="text1" w:themeTint="66"/>
        <w:insideH w:val="single" w:sz="4" w:space="0" w:color="AAAAAA" w:themeColor="text1" w:themeTint="66"/>
        <w:insideV w:val="single" w:sz="4" w:space="0" w:color="AAAAAA" w:themeColor="text1" w:themeTint="66"/>
      </w:tblBorders>
    </w:tblPr>
    <w:tblStylePr w:type="firstRow">
      <w:rPr>
        <w:b/>
        <w:bCs/>
      </w:rPr>
      <w:tblPr/>
      <w:tcPr>
        <w:tcBorders>
          <w:bottom w:val="single" w:sz="12" w:space="0" w:color="808080" w:themeColor="text1" w:themeTint="99"/>
        </w:tcBorders>
      </w:tcPr>
    </w:tblStylePr>
    <w:tblStylePr w:type="lastRow">
      <w:rPr>
        <w:b/>
        <w:bCs/>
      </w:rPr>
      <w:tblPr/>
      <w:tcPr>
        <w:tcBorders>
          <w:top w:val="double" w:sz="2" w:space="0" w:color="808080" w:themeColor="text1" w:themeTint="99"/>
        </w:tcBorders>
      </w:tcPr>
    </w:tblStylePr>
    <w:tblStylePr w:type="firstCol">
      <w:rPr>
        <w:b/>
        <w:bCs/>
      </w:rPr>
    </w:tblStylePr>
    <w:tblStylePr w:type="lastCol">
      <w:rPr>
        <w:b/>
        <w:bCs/>
      </w:rPr>
    </w:tblStylePr>
  </w:style>
  <w:style w:type="table" w:styleId="aff7">
    <w:name w:val="Grid Table Light"/>
    <w:basedOn w:val="a1"/>
    <w:uiPriority w:val="40"/>
    <w:rsid w:val="00180C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8">
    <w:name w:val="Strong"/>
    <w:basedOn w:val="a0"/>
    <w:uiPriority w:val="22"/>
    <w:qFormat/>
    <w:rsid w:val="00C70A64"/>
    <w:rPr>
      <w:b/>
      <w:bCs/>
    </w:rPr>
  </w:style>
  <w:style w:type="paragraph" w:customStyle="1" w:styleId="13">
    <w:name w:val="标题1"/>
    <w:basedOn w:val="a"/>
    <w:rsid w:val="00C70A64"/>
    <w:pPr>
      <w:spacing w:before="100" w:beforeAutospacing="1" w:after="100" w:afterAutospacing="1" w:line="240" w:lineRule="auto"/>
    </w:pPr>
    <w:rPr>
      <w:rFonts w:ascii="宋体" w:eastAsia="宋体" w:hAnsi="宋体" w:cs="宋体"/>
      <w:sz w:val="24"/>
      <w:szCs w:val="24"/>
    </w:rPr>
  </w:style>
  <w:style w:type="character" w:customStyle="1" w:styleId="aui-icon">
    <w:name w:val="aui-icon"/>
    <w:basedOn w:val="a0"/>
    <w:rsid w:val="00C70A64"/>
  </w:style>
  <w:style w:type="character" w:styleId="aff9">
    <w:name w:val="Hyperlink"/>
    <w:basedOn w:val="a0"/>
    <w:uiPriority w:val="99"/>
    <w:unhideWhenUsed/>
    <w:rsid w:val="00C70A64"/>
    <w:rPr>
      <w:color w:val="0000FF"/>
      <w:u w:val="single"/>
    </w:rPr>
  </w:style>
  <w:style w:type="character" w:customStyle="1" w:styleId="atl-forced-newline">
    <w:name w:val="atl-forced-newline"/>
    <w:basedOn w:val="a0"/>
    <w:rsid w:val="00C70A64"/>
  </w:style>
  <w:style w:type="character" w:customStyle="1" w:styleId="activetabletab">
    <w:name w:val="activetabletab"/>
    <w:basedOn w:val="a0"/>
    <w:rsid w:val="00E74488"/>
  </w:style>
  <w:style w:type="character" w:customStyle="1" w:styleId="tabletab">
    <w:name w:val="tabletab"/>
    <w:basedOn w:val="a0"/>
    <w:rsid w:val="00E74488"/>
  </w:style>
  <w:style w:type="character" w:customStyle="1" w:styleId="membernamelink">
    <w:name w:val="membernamelink"/>
    <w:basedOn w:val="a0"/>
    <w:rsid w:val="00E74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00045624">
      <w:bodyDiv w:val="1"/>
      <w:marLeft w:val="0"/>
      <w:marRight w:val="0"/>
      <w:marTop w:val="0"/>
      <w:marBottom w:val="0"/>
      <w:divBdr>
        <w:top w:val="none" w:sz="0" w:space="0" w:color="auto"/>
        <w:left w:val="none" w:sz="0" w:space="0" w:color="auto"/>
        <w:bottom w:val="none" w:sz="0" w:space="0" w:color="auto"/>
        <w:right w:val="none" w:sz="0" w:space="0" w:color="auto"/>
      </w:divBdr>
      <w:divsChild>
        <w:div w:id="1988126610">
          <w:marLeft w:val="0"/>
          <w:marRight w:val="0"/>
          <w:marTop w:val="0"/>
          <w:marBottom w:val="0"/>
          <w:divBdr>
            <w:top w:val="single" w:sz="6" w:space="0" w:color="91C89C"/>
            <w:left w:val="single" w:sz="6" w:space="0" w:color="91C89C"/>
            <w:bottom w:val="single" w:sz="6" w:space="0" w:color="91C89C"/>
            <w:right w:val="single" w:sz="6" w:space="0" w:color="91C89C"/>
          </w:divBdr>
          <w:divsChild>
            <w:div w:id="613706028">
              <w:marLeft w:val="0"/>
              <w:marRight w:val="0"/>
              <w:marTop w:val="0"/>
              <w:marBottom w:val="0"/>
              <w:divBdr>
                <w:top w:val="none" w:sz="0" w:space="0" w:color="auto"/>
                <w:left w:val="none" w:sz="0" w:space="0" w:color="auto"/>
                <w:bottom w:val="none" w:sz="0" w:space="0" w:color="auto"/>
                <w:right w:val="none" w:sz="0" w:space="0" w:color="auto"/>
              </w:divBdr>
            </w:div>
          </w:divsChild>
        </w:div>
        <w:div w:id="898513968">
          <w:marLeft w:val="0"/>
          <w:marRight w:val="0"/>
          <w:marTop w:val="0"/>
          <w:marBottom w:val="0"/>
          <w:divBdr>
            <w:top w:val="single" w:sz="6" w:space="0" w:color="91C89C"/>
            <w:left w:val="single" w:sz="6" w:space="0" w:color="91C89C"/>
            <w:bottom w:val="single" w:sz="6" w:space="0" w:color="91C89C"/>
            <w:right w:val="single" w:sz="6" w:space="0" w:color="91C89C"/>
          </w:divBdr>
          <w:divsChild>
            <w:div w:id="1774594936">
              <w:marLeft w:val="0"/>
              <w:marRight w:val="0"/>
              <w:marTop w:val="0"/>
              <w:marBottom w:val="0"/>
              <w:divBdr>
                <w:top w:val="none" w:sz="0" w:space="0" w:color="auto"/>
                <w:left w:val="none" w:sz="0" w:space="0" w:color="auto"/>
                <w:bottom w:val="none" w:sz="0" w:space="0" w:color="auto"/>
                <w:right w:val="none" w:sz="0" w:space="0" w:color="auto"/>
              </w:divBdr>
            </w:div>
          </w:divsChild>
        </w:div>
        <w:div w:id="1003316424">
          <w:marLeft w:val="0"/>
          <w:marRight w:val="0"/>
          <w:marTop w:val="0"/>
          <w:marBottom w:val="0"/>
          <w:divBdr>
            <w:top w:val="single" w:sz="6" w:space="0" w:color="91C89C"/>
            <w:left w:val="single" w:sz="6" w:space="0" w:color="91C89C"/>
            <w:bottom w:val="single" w:sz="6" w:space="0" w:color="91C89C"/>
            <w:right w:val="single" w:sz="6" w:space="0" w:color="91C89C"/>
          </w:divBdr>
          <w:divsChild>
            <w:div w:id="382674244">
              <w:marLeft w:val="0"/>
              <w:marRight w:val="0"/>
              <w:marTop w:val="0"/>
              <w:marBottom w:val="0"/>
              <w:divBdr>
                <w:top w:val="none" w:sz="0" w:space="0" w:color="auto"/>
                <w:left w:val="none" w:sz="0" w:space="0" w:color="auto"/>
                <w:bottom w:val="none" w:sz="0" w:space="0" w:color="auto"/>
                <w:right w:val="none" w:sz="0" w:space="0" w:color="auto"/>
              </w:divBdr>
            </w:div>
          </w:divsChild>
        </w:div>
        <w:div w:id="631525528">
          <w:marLeft w:val="0"/>
          <w:marRight w:val="0"/>
          <w:marTop w:val="0"/>
          <w:marBottom w:val="0"/>
          <w:divBdr>
            <w:top w:val="single" w:sz="6" w:space="0" w:color="91C89C"/>
            <w:left w:val="single" w:sz="6" w:space="0" w:color="91C89C"/>
            <w:bottom w:val="single" w:sz="6" w:space="0" w:color="91C89C"/>
            <w:right w:val="single" w:sz="6" w:space="0" w:color="91C89C"/>
          </w:divBdr>
          <w:divsChild>
            <w:div w:id="2038700418">
              <w:marLeft w:val="0"/>
              <w:marRight w:val="0"/>
              <w:marTop w:val="0"/>
              <w:marBottom w:val="0"/>
              <w:divBdr>
                <w:top w:val="none" w:sz="0" w:space="0" w:color="auto"/>
                <w:left w:val="none" w:sz="0" w:space="0" w:color="auto"/>
                <w:bottom w:val="none" w:sz="0" w:space="0" w:color="auto"/>
                <w:right w:val="none" w:sz="0" w:space="0" w:color="auto"/>
              </w:divBdr>
            </w:div>
          </w:divsChild>
        </w:div>
        <w:div w:id="350299889">
          <w:marLeft w:val="0"/>
          <w:marRight w:val="0"/>
          <w:marTop w:val="0"/>
          <w:marBottom w:val="0"/>
          <w:divBdr>
            <w:top w:val="single" w:sz="6" w:space="0" w:color="91C89C"/>
            <w:left w:val="single" w:sz="6" w:space="0" w:color="91C89C"/>
            <w:bottom w:val="single" w:sz="6" w:space="0" w:color="91C89C"/>
            <w:right w:val="single" w:sz="6" w:space="0" w:color="91C89C"/>
          </w:divBdr>
          <w:divsChild>
            <w:div w:id="105004984">
              <w:marLeft w:val="0"/>
              <w:marRight w:val="0"/>
              <w:marTop w:val="0"/>
              <w:marBottom w:val="0"/>
              <w:divBdr>
                <w:top w:val="none" w:sz="0" w:space="0" w:color="auto"/>
                <w:left w:val="none" w:sz="0" w:space="0" w:color="auto"/>
                <w:bottom w:val="none" w:sz="0" w:space="0" w:color="auto"/>
                <w:right w:val="none" w:sz="0" w:space="0" w:color="auto"/>
              </w:divBdr>
            </w:div>
          </w:divsChild>
        </w:div>
        <w:div w:id="872617953">
          <w:marLeft w:val="0"/>
          <w:marRight w:val="0"/>
          <w:marTop w:val="0"/>
          <w:marBottom w:val="0"/>
          <w:divBdr>
            <w:top w:val="single" w:sz="6" w:space="0" w:color="91C89C"/>
            <w:left w:val="single" w:sz="6" w:space="0" w:color="91C89C"/>
            <w:bottom w:val="single" w:sz="6" w:space="0" w:color="91C89C"/>
            <w:right w:val="single" w:sz="6" w:space="0" w:color="91C89C"/>
          </w:divBdr>
          <w:divsChild>
            <w:div w:id="1853374406">
              <w:marLeft w:val="0"/>
              <w:marRight w:val="0"/>
              <w:marTop w:val="0"/>
              <w:marBottom w:val="0"/>
              <w:divBdr>
                <w:top w:val="none" w:sz="0" w:space="0" w:color="auto"/>
                <w:left w:val="none" w:sz="0" w:space="0" w:color="auto"/>
                <w:bottom w:val="none" w:sz="0" w:space="0" w:color="auto"/>
                <w:right w:val="none" w:sz="0" w:space="0" w:color="auto"/>
              </w:divBdr>
            </w:div>
          </w:divsChild>
        </w:div>
        <w:div w:id="378163148">
          <w:marLeft w:val="0"/>
          <w:marRight w:val="0"/>
          <w:marTop w:val="0"/>
          <w:marBottom w:val="0"/>
          <w:divBdr>
            <w:top w:val="single" w:sz="6" w:space="0" w:color="91C89C"/>
            <w:left w:val="single" w:sz="6" w:space="0" w:color="91C89C"/>
            <w:bottom w:val="single" w:sz="6" w:space="0" w:color="91C89C"/>
            <w:right w:val="single" w:sz="6" w:space="0" w:color="91C89C"/>
          </w:divBdr>
          <w:divsChild>
            <w:div w:id="806165576">
              <w:marLeft w:val="0"/>
              <w:marRight w:val="0"/>
              <w:marTop w:val="0"/>
              <w:marBottom w:val="0"/>
              <w:divBdr>
                <w:top w:val="none" w:sz="0" w:space="0" w:color="auto"/>
                <w:left w:val="none" w:sz="0" w:space="0" w:color="auto"/>
                <w:bottom w:val="none" w:sz="0" w:space="0" w:color="auto"/>
                <w:right w:val="none" w:sz="0" w:space="0" w:color="auto"/>
              </w:divBdr>
            </w:div>
          </w:divsChild>
        </w:div>
        <w:div w:id="297540178">
          <w:marLeft w:val="0"/>
          <w:marRight w:val="0"/>
          <w:marTop w:val="0"/>
          <w:marBottom w:val="0"/>
          <w:divBdr>
            <w:top w:val="single" w:sz="6" w:space="0" w:color="91C89C"/>
            <w:left w:val="single" w:sz="6" w:space="0" w:color="91C89C"/>
            <w:bottom w:val="single" w:sz="6" w:space="0" w:color="91C89C"/>
            <w:right w:val="single" w:sz="6" w:space="0" w:color="91C89C"/>
          </w:divBdr>
          <w:divsChild>
            <w:div w:id="1768841834">
              <w:marLeft w:val="0"/>
              <w:marRight w:val="0"/>
              <w:marTop w:val="0"/>
              <w:marBottom w:val="0"/>
              <w:divBdr>
                <w:top w:val="none" w:sz="0" w:space="0" w:color="auto"/>
                <w:left w:val="none" w:sz="0" w:space="0" w:color="auto"/>
                <w:bottom w:val="none" w:sz="0" w:space="0" w:color="auto"/>
                <w:right w:val="none" w:sz="0" w:space="0" w:color="auto"/>
              </w:divBdr>
            </w:div>
          </w:divsChild>
        </w:div>
        <w:div w:id="1870682251">
          <w:marLeft w:val="0"/>
          <w:marRight w:val="0"/>
          <w:marTop w:val="0"/>
          <w:marBottom w:val="0"/>
          <w:divBdr>
            <w:top w:val="single" w:sz="6" w:space="0" w:color="91C89C"/>
            <w:left w:val="single" w:sz="6" w:space="0" w:color="91C89C"/>
            <w:bottom w:val="single" w:sz="6" w:space="0" w:color="91C89C"/>
            <w:right w:val="single" w:sz="6" w:space="0" w:color="91C89C"/>
          </w:divBdr>
          <w:divsChild>
            <w:div w:id="1368994299">
              <w:marLeft w:val="0"/>
              <w:marRight w:val="0"/>
              <w:marTop w:val="0"/>
              <w:marBottom w:val="0"/>
              <w:divBdr>
                <w:top w:val="none" w:sz="0" w:space="0" w:color="auto"/>
                <w:left w:val="none" w:sz="0" w:space="0" w:color="auto"/>
                <w:bottom w:val="none" w:sz="0" w:space="0" w:color="auto"/>
                <w:right w:val="none" w:sz="0" w:space="0" w:color="auto"/>
              </w:divBdr>
            </w:div>
          </w:divsChild>
        </w:div>
        <w:div w:id="253632284">
          <w:marLeft w:val="0"/>
          <w:marRight w:val="0"/>
          <w:marTop w:val="0"/>
          <w:marBottom w:val="0"/>
          <w:divBdr>
            <w:top w:val="single" w:sz="6" w:space="0" w:color="91C89C"/>
            <w:left w:val="single" w:sz="6" w:space="0" w:color="91C89C"/>
            <w:bottom w:val="single" w:sz="6" w:space="0" w:color="91C89C"/>
            <w:right w:val="single" w:sz="6" w:space="0" w:color="91C89C"/>
          </w:divBdr>
          <w:divsChild>
            <w:div w:id="1963463638">
              <w:marLeft w:val="0"/>
              <w:marRight w:val="0"/>
              <w:marTop w:val="0"/>
              <w:marBottom w:val="0"/>
              <w:divBdr>
                <w:top w:val="none" w:sz="0" w:space="0" w:color="auto"/>
                <w:left w:val="none" w:sz="0" w:space="0" w:color="auto"/>
                <w:bottom w:val="none" w:sz="0" w:space="0" w:color="auto"/>
                <w:right w:val="none" w:sz="0" w:space="0" w:color="auto"/>
              </w:divBdr>
            </w:div>
          </w:divsChild>
        </w:div>
        <w:div w:id="288320366">
          <w:marLeft w:val="0"/>
          <w:marRight w:val="0"/>
          <w:marTop w:val="0"/>
          <w:marBottom w:val="0"/>
          <w:divBdr>
            <w:top w:val="single" w:sz="6" w:space="0" w:color="91C89C"/>
            <w:left w:val="single" w:sz="6" w:space="0" w:color="91C89C"/>
            <w:bottom w:val="single" w:sz="6" w:space="0" w:color="91C89C"/>
            <w:right w:val="single" w:sz="6" w:space="0" w:color="91C89C"/>
          </w:divBdr>
          <w:divsChild>
            <w:div w:id="151334806">
              <w:marLeft w:val="0"/>
              <w:marRight w:val="0"/>
              <w:marTop w:val="0"/>
              <w:marBottom w:val="0"/>
              <w:divBdr>
                <w:top w:val="none" w:sz="0" w:space="0" w:color="auto"/>
                <w:left w:val="none" w:sz="0" w:space="0" w:color="auto"/>
                <w:bottom w:val="none" w:sz="0" w:space="0" w:color="auto"/>
                <w:right w:val="none" w:sz="0" w:space="0" w:color="auto"/>
              </w:divBdr>
            </w:div>
          </w:divsChild>
        </w:div>
        <w:div w:id="1867865289">
          <w:marLeft w:val="0"/>
          <w:marRight w:val="0"/>
          <w:marTop w:val="0"/>
          <w:marBottom w:val="0"/>
          <w:divBdr>
            <w:top w:val="single" w:sz="6" w:space="0" w:color="91C89C"/>
            <w:left w:val="single" w:sz="6" w:space="0" w:color="91C89C"/>
            <w:bottom w:val="single" w:sz="6" w:space="0" w:color="91C89C"/>
            <w:right w:val="single" w:sz="6" w:space="0" w:color="91C89C"/>
          </w:divBdr>
          <w:divsChild>
            <w:div w:id="135730020">
              <w:marLeft w:val="0"/>
              <w:marRight w:val="0"/>
              <w:marTop w:val="0"/>
              <w:marBottom w:val="0"/>
              <w:divBdr>
                <w:top w:val="none" w:sz="0" w:space="0" w:color="auto"/>
                <w:left w:val="none" w:sz="0" w:space="0" w:color="auto"/>
                <w:bottom w:val="none" w:sz="0" w:space="0" w:color="auto"/>
                <w:right w:val="none" w:sz="0" w:space="0" w:color="auto"/>
              </w:divBdr>
            </w:div>
          </w:divsChild>
        </w:div>
        <w:div w:id="173225590">
          <w:marLeft w:val="0"/>
          <w:marRight w:val="0"/>
          <w:marTop w:val="0"/>
          <w:marBottom w:val="0"/>
          <w:divBdr>
            <w:top w:val="single" w:sz="6" w:space="0" w:color="91C89C"/>
            <w:left w:val="single" w:sz="6" w:space="0" w:color="91C89C"/>
            <w:bottom w:val="single" w:sz="6" w:space="0" w:color="91C89C"/>
            <w:right w:val="single" w:sz="6" w:space="0" w:color="91C89C"/>
          </w:divBdr>
          <w:divsChild>
            <w:div w:id="818110671">
              <w:marLeft w:val="0"/>
              <w:marRight w:val="0"/>
              <w:marTop w:val="0"/>
              <w:marBottom w:val="0"/>
              <w:divBdr>
                <w:top w:val="none" w:sz="0" w:space="0" w:color="auto"/>
                <w:left w:val="none" w:sz="0" w:space="0" w:color="auto"/>
                <w:bottom w:val="none" w:sz="0" w:space="0" w:color="auto"/>
                <w:right w:val="none" w:sz="0" w:space="0" w:color="auto"/>
              </w:divBdr>
            </w:div>
          </w:divsChild>
        </w:div>
        <w:div w:id="785004825">
          <w:marLeft w:val="0"/>
          <w:marRight w:val="0"/>
          <w:marTop w:val="0"/>
          <w:marBottom w:val="0"/>
          <w:divBdr>
            <w:top w:val="single" w:sz="6" w:space="0" w:color="91C89C"/>
            <w:left w:val="single" w:sz="6" w:space="0" w:color="91C89C"/>
            <w:bottom w:val="single" w:sz="6" w:space="0" w:color="91C89C"/>
            <w:right w:val="single" w:sz="6" w:space="0" w:color="91C89C"/>
          </w:divBdr>
          <w:divsChild>
            <w:div w:id="1488860365">
              <w:marLeft w:val="0"/>
              <w:marRight w:val="0"/>
              <w:marTop w:val="0"/>
              <w:marBottom w:val="0"/>
              <w:divBdr>
                <w:top w:val="none" w:sz="0" w:space="0" w:color="auto"/>
                <w:left w:val="none" w:sz="0" w:space="0" w:color="auto"/>
                <w:bottom w:val="none" w:sz="0" w:space="0" w:color="auto"/>
                <w:right w:val="none" w:sz="0" w:space="0" w:color="auto"/>
              </w:divBdr>
            </w:div>
          </w:divsChild>
        </w:div>
        <w:div w:id="1219243549">
          <w:marLeft w:val="0"/>
          <w:marRight w:val="0"/>
          <w:marTop w:val="0"/>
          <w:marBottom w:val="0"/>
          <w:divBdr>
            <w:top w:val="single" w:sz="6" w:space="0" w:color="91C89C"/>
            <w:left w:val="single" w:sz="6" w:space="0" w:color="91C89C"/>
            <w:bottom w:val="single" w:sz="6" w:space="0" w:color="91C89C"/>
            <w:right w:val="single" w:sz="6" w:space="0" w:color="91C89C"/>
          </w:divBdr>
          <w:divsChild>
            <w:div w:id="15009030">
              <w:marLeft w:val="0"/>
              <w:marRight w:val="0"/>
              <w:marTop w:val="0"/>
              <w:marBottom w:val="0"/>
              <w:divBdr>
                <w:top w:val="none" w:sz="0" w:space="0" w:color="auto"/>
                <w:left w:val="none" w:sz="0" w:space="0" w:color="auto"/>
                <w:bottom w:val="none" w:sz="0" w:space="0" w:color="auto"/>
                <w:right w:val="none" w:sz="0" w:space="0" w:color="auto"/>
              </w:divBdr>
            </w:div>
          </w:divsChild>
        </w:div>
        <w:div w:id="1542399816">
          <w:marLeft w:val="0"/>
          <w:marRight w:val="0"/>
          <w:marTop w:val="0"/>
          <w:marBottom w:val="0"/>
          <w:divBdr>
            <w:top w:val="single" w:sz="6" w:space="0" w:color="91C89C"/>
            <w:left w:val="single" w:sz="6" w:space="0" w:color="91C89C"/>
            <w:bottom w:val="single" w:sz="6" w:space="0" w:color="91C89C"/>
            <w:right w:val="single" w:sz="6" w:space="0" w:color="91C89C"/>
          </w:divBdr>
          <w:divsChild>
            <w:div w:id="873149836">
              <w:marLeft w:val="0"/>
              <w:marRight w:val="0"/>
              <w:marTop w:val="0"/>
              <w:marBottom w:val="0"/>
              <w:divBdr>
                <w:top w:val="none" w:sz="0" w:space="0" w:color="auto"/>
                <w:left w:val="none" w:sz="0" w:space="0" w:color="auto"/>
                <w:bottom w:val="none" w:sz="0" w:space="0" w:color="auto"/>
                <w:right w:val="none" w:sz="0" w:space="0" w:color="auto"/>
              </w:divBdr>
            </w:div>
          </w:divsChild>
        </w:div>
        <w:div w:id="1923678417">
          <w:marLeft w:val="0"/>
          <w:marRight w:val="0"/>
          <w:marTop w:val="0"/>
          <w:marBottom w:val="0"/>
          <w:divBdr>
            <w:top w:val="single" w:sz="6" w:space="0" w:color="91C89C"/>
            <w:left w:val="single" w:sz="6" w:space="0" w:color="91C89C"/>
            <w:bottom w:val="single" w:sz="6" w:space="0" w:color="91C89C"/>
            <w:right w:val="single" w:sz="6" w:space="0" w:color="91C89C"/>
          </w:divBdr>
          <w:divsChild>
            <w:div w:id="2087918804">
              <w:marLeft w:val="0"/>
              <w:marRight w:val="0"/>
              <w:marTop w:val="0"/>
              <w:marBottom w:val="0"/>
              <w:divBdr>
                <w:top w:val="none" w:sz="0" w:space="0" w:color="auto"/>
                <w:left w:val="none" w:sz="0" w:space="0" w:color="auto"/>
                <w:bottom w:val="none" w:sz="0" w:space="0" w:color="auto"/>
                <w:right w:val="none" w:sz="0" w:space="0" w:color="auto"/>
              </w:divBdr>
            </w:div>
          </w:divsChild>
        </w:div>
        <w:div w:id="219287427">
          <w:marLeft w:val="0"/>
          <w:marRight w:val="0"/>
          <w:marTop w:val="0"/>
          <w:marBottom w:val="0"/>
          <w:divBdr>
            <w:top w:val="single" w:sz="6" w:space="0" w:color="91C89C"/>
            <w:left w:val="single" w:sz="6" w:space="0" w:color="91C89C"/>
            <w:bottom w:val="single" w:sz="6" w:space="0" w:color="91C89C"/>
            <w:right w:val="single" w:sz="6" w:space="0" w:color="91C89C"/>
          </w:divBdr>
          <w:divsChild>
            <w:div w:id="1615945121">
              <w:marLeft w:val="0"/>
              <w:marRight w:val="0"/>
              <w:marTop w:val="0"/>
              <w:marBottom w:val="0"/>
              <w:divBdr>
                <w:top w:val="none" w:sz="0" w:space="0" w:color="auto"/>
                <w:left w:val="none" w:sz="0" w:space="0" w:color="auto"/>
                <w:bottom w:val="none" w:sz="0" w:space="0" w:color="auto"/>
                <w:right w:val="none" w:sz="0" w:space="0" w:color="auto"/>
              </w:divBdr>
            </w:div>
          </w:divsChild>
        </w:div>
        <w:div w:id="1278759353">
          <w:marLeft w:val="0"/>
          <w:marRight w:val="0"/>
          <w:marTop w:val="0"/>
          <w:marBottom w:val="0"/>
          <w:divBdr>
            <w:top w:val="single" w:sz="6" w:space="0" w:color="91C89C"/>
            <w:left w:val="single" w:sz="6" w:space="0" w:color="91C89C"/>
            <w:bottom w:val="single" w:sz="6" w:space="0" w:color="91C89C"/>
            <w:right w:val="single" w:sz="6" w:space="0" w:color="91C89C"/>
          </w:divBdr>
          <w:divsChild>
            <w:div w:id="646519548">
              <w:marLeft w:val="0"/>
              <w:marRight w:val="0"/>
              <w:marTop w:val="0"/>
              <w:marBottom w:val="0"/>
              <w:divBdr>
                <w:top w:val="none" w:sz="0" w:space="0" w:color="auto"/>
                <w:left w:val="none" w:sz="0" w:space="0" w:color="auto"/>
                <w:bottom w:val="none" w:sz="0" w:space="0" w:color="auto"/>
                <w:right w:val="none" w:sz="0" w:space="0" w:color="auto"/>
              </w:divBdr>
            </w:div>
          </w:divsChild>
        </w:div>
        <w:div w:id="388303096">
          <w:marLeft w:val="0"/>
          <w:marRight w:val="0"/>
          <w:marTop w:val="0"/>
          <w:marBottom w:val="0"/>
          <w:divBdr>
            <w:top w:val="single" w:sz="6" w:space="0" w:color="91C89C"/>
            <w:left w:val="single" w:sz="6" w:space="0" w:color="91C89C"/>
            <w:bottom w:val="single" w:sz="6" w:space="0" w:color="91C89C"/>
            <w:right w:val="single" w:sz="6" w:space="0" w:color="91C89C"/>
          </w:divBdr>
          <w:divsChild>
            <w:div w:id="1503008183">
              <w:marLeft w:val="0"/>
              <w:marRight w:val="0"/>
              <w:marTop w:val="0"/>
              <w:marBottom w:val="0"/>
              <w:divBdr>
                <w:top w:val="none" w:sz="0" w:space="0" w:color="auto"/>
                <w:left w:val="none" w:sz="0" w:space="0" w:color="auto"/>
                <w:bottom w:val="none" w:sz="0" w:space="0" w:color="auto"/>
                <w:right w:val="none" w:sz="0" w:space="0" w:color="auto"/>
              </w:divBdr>
            </w:div>
          </w:divsChild>
        </w:div>
        <w:div w:id="1748771967">
          <w:marLeft w:val="0"/>
          <w:marRight w:val="0"/>
          <w:marTop w:val="0"/>
          <w:marBottom w:val="0"/>
          <w:divBdr>
            <w:top w:val="single" w:sz="6" w:space="0" w:color="91C89C"/>
            <w:left w:val="single" w:sz="6" w:space="0" w:color="91C89C"/>
            <w:bottom w:val="single" w:sz="6" w:space="0" w:color="91C89C"/>
            <w:right w:val="single" w:sz="6" w:space="0" w:color="91C89C"/>
          </w:divBdr>
          <w:divsChild>
            <w:div w:id="632947772">
              <w:marLeft w:val="0"/>
              <w:marRight w:val="0"/>
              <w:marTop w:val="0"/>
              <w:marBottom w:val="0"/>
              <w:divBdr>
                <w:top w:val="none" w:sz="0" w:space="0" w:color="auto"/>
                <w:left w:val="none" w:sz="0" w:space="0" w:color="auto"/>
                <w:bottom w:val="none" w:sz="0" w:space="0" w:color="auto"/>
                <w:right w:val="none" w:sz="0" w:space="0" w:color="auto"/>
              </w:divBdr>
            </w:div>
          </w:divsChild>
        </w:div>
        <w:div w:id="2011448579">
          <w:marLeft w:val="0"/>
          <w:marRight w:val="0"/>
          <w:marTop w:val="0"/>
          <w:marBottom w:val="0"/>
          <w:divBdr>
            <w:top w:val="single" w:sz="6" w:space="0" w:color="91C89C"/>
            <w:left w:val="single" w:sz="6" w:space="0" w:color="91C89C"/>
            <w:bottom w:val="single" w:sz="6" w:space="0" w:color="91C89C"/>
            <w:right w:val="single" w:sz="6" w:space="0" w:color="91C89C"/>
          </w:divBdr>
          <w:divsChild>
            <w:div w:id="892692177">
              <w:marLeft w:val="0"/>
              <w:marRight w:val="0"/>
              <w:marTop w:val="0"/>
              <w:marBottom w:val="0"/>
              <w:divBdr>
                <w:top w:val="none" w:sz="0" w:space="0" w:color="auto"/>
                <w:left w:val="none" w:sz="0" w:space="0" w:color="auto"/>
                <w:bottom w:val="none" w:sz="0" w:space="0" w:color="auto"/>
                <w:right w:val="none" w:sz="0" w:space="0" w:color="auto"/>
              </w:divBdr>
            </w:div>
          </w:divsChild>
        </w:div>
        <w:div w:id="1335062661">
          <w:marLeft w:val="0"/>
          <w:marRight w:val="0"/>
          <w:marTop w:val="0"/>
          <w:marBottom w:val="0"/>
          <w:divBdr>
            <w:top w:val="single" w:sz="6" w:space="0" w:color="91C89C"/>
            <w:left w:val="single" w:sz="6" w:space="0" w:color="91C89C"/>
            <w:bottom w:val="single" w:sz="6" w:space="0" w:color="91C89C"/>
            <w:right w:val="single" w:sz="6" w:space="0" w:color="91C89C"/>
          </w:divBdr>
          <w:divsChild>
            <w:div w:id="656806508">
              <w:marLeft w:val="0"/>
              <w:marRight w:val="0"/>
              <w:marTop w:val="0"/>
              <w:marBottom w:val="0"/>
              <w:divBdr>
                <w:top w:val="none" w:sz="0" w:space="0" w:color="auto"/>
                <w:left w:val="none" w:sz="0" w:space="0" w:color="auto"/>
                <w:bottom w:val="none" w:sz="0" w:space="0" w:color="auto"/>
                <w:right w:val="none" w:sz="0" w:space="0" w:color="auto"/>
              </w:divBdr>
            </w:div>
          </w:divsChild>
        </w:div>
        <w:div w:id="1293826094">
          <w:marLeft w:val="0"/>
          <w:marRight w:val="0"/>
          <w:marTop w:val="0"/>
          <w:marBottom w:val="0"/>
          <w:divBdr>
            <w:top w:val="single" w:sz="6" w:space="0" w:color="91C89C"/>
            <w:left w:val="single" w:sz="6" w:space="0" w:color="91C89C"/>
            <w:bottom w:val="single" w:sz="6" w:space="0" w:color="91C89C"/>
            <w:right w:val="single" w:sz="6" w:space="0" w:color="91C89C"/>
          </w:divBdr>
          <w:divsChild>
            <w:div w:id="1249080370">
              <w:marLeft w:val="0"/>
              <w:marRight w:val="0"/>
              <w:marTop w:val="0"/>
              <w:marBottom w:val="0"/>
              <w:divBdr>
                <w:top w:val="none" w:sz="0" w:space="0" w:color="auto"/>
                <w:left w:val="none" w:sz="0" w:space="0" w:color="auto"/>
                <w:bottom w:val="none" w:sz="0" w:space="0" w:color="auto"/>
                <w:right w:val="none" w:sz="0" w:space="0" w:color="auto"/>
              </w:divBdr>
            </w:div>
          </w:divsChild>
        </w:div>
        <w:div w:id="1081946939">
          <w:marLeft w:val="0"/>
          <w:marRight w:val="0"/>
          <w:marTop w:val="0"/>
          <w:marBottom w:val="0"/>
          <w:divBdr>
            <w:top w:val="single" w:sz="6" w:space="0" w:color="91C89C"/>
            <w:left w:val="single" w:sz="6" w:space="0" w:color="91C89C"/>
            <w:bottom w:val="single" w:sz="6" w:space="0" w:color="91C89C"/>
            <w:right w:val="single" w:sz="6" w:space="0" w:color="91C89C"/>
          </w:divBdr>
          <w:divsChild>
            <w:div w:id="1334603795">
              <w:marLeft w:val="0"/>
              <w:marRight w:val="0"/>
              <w:marTop w:val="0"/>
              <w:marBottom w:val="0"/>
              <w:divBdr>
                <w:top w:val="none" w:sz="0" w:space="0" w:color="auto"/>
                <w:left w:val="none" w:sz="0" w:space="0" w:color="auto"/>
                <w:bottom w:val="none" w:sz="0" w:space="0" w:color="auto"/>
                <w:right w:val="none" w:sz="0" w:space="0" w:color="auto"/>
              </w:divBdr>
            </w:div>
          </w:divsChild>
        </w:div>
        <w:div w:id="1824469313">
          <w:marLeft w:val="0"/>
          <w:marRight w:val="0"/>
          <w:marTop w:val="0"/>
          <w:marBottom w:val="0"/>
          <w:divBdr>
            <w:top w:val="single" w:sz="6" w:space="0" w:color="91C89C"/>
            <w:left w:val="single" w:sz="6" w:space="0" w:color="91C89C"/>
            <w:bottom w:val="single" w:sz="6" w:space="0" w:color="91C89C"/>
            <w:right w:val="single" w:sz="6" w:space="0" w:color="91C89C"/>
          </w:divBdr>
          <w:divsChild>
            <w:div w:id="19079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70128086">
      <w:bodyDiv w:val="1"/>
      <w:marLeft w:val="0"/>
      <w:marRight w:val="0"/>
      <w:marTop w:val="0"/>
      <w:marBottom w:val="0"/>
      <w:divBdr>
        <w:top w:val="none" w:sz="0" w:space="0" w:color="auto"/>
        <w:left w:val="none" w:sz="0" w:space="0" w:color="auto"/>
        <w:bottom w:val="none" w:sz="0" w:space="0" w:color="auto"/>
        <w:right w:val="none" w:sz="0" w:space="0" w:color="auto"/>
      </w:divBdr>
      <w:divsChild>
        <w:div w:id="1073350746">
          <w:marLeft w:val="0"/>
          <w:marRight w:val="150"/>
          <w:marTop w:val="45"/>
          <w:marBottom w:val="30"/>
          <w:divBdr>
            <w:top w:val="none" w:sz="0" w:space="0" w:color="auto"/>
            <w:left w:val="none" w:sz="0" w:space="0" w:color="auto"/>
            <w:bottom w:val="none" w:sz="0" w:space="0" w:color="auto"/>
            <w:right w:val="none" w:sz="0" w:space="0" w:color="auto"/>
          </w:divBdr>
        </w:div>
        <w:div w:id="1916471766">
          <w:marLeft w:val="0"/>
          <w:marRight w:val="150"/>
          <w:marTop w:val="45"/>
          <w:marBottom w:val="30"/>
          <w:divBdr>
            <w:top w:val="none" w:sz="0" w:space="0" w:color="auto"/>
            <w:left w:val="none" w:sz="0" w:space="0" w:color="auto"/>
            <w:bottom w:val="none" w:sz="0" w:space="0" w:color="auto"/>
            <w:right w:val="none" w:sz="0" w:space="0" w:color="auto"/>
          </w:divBdr>
        </w:div>
        <w:div w:id="1678195690">
          <w:marLeft w:val="0"/>
          <w:marRight w:val="150"/>
          <w:marTop w:val="45"/>
          <w:marBottom w:val="30"/>
          <w:divBdr>
            <w:top w:val="none" w:sz="0" w:space="0" w:color="auto"/>
            <w:left w:val="none" w:sz="0" w:space="0" w:color="auto"/>
            <w:bottom w:val="none" w:sz="0" w:space="0" w:color="auto"/>
            <w:right w:val="none" w:sz="0" w:space="0" w:color="auto"/>
          </w:divBdr>
        </w:div>
        <w:div w:id="374474688">
          <w:marLeft w:val="0"/>
          <w:marRight w:val="150"/>
          <w:marTop w:val="45"/>
          <w:marBottom w:val="30"/>
          <w:divBdr>
            <w:top w:val="none" w:sz="0" w:space="0" w:color="auto"/>
            <w:left w:val="none" w:sz="0" w:space="0" w:color="auto"/>
            <w:bottom w:val="none" w:sz="0" w:space="0" w:color="auto"/>
            <w:right w:val="none" w:sz="0" w:space="0" w:color="auto"/>
          </w:divBdr>
        </w:div>
        <w:div w:id="1219441118">
          <w:marLeft w:val="0"/>
          <w:marRight w:val="150"/>
          <w:marTop w:val="45"/>
          <w:marBottom w:val="30"/>
          <w:divBdr>
            <w:top w:val="none" w:sz="0" w:space="0" w:color="auto"/>
            <w:left w:val="none" w:sz="0" w:space="0" w:color="auto"/>
            <w:bottom w:val="none" w:sz="0" w:space="0" w:color="auto"/>
            <w:right w:val="none" w:sz="0" w:space="0" w:color="auto"/>
          </w:divBdr>
        </w:div>
        <w:div w:id="856310704">
          <w:marLeft w:val="0"/>
          <w:marRight w:val="150"/>
          <w:marTop w:val="45"/>
          <w:marBottom w:val="30"/>
          <w:divBdr>
            <w:top w:val="none" w:sz="0" w:space="0" w:color="auto"/>
            <w:left w:val="none" w:sz="0" w:space="0" w:color="auto"/>
            <w:bottom w:val="none" w:sz="0" w:space="0" w:color="auto"/>
            <w:right w:val="none" w:sz="0" w:space="0" w:color="auto"/>
          </w:divBdr>
        </w:div>
        <w:div w:id="1242058470">
          <w:marLeft w:val="0"/>
          <w:marRight w:val="150"/>
          <w:marTop w:val="45"/>
          <w:marBottom w:val="30"/>
          <w:divBdr>
            <w:top w:val="none" w:sz="0" w:space="0" w:color="auto"/>
            <w:left w:val="none" w:sz="0" w:space="0" w:color="auto"/>
            <w:bottom w:val="none" w:sz="0" w:space="0" w:color="auto"/>
            <w:right w:val="none" w:sz="0" w:space="0" w:color="auto"/>
          </w:divBdr>
        </w:div>
        <w:div w:id="1641156850">
          <w:marLeft w:val="0"/>
          <w:marRight w:val="150"/>
          <w:marTop w:val="45"/>
          <w:marBottom w:val="30"/>
          <w:divBdr>
            <w:top w:val="none" w:sz="0" w:space="0" w:color="auto"/>
            <w:left w:val="none" w:sz="0" w:space="0" w:color="auto"/>
            <w:bottom w:val="none" w:sz="0" w:space="0" w:color="auto"/>
            <w:right w:val="none" w:sz="0" w:space="0" w:color="auto"/>
          </w:divBdr>
        </w:div>
        <w:div w:id="311760649">
          <w:marLeft w:val="0"/>
          <w:marRight w:val="150"/>
          <w:marTop w:val="45"/>
          <w:marBottom w:val="30"/>
          <w:divBdr>
            <w:top w:val="none" w:sz="0" w:space="0" w:color="auto"/>
            <w:left w:val="none" w:sz="0" w:space="0" w:color="auto"/>
            <w:bottom w:val="none" w:sz="0" w:space="0" w:color="auto"/>
            <w:right w:val="none" w:sz="0" w:space="0" w:color="auto"/>
          </w:divBdr>
        </w:div>
        <w:div w:id="1074358724">
          <w:marLeft w:val="0"/>
          <w:marRight w:val="150"/>
          <w:marTop w:val="45"/>
          <w:marBottom w:val="30"/>
          <w:divBdr>
            <w:top w:val="none" w:sz="0" w:space="0" w:color="auto"/>
            <w:left w:val="none" w:sz="0" w:space="0" w:color="auto"/>
            <w:bottom w:val="none" w:sz="0" w:space="0" w:color="auto"/>
            <w:right w:val="none" w:sz="0" w:space="0" w:color="auto"/>
          </w:divBdr>
        </w:div>
        <w:div w:id="542332475">
          <w:marLeft w:val="0"/>
          <w:marRight w:val="150"/>
          <w:marTop w:val="45"/>
          <w:marBottom w:val="30"/>
          <w:divBdr>
            <w:top w:val="none" w:sz="0" w:space="0" w:color="auto"/>
            <w:left w:val="none" w:sz="0" w:space="0" w:color="auto"/>
            <w:bottom w:val="none" w:sz="0" w:space="0" w:color="auto"/>
            <w:right w:val="none" w:sz="0" w:space="0" w:color="auto"/>
          </w:divBdr>
        </w:div>
        <w:div w:id="1137918406">
          <w:marLeft w:val="0"/>
          <w:marRight w:val="150"/>
          <w:marTop w:val="45"/>
          <w:marBottom w:val="30"/>
          <w:divBdr>
            <w:top w:val="none" w:sz="0" w:space="0" w:color="auto"/>
            <w:left w:val="none" w:sz="0" w:space="0" w:color="auto"/>
            <w:bottom w:val="none" w:sz="0" w:space="0" w:color="auto"/>
            <w:right w:val="none" w:sz="0" w:space="0" w:color="auto"/>
          </w:divBdr>
        </w:div>
        <w:div w:id="2000579109">
          <w:marLeft w:val="0"/>
          <w:marRight w:val="150"/>
          <w:marTop w:val="45"/>
          <w:marBottom w:val="30"/>
          <w:divBdr>
            <w:top w:val="none" w:sz="0" w:space="0" w:color="auto"/>
            <w:left w:val="none" w:sz="0" w:space="0" w:color="auto"/>
            <w:bottom w:val="none" w:sz="0" w:space="0" w:color="auto"/>
            <w:right w:val="none" w:sz="0" w:space="0" w:color="auto"/>
          </w:divBdr>
        </w:div>
        <w:div w:id="1110469220">
          <w:marLeft w:val="0"/>
          <w:marRight w:val="150"/>
          <w:marTop w:val="45"/>
          <w:marBottom w:val="30"/>
          <w:divBdr>
            <w:top w:val="none" w:sz="0" w:space="0" w:color="auto"/>
            <w:left w:val="none" w:sz="0" w:space="0" w:color="auto"/>
            <w:bottom w:val="none" w:sz="0" w:space="0" w:color="auto"/>
            <w:right w:val="none" w:sz="0" w:space="0" w:color="auto"/>
          </w:divBdr>
        </w:div>
        <w:div w:id="683438794">
          <w:marLeft w:val="0"/>
          <w:marRight w:val="150"/>
          <w:marTop w:val="45"/>
          <w:marBottom w:val="30"/>
          <w:divBdr>
            <w:top w:val="none" w:sz="0" w:space="0" w:color="auto"/>
            <w:left w:val="none" w:sz="0" w:space="0" w:color="auto"/>
            <w:bottom w:val="none" w:sz="0" w:space="0" w:color="auto"/>
            <w:right w:val="none" w:sz="0" w:space="0" w:color="auto"/>
          </w:divBdr>
        </w:div>
        <w:div w:id="1815488689">
          <w:marLeft w:val="0"/>
          <w:marRight w:val="150"/>
          <w:marTop w:val="45"/>
          <w:marBottom w:val="30"/>
          <w:divBdr>
            <w:top w:val="none" w:sz="0" w:space="0" w:color="auto"/>
            <w:left w:val="none" w:sz="0" w:space="0" w:color="auto"/>
            <w:bottom w:val="none" w:sz="0" w:space="0" w:color="auto"/>
            <w:right w:val="none" w:sz="0" w:space="0" w:color="auto"/>
          </w:divBdr>
        </w:div>
      </w:divsChild>
    </w:div>
    <w:div w:id="785078155">
      <w:bodyDiv w:val="1"/>
      <w:marLeft w:val="0"/>
      <w:marRight w:val="0"/>
      <w:marTop w:val="0"/>
      <w:marBottom w:val="0"/>
      <w:divBdr>
        <w:top w:val="none" w:sz="0" w:space="0" w:color="auto"/>
        <w:left w:val="none" w:sz="0" w:space="0" w:color="auto"/>
        <w:bottom w:val="none" w:sz="0" w:space="0" w:color="auto"/>
        <w:right w:val="none" w:sz="0" w:space="0" w:color="auto"/>
      </w:divBdr>
    </w:div>
    <w:div w:id="803931377">
      <w:bodyDiv w:val="1"/>
      <w:marLeft w:val="0"/>
      <w:marRight w:val="0"/>
      <w:marTop w:val="0"/>
      <w:marBottom w:val="0"/>
      <w:divBdr>
        <w:top w:val="none" w:sz="0" w:space="0" w:color="auto"/>
        <w:left w:val="none" w:sz="0" w:space="0" w:color="auto"/>
        <w:bottom w:val="none" w:sz="0" w:space="0" w:color="auto"/>
        <w:right w:val="none" w:sz="0" w:space="0" w:color="auto"/>
      </w:divBdr>
    </w:div>
    <w:div w:id="859122956">
      <w:bodyDiv w:val="1"/>
      <w:marLeft w:val="0"/>
      <w:marRight w:val="0"/>
      <w:marTop w:val="0"/>
      <w:marBottom w:val="0"/>
      <w:divBdr>
        <w:top w:val="none" w:sz="0" w:space="0" w:color="auto"/>
        <w:left w:val="none" w:sz="0" w:space="0" w:color="auto"/>
        <w:bottom w:val="none" w:sz="0" w:space="0" w:color="auto"/>
        <w:right w:val="none" w:sz="0" w:space="0" w:color="auto"/>
      </w:divBdr>
    </w:div>
    <w:div w:id="890655310">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322611980">
      <w:bodyDiv w:val="1"/>
      <w:marLeft w:val="0"/>
      <w:marRight w:val="0"/>
      <w:marTop w:val="0"/>
      <w:marBottom w:val="0"/>
      <w:divBdr>
        <w:top w:val="none" w:sz="0" w:space="0" w:color="auto"/>
        <w:left w:val="none" w:sz="0" w:space="0" w:color="auto"/>
        <w:bottom w:val="none" w:sz="0" w:space="0" w:color="auto"/>
        <w:right w:val="none" w:sz="0" w:space="0" w:color="auto"/>
      </w:divBdr>
      <w:divsChild>
        <w:div w:id="466506513">
          <w:marLeft w:val="0"/>
          <w:marRight w:val="0"/>
          <w:marTop w:val="0"/>
          <w:marBottom w:val="0"/>
          <w:divBdr>
            <w:top w:val="none" w:sz="0" w:space="0" w:color="auto"/>
            <w:left w:val="none" w:sz="0" w:space="0" w:color="auto"/>
            <w:bottom w:val="none" w:sz="0" w:space="0" w:color="auto"/>
            <w:right w:val="none" w:sz="0" w:space="0" w:color="auto"/>
          </w:divBdr>
          <w:divsChild>
            <w:div w:id="20520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42904">
      <w:bodyDiv w:val="1"/>
      <w:marLeft w:val="0"/>
      <w:marRight w:val="0"/>
      <w:marTop w:val="0"/>
      <w:marBottom w:val="0"/>
      <w:divBdr>
        <w:top w:val="none" w:sz="0" w:space="0" w:color="auto"/>
        <w:left w:val="none" w:sz="0" w:space="0" w:color="auto"/>
        <w:bottom w:val="none" w:sz="0" w:space="0" w:color="auto"/>
        <w:right w:val="none" w:sz="0" w:space="0" w:color="auto"/>
      </w:divBdr>
    </w:div>
    <w:div w:id="1441149811">
      <w:bodyDiv w:val="1"/>
      <w:marLeft w:val="0"/>
      <w:marRight w:val="0"/>
      <w:marTop w:val="0"/>
      <w:marBottom w:val="0"/>
      <w:divBdr>
        <w:top w:val="none" w:sz="0" w:space="0" w:color="auto"/>
        <w:left w:val="none" w:sz="0" w:space="0" w:color="auto"/>
        <w:bottom w:val="none" w:sz="0" w:space="0" w:color="auto"/>
        <w:right w:val="none" w:sz="0" w:space="0" w:color="auto"/>
      </w:divBdr>
    </w:div>
    <w:div w:id="1483623665">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3136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diagramLayout" Target="diagrams/layout1.xm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4.png"/><Relationship Id="rId11" Type="http://schemas.openxmlformats.org/officeDocument/2006/relationships/image" Target="media/image1.jpeg"/><Relationship Id="rId24" Type="http://schemas.microsoft.com/office/2007/relationships/diagramDrawing" Target="diagrams/drawing1.xm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diagramColors" Target="diagrams/colors1.xm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6.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diagramQuickStyle" Target="diagrams/quickStyle1.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oter" Target="footer1.xml"/><Relationship Id="rId20" Type="http://schemas.openxmlformats.org/officeDocument/2006/relationships/diagramData" Target="diagrams/data1.xml"/><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9.jpeg"/></Relationships>
</file>

<file path=word/_rels/header3.xml.rels><?xml version="1.0" encoding="UTF-8" standalone="yes"?>
<Relationships xmlns="http://schemas.openxmlformats.org/package/2006/relationships"><Relationship Id="rId1" Type="http://schemas.openxmlformats.org/officeDocument/2006/relationships/image" Target="media/image2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s\AppData\Roaming\Microsoft\Templates\&#38262;&#36793;&#35774;&#35745;&#65288;&#31354;&#30333;&#65289;.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050534-D5DE-4000-A49D-8DFEC29F7B7F}" type="doc">
      <dgm:prSet loTypeId="urn:microsoft.com/office/officeart/2005/8/layout/gear1" loCatId="relationship" qsTypeId="urn:microsoft.com/office/officeart/2005/8/quickstyle/simple1" qsCatId="simple" csTypeId="urn:microsoft.com/office/officeart/2005/8/colors/colorful3" csCatId="colorful" phldr="1"/>
      <dgm:spPr/>
    </dgm:pt>
    <dgm:pt modelId="{FAEB4667-9200-4C0E-9673-13B7DB56CE2D}">
      <dgm:prSet phldrT="[文本]"/>
      <dgm:spPr/>
      <dgm:t>
        <a:bodyPr/>
        <a:lstStyle/>
        <a:p>
          <a:r>
            <a:rPr lang="en-US" altLang="zh-CN"/>
            <a:t>xml</a:t>
          </a:r>
          <a:endParaRPr lang="zh-CN" altLang="en-US"/>
        </a:p>
      </dgm:t>
    </dgm:pt>
    <dgm:pt modelId="{39EE58DD-80D9-4C91-AFFB-F72B5D84B398}" type="parTrans" cxnId="{19A1AA55-0A59-47A6-BA97-35E422AF347D}">
      <dgm:prSet/>
      <dgm:spPr/>
      <dgm:t>
        <a:bodyPr/>
        <a:lstStyle/>
        <a:p>
          <a:endParaRPr lang="zh-CN" altLang="en-US"/>
        </a:p>
      </dgm:t>
    </dgm:pt>
    <dgm:pt modelId="{C7E0194E-BC4A-4702-802C-3FE3774DE4B5}" type="sibTrans" cxnId="{19A1AA55-0A59-47A6-BA97-35E422AF347D}">
      <dgm:prSet/>
      <dgm:spPr/>
      <dgm:t>
        <a:bodyPr/>
        <a:lstStyle/>
        <a:p>
          <a:endParaRPr lang="zh-CN" altLang="en-US"/>
        </a:p>
      </dgm:t>
    </dgm:pt>
    <dgm:pt modelId="{D9E5BAE1-FAC5-49BD-BE28-B44EEA9D3B29}">
      <dgm:prSet phldrT="[文本]"/>
      <dgm:spPr/>
      <dgm:t>
        <a:bodyPr/>
        <a:lstStyle/>
        <a:p>
          <a:r>
            <a:rPr lang="en-US" altLang="zh-CN"/>
            <a:t>properties</a:t>
          </a:r>
          <a:endParaRPr lang="zh-CN" altLang="en-US"/>
        </a:p>
      </dgm:t>
    </dgm:pt>
    <dgm:pt modelId="{44DDD82F-EB13-4E95-8023-BA1D177B23D6}" type="parTrans" cxnId="{E0F2AA61-6B7E-4BDA-9DFE-895B2F5E2547}">
      <dgm:prSet/>
      <dgm:spPr/>
      <dgm:t>
        <a:bodyPr/>
        <a:lstStyle/>
        <a:p>
          <a:endParaRPr lang="zh-CN" altLang="en-US"/>
        </a:p>
      </dgm:t>
    </dgm:pt>
    <dgm:pt modelId="{233A369C-BA87-4E7D-9FAE-6158C0956BC0}" type="sibTrans" cxnId="{E0F2AA61-6B7E-4BDA-9DFE-895B2F5E2547}">
      <dgm:prSet/>
      <dgm:spPr/>
      <dgm:t>
        <a:bodyPr/>
        <a:lstStyle/>
        <a:p>
          <a:endParaRPr lang="zh-CN" altLang="en-US"/>
        </a:p>
      </dgm:t>
    </dgm:pt>
    <dgm:pt modelId="{A859AB51-A6BF-4A31-876E-FF25EDB825BF}">
      <dgm:prSet phldrT="[文本]"/>
      <dgm:spPr/>
      <dgm:t>
        <a:bodyPr/>
        <a:lstStyle/>
        <a:p>
          <a:r>
            <a:rPr lang="en-US" altLang="zh-CN"/>
            <a:t>yml</a:t>
          </a:r>
          <a:endParaRPr lang="zh-CN" altLang="en-US"/>
        </a:p>
      </dgm:t>
    </dgm:pt>
    <dgm:pt modelId="{EBB33F3C-9E1B-491E-BD91-2E5D7E27A43B}" type="parTrans" cxnId="{18D24239-24DC-476D-BDF9-A2BE195FCD6B}">
      <dgm:prSet/>
      <dgm:spPr/>
      <dgm:t>
        <a:bodyPr/>
        <a:lstStyle/>
        <a:p>
          <a:endParaRPr lang="zh-CN" altLang="en-US"/>
        </a:p>
      </dgm:t>
    </dgm:pt>
    <dgm:pt modelId="{22B53F4A-8734-48D7-B392-514BDD527B31}" type="sibTrans" cxnId="{18D24239-24DC-476D-BDF9-A2BE195FCD6B}">
      <dgm:prSet/>
      <dgm:spPr/>
      <dgm:t>
        <a:bodyPr/>
        <a:lstStyle/>
        <a:p>
          <a:endParaRPr lang="zh-CN" altLang="en-US"/>
        </a:p>
      </dgm:t>
    </dgm:pt>
    <dgm:pt modelId="{D2D70F1E-A92A-4290-8AD1-E738BB8FEC7A}" type="pres">
      <dgm:prSet presAssocID="{71050534-D5DE-4000-A49D-8DFEC29F7B7F}" presName="composite" presStyleCnt="0">
        <dgm:presLayoutVars>
          <dgm:chMax val="3"/>
          <dgm:animLvl val="lvl"/>
          <dgm:resizeHandles val="exact"/>
        </dgm:presLayoutVars>
      </dgm:prSet>
      <dgm:spPr/>
    </dgm:pt>
    <dgm:pt modelId="{FF97ACF9-4C63-4C3D-882F-1D7EB4D6864C}" type="pres">
      <dgm:prSet presAssocID="{FAEB4667-9200-4C0E-9673-13B7DB56CE2D}" presName="gear1" presStyleLbl="node1" presStyleIdx="0" presStyleCnt="3">
        <dgm:presLayoutVars>
          <dgm:chMax val="1"/>
          <dgm:bulletEnabled val="1"/>
        </dgm:presLayoutVars>
      </dgm:prSet>
      <dgm:spPr/>
      <dgm:t>
        <a:bodyPr/>
        <a:lstStyle/>
        <a:p>
          <a:endParaRPr lang="zh-CN" altLang="en-US"/>
        </a:p>
      </dgm:t>
    </dgm:pt>
    <dgm:pt modelId="{A6FD064E-CA2A-447B-9112-092567553071}" type="pres">
      <dgm:prSet presAssocID="{FAEB4667-9200-4C0E-9673-13B7DB56CE2D}" presName="gear1srcNode" presStyleLbl="node1" presStyleIdx="0" presStyleCnt="3"/>
      <dgm:spPr/>
      <dgm:t>
        <a:bodyPr/>
        <a:lstStyle/>
        <a:p>
          <a:endParaRPr lang="zh-CN" altLang="en-US"/>
        </a:p>
      </dgm:t>
    </dgm:pt>
    <dgm:pt modelId="{B3F66831-A92D-4A6C-9169-E5DEB7418DAF}" type="pres">
      <dgm:prSet presAssocID="{FAEB4667-9200-4C0E-9673-13B7DB56CE2D}" presName="gear1dstNode" presStyleLbl="node1" presStyleIdx="0" presStyleCnt="3"/>
      <dgm:spPr/>
      <dgm:t>
        <a:bodyPr/>
        <a:lstStyle/>
        <a:p>
          <a:endParaRPr lang="zh-CN" altLang="en-US"/>
        </a:p>
      </dgm:t>
    </dgm:pt>
    <dgm:pt modelId="{CC85AEBC-6C25-4F6C-AA02-34D074C7B2ED}" type="pres">
      <dgm:prSet presAssocID="{D9E5BAE1-FAC5-49BD-BE28-B44EEA9D3B29}" presName="gear2" presStyleLbl="node1" presStyleIdx="1" presStyleCnt="3">
        <dgm:presLayoutVars>
          <dgm:chMax val="1"/>
          <dgm:bulletEnabled val="1"/>
        </dgm:presLayoutVars>
      </dgm:prSet>
      <dgm:spPr/>
      <dgm:t>
        <a:bodyPr/>
        <a:lstStyle/>
        <a:p>
          <a:endParaRPr lang="zh-CN" altLang="en-US"/>
        </a:p>
      </dgm:t>
    </dgm:pt>
    <dgm:pt modelId="{6DB6AC4A-B711-4BF3-8AD0-A45BC35CAFD8}" type="pres">
      <dgm:prSet presAssocID="{D9E5BAE1-FAC5-49BD-BE28-B44EEA9D3B29}" presName="gear2srcNode" presStyleLbl="node1" presStyleIdx="1" presStyleCnt="3"/>
      <dgm:spPr/>
      <dgm:t>
        <a:bodyPr/>
        <a:lstStyle/>
        <a:p>
          <a:endParaRPr lang="zh-CN" altLang="en-US"/>
        </a:p>
      </dgm:t>
    </dgm:pt>
    <dgm:pt modelId="{35BB7710-31A1-4BCD-9136-B56FFF024596}" type="pres">
      <dgm:prSet presAssocID="{D9E5BAE1-FAC5-49BD-BE28-B44EEA9D3B29}" presName="gear2dstNode" presStyleLbl="node1" presStyleIdx="1" presStyleCnt="3"/>
      <dgm:spPr/>
      <dgm:t>
        <a:bodyPr/>
        <a:lstStyle/>
        <a:p>
          <a:endParaRPr lang="zh-CN" altLang="en-US"/>
        </a:p>
      </dgm:t>
    </dgm:pt>
    <dgm:pt modelId="{56AC78BE-CE4A-45E6-BC9F-5FF161498934}" type="pres">
      <dgm:prSet presAssocID="{A859AB51-A6BF-4A31-876E-FF25EDB825BF}" presName="gear3" presStyleLbl="node1" presStyleIdx="2" presStyleCnt="3"/>
      <dgm:spPr/>
      <dgm:t>
        <a:bodyPr/>
        <a:lstStyle/>
        <a:p>
          <a:endParaRPr lang="zh-CN" altLang="en-US"/>
        </a:p>
      </dgm:t>
    </dgm:pt>
    <dgm:pt modelId="{1B10FD35-2B1D-447C-A992-C952528A3EA9}" type="pres">
      <dgm:prSet presAssocID="{A859AB51-A6BF-4A31-876E-FF25EDB825BF}" presName="gear3tx" presStyleLbl="node1" presStyleIdx="2" presStyleCnt="3">
        <dgm:presLayoutVars>
          <dgm:chMax val="1"/>
          <dgm:bulletEnabled val="1"/>
        </dgm:presLayoutVars>
      </dgm:prSet>
      <dgm:spPr/>
      <dgm:t>
        <a:bodyPr/>
        <a:lstStyle/>
        <a:p>
          <a:endParaRPr lang="zh-CN" altLang="en-US"/>
        </a:p>
      </dgm:t>
    </dgm:pt>
    <dgm:pt modelId="{9E47A764-CCD4-42BF-A351-FCEC387B9547}" type="pres">
      <dgm:prSet presAssocID="{A859AB51-A6BF-4A31-876E-FF25EDB825BF}" presName="gear3srcNode" presStyleLbl="node1" presStyleIdx="2" presStyleCnt="3"/>
      <dgm:spPr/>
      <dgm:t>
        <a:bodyPr/>
        <a:lstStyle/>
        <a:p>
          <a:endParaRPr lang="zh-CN" altLang="en-US"/>
        </a:p>
      </dgm:t>
    </dgm:pt>
    <dgm:pt modelId="{39D1D6A4-E26E-49C0-9D00-06FEF04BF24C}" type="pres">
      <dgm:prSet presAssocID="{A859AB51-A6BF-4A31-876E-FF25EDB825BF}" presName="gear3dstNode" presStyleLbl="node1" presStyleIdx="2" presStyleCnt="3"/>
      <dgm:spPr/>
      <dgm:t>
        <a:bodyPr/>
        <a:lstStyle/>
        <a:p>
          <a:endParaRPr lang="zh-CN" altLang="en-US"/>
        </a:p>
      </dgm:t>
    </dgm:pt>
    <dgm:pt modelId="{2AE4B5B0-BDC8-44B9-B593-756E30642D6A}" type="pres">
      <dgm:prSet presAssocID="{C7E0194E-BC4A-4702-802C-3FE3774DE4B5}" presName="connector1" presStyleLbl="sibTrans2D1" presStyleIdx="0" presStyleCnt="3"/>
      <dgm:spPr/>
      <dgm:t>
        <a:bodyPr/>
        <a:lstStyle/>
        <a:p>
          <a:endParaRPr lang="zh-CN" altLang="en-US"/>
        </a:p>
      </dgm:t>
    </dgm:pt>
    <dgm:pt modelId="{E06BE636-58C6-4438-B67B-22358A11E605}" type="pres">
      <dgm:prSet presAssocID="{233A369C-BA87-4E7D-9FAE-6158C0956BC0}" presName="connector2" presStyleLbl="sibTrans2D1" presStyleIdx="1" presStyleCnt="3"/>
      <dgm:spPr/>
      <dgm:t>
        <a:bodyPr/>
        <a:lstStyle/>
        <a:p>
          <a:endParaRPr lang="zh-CN" altLang="en-US"/>
        </a:p>
      </dgm:t>
    </dgm:pt>
    <dgm:pt modelId="{808AFE16-7FF7-4326-8E7B-FEC08A599E44}" type="pres">
      <dgm:prSet presAssocID="{22B53F4A-8734-48D7-B392-514BDD527B31}" presName="connector3" presStyleLbl="sibTrans2D1" presStyleIdx="2" presStyleCnt="3"/>
      <dgm:spPr/>
      <dgm:t>
        <a:bodyPr/>
        <a:lstStyle/>
        <a:p>
          <a:endParaRPr lang="zh-CN" altLang="en-US"/>
        </a:p>
      </dgm:t>
    </dgm:pt>
  </dgm:ptLst>
  <dgm:cxnLst>
    <dgm:cxn modelId="{71BB4424-FFF7-46D7-B494-F29C6D5413FF}" type="presOf" srcId="{D9E5BAE1-FAC5-49BD-BE28-B44EEA9D3B29}" destId="{6DB6AC4A-B711-4BF3-8AD0-A45BC35CAFD8}" srcOrd="1" destOrd="0" presId="urn:microsoft.com/office/officeart/2005/8/layout/gear1"/>
    <dgm:cxn modelId="{8F0F545F-4D77-4BA5-B913-C49CF63D0E57}" type="presOf" srcId="{C7E0194E-BC4A-4702-802C-3FE3774DE4B5}" destId="{2AE4B5B0-BDC8-44B9-B593-756E30642D6A}" srcOrd="0" destOrd="0" presId="urn:microsoft.com/office/officeart/2005/8/layout/gear1"/>
    <dgm:cxn modelId="{395B18E6-23C2-4487-ADEE-7142134CE37A}" type="presOf" srcId="{D9E5BAE1-FAC5-49BD-BE28-B44EEA9D3B29}" destId="{35BB7710-31A1-4BCD-9136-B56FFF024596}" srcOrd="2" destOrd="0" presId="urn:microsoft.com/office/officeart/2005/8/layout/gear1"/>
    <dgm:cxn modelId="{E0F2AA61-6B7E-4BDA-9DFE-895B2F5E2547}" srcId="{71050534-D5DE-4000-A49D-8DFEC29F7B7F}" destId="{D9E5BAE1-FAC5-49BD-BE28-B44EEA9D3B29}" srcOrd="1" destOrd="0" parTransId="{44DDD82F-EB13-4E95-8023-BA1D177B23D6}" sibTransId="{233A369C-BA87-4E7D-9FAE-6158C0956BC0}"/>
    <dgm:cxn modelId="{B5D2069C-D21F-416D-8C73-6735E599D82F}" type="presOf" srcId="{D9E5BAE1-FAC5-49BD-BE28-B44EEA9D3B29}" destId="{CC85AEBC-6C25-4F6C-AA02-34D074C7B2ED}" srcOrd="0" destOrd="0" presId="urn:microsoft.com/office/officeart/2005/8/layout/gear1"/>
    <dgm:cxn modelId="{F27E54BF-B346-4863-9724-5A14358CA4B6}" type="presOf" srcId="{A859AB51-A6BF-4A31-876E-FF25EDB825BF}" destId="{1B10FD35-2B1D-447C-A992-C952528A3EA9}" srcOrd="1" destOrd="0" presId="urn:microsoft.com/office/officeart/2005/8/layout/gear1"/>
    <dgm:cxn modelId="{1E341FEB-BBA6-43D6-ADB2-C59F4C44283F}" type="presOf" srcId="{FAEB4667-9200-4C0E-9673-13B7DB56CE2D}" destId="{FF97ACF9-4C63-4C3D-882F-1D7EB4D6864C}" srcOrd="0" destOrd="0" presId="urn:microsoft.com/office/officeart/2005/8/layout/gear1"/>
    <dgm:cxn modelId="{18D24239-24DC-476D-BDF9-A2BE195FCD6B}" srcId="{71050534-D5DE-4000-A49D-8DFEC29F7B7F}" destId="{A859AB51-A6BF-4A31-876E-FF25EDB825BF}" srcOrd="2" destOrd="0" parTransId="{EBB33F3C-9E1B-491E-BD91-2E5D7E27A43B}" sibTransId="{22B53F4A-8734-48D7-B392-514BDD527B31}"/>
    <dgm:cxn modelId="{FDB13F50-E047-4779-B499-E9D44664EBD2}" type="presOf" srcId="{FAEB4667-9200-4C0E-9673-13B7DB56CE2D}" destId="{B3F66831-A92D-4A6C-9169-E5DEB7418DAF}" srcOrd="2" destOrd="0" presId="urn:microsoft.com/office/officeart/2005/8/layout/gear1"/>
    <dgm:cxn modelId="{3BE29B97-6E7D-485D-BF44-0092A93D6A08}" type="presOf" srcId="{FAEB4667-9200-4C0E-9673-13B7DB56CE2D}" destId="{A6FD064E-CA2A-447B-9112-092567553071}" srcOrd="1" destOrd="0" presId="urn:microsoft.com/office/officeart/2005/8/layout/gear1"/>
    <dgm:cxn modelId="{19A1AA55-0A59-47A6-BA97-35E422AF347D}" srcId="{71050534-D5DE-4000-A49D-8DFEC29F7B7F}" destId="{FAEB4667-9200-4C0E-9673-13B7DB56CE2D}" srcOrd="0" destOrd="0" parTransId="{39EE58DD-80D9-4C91-AFFB-F72B5D84B398}" sibTransId="{C7E0194E-BC4A-4702-802C-3FE3774DE4B5}"/>
    <dgm:cxn modelId="{027C2658-A354-4492-BD32-1DB602319941}" type="presOf" srcId="{71050534-D5DE-4000-A49D-8DFEC29F7B7F}" destId="{D2D70F1E-A92A-4290-8AD1-E738BB8FEC7A}" srcOrd="0" destOrd="0" presId="urn:microsoft.com/office/officeart/2005/8/layout/gear1"/>
    <dgm:cxn modelId="{84E584AB-D940-4706-AF2A-F8005254CAC2}" type="presOf" srcId="{A859AB51-A6BF-4A31-876E-FF25EDB825BF}" destId="{9E47A764-CCD4-42BF-A351-FCEC387B9547}" srcOrd="2" destOrd="0" presId="urn:microsoft.com/office/officeart/2005/8/layout/gear1"/>
    <dgm:cxn modelId="{E1DAA788-F7F2-428C-B3ED-1F011CCD9BCE}" type="presOf" srcId="{A859AB51-A6BF-4A31-876E-FF25EDB825BF}" destId="{56AC78BE-CE4A-45E6-BC9F-5FF161498934}" srcOrd="0" destOrd="0" presId="urn:microsoft.com/office/officeart/2005/8/layout/gear1"/>
    <dgm:cxn modelId="{362040FC-9EF4-49F1-8314-A5CCFEDB07A5}" type="presOf" srcId="{A859AB51-A6BF-4A31-876E-FF25EDB825BF}" destId="{39D1D6A4-E26E-49C0-9D00-06FEF04BF24C}" srcOrd="3" destOrd="0" presId="urn:microsoft.com/office/officeart/2005/8/layout/gear1"/>
    <dgm:cxn modelId="{A0BD4997-F9B1-4EEA-8C22-C7DE80AC4ED7}" type="presOf" srcId="{22B53F4A-8734-48D7-B392-514BDD527B31}" destId="{808AFE16-7FF7-4326-8E7B-FEC08A599E44}" srcOrd="0" destOrd="0" presId="urn:microsoft.com/office/officeart/2005/8/layout/gear1"/>
    <dgm:cxn modelId="{0D11577B-2FFA-410A-A31B-808F28EFC6A8}" type="presOf" srcId="{233A369C-BA87-4E7D-9FAE-6158C0956BC0}" destId="{E06BE636-58C6-4438-B67B-22358A11E605}" srcOrd="0" destOrd="0" presId="urn:microsoft.com/office/officeart/2005/8/layout/gear1"/>
    <dgm:cxn modelId="{A2563C22-B168-4945-B111-D3A52EE71D6D}" type="presParOf" srcId="{D2D70F1E-A92A-4290-8AD1-E738BB8FEC7A}" destId="{FF97ACF9-4C63-4C3D-882F-1D7EB4D6864C}" srcOrd="0" destOrd="0" presId="urn:microsoft.com/office/officeart/2005/8/layout/gear1"/>
    <dgm:cxn modelId="{C2CCC0D5-9396-4C33-8724-34E744D3E7EA}" type="presParOf" srcId="{D2D70F1E-A92A-4290-8AD1-E738BB8FEC7A}" destId="{A6FD064E-CA2A-447B-9112-092567553071}" srcOrd="1" destOrd="0" presId="urn:microsoft.com/office/officeart/2005/8/layout/gear1"/>
    <dgm:cxn modelId="{021B9634-5FD1-42BA-826F-B28475FDE463}" type="presParOf" srcId="{D2D70F1E-A92A-4290-8AD1-E738BB8FEC7A}" destId="{B3F66831-A92D-4A6C-9169-E5DEB7418DAF}" srcOrd="2" destOrd="0" presId="urn:microsoft.com/office/officeart/2005/8/layout/gear1"/>
    <dgm:cxn modelId="{87E2F21A-7DFC-4485-BF86-1B2A0937C971}" type="presParOf" srcId="{D2D70F1E-A92A-4290-8AD1-E738BB8FEC7A}" destId="{CC85AEBC-6C25-4F6C-AA02-34D074C7B2ED}" srcOrd="3" destOrd="0" presId="urn:microsoft.com/office/officeart/2005/8/layout/gear1"/>
    <dgm:cxn modelId="{08358D52-98CB-416F-8FC0-7127B98C3AC5}" type="presParOf" srcId="{D2D70F1E-A92A-4290-8AD1-E738BB8FEC7A}" destId="{6DB6AC4A-B711-4BF3-8AD0-A45BC35CAFD8}" srcOrd="4" destOrd="0" presId="urn:microsoft.com/office/officeart/2005/8/layout/gear1"/>
    <dgm:cxn modelId="{8C3BE683-57A1-45EE-BD5A-3020B363F8BC}" type="presParOf" srcId="{D2D70F1E-A92A-4290-8AD1-E738BB8FEC7A}" destId="{35BB7710-31A1-4BCD-9136-B56FFF024596}" srcOrd="5" destOrd="0" presId="urn:microsoft.com/office/officeart/2005/8/layout/gear1"/>
    <dgm:cxn modelId="{46E7003D-EF6C-4E01-9C9B-D120D3B41CE2}" type="presParOf" srcId="{D2D70F1E-A92A-4290-8AD1-E738BB8FEC7A}" destId="{56AC78BE-CE4A-45E6-BC9F-5FF161498934}" srcOrd="6" destOrd="0" presId="urn:microsoft.com/office/officeart/2005/8/layout/gear1"/>
    <dgm:cxn modelId="{8EC90ECD-58A9-4550-9D96-E1736F09E353}" type="presParOf" srcId="{D2D70F1E-A92A-4290-8AD1-E738BB8FEC7A}" destId="{1B10FD35-2B1D-447C-A992-C952528A3EA9}" srcOrd="7" destOrd="0" presId="urn:microsoft.com/office/officeart/2005/8/layout/gear1"/>
    <dgm:cxn modelId="{EB7B852A-2985-4DD5-8FA9-17B248B40CDF}" type="presParOf" srcId="{D2D70F1E-A92A-4290-8AD1-E738BB8FEC7A}" destId="{9E47A764-CCD4-42BF-A351-FCEC387B9547}" srcOrd="8" destOrd="0" presId="urn:microsoft.com/office/officeart/2005/8/layout/gear1"/>
    <dgm:cxn modelId="{4274895F-ACA0-4527-B201-EC9EAB3EE511}" type="presParOf" srcId="{D2D70F1E-A92A-4290-8AD1-E738BB8FEC7A}" destId="{39D1D6A4-E26E-49C0-9D00-06FEF04BF24C}" srcOrd="9" destOrd="0" presId="urn:microsoft.com/office/officeart/2005/8/layout/gear1"/>
    <dgm:cxn modelId="{257CA94D-6D07-4B9C-B83E-0DA810E0BA52}" type="presParOf" srcId="{D2D70F1E-A92A-4290-8AD1-E738BB8FEC7A}" destId="{2AE4B5B0-BDC8-44B9-B593-756E30642D6A}" srcOrd="10" destOrd="0" presId="urn:microsoft.com/office/officeart/2005/8/layout/gear1"/>
    <dgm:cxn modelId="{BE453B50-1498-4352-927F-6BA89F298E64}" type="presParOf" srcId="{D2D70F1E-A92A-4290-8AD1-E738BB8FEC7A}" destId="{E06BE636-58C6-4438-B67B-22358A11E605}" srcOrd="11" destOrd="0" presId="urn:microsoft.com/office/officeart/2005/8/layout/gear1"/>
    <dgm:cxn modelId="{419CDED6-D4B6-402D-B098-E0D58525E27B}" type="presParOf" srcId="{D2D70F1E-A92A-4290-8AD1-E738BB8FEC7A}" destId="{808AFE16-7FF7-4326-8E7B-FEC08A599E44}" srcOrd="12" destOrd="0" presId="urn:microsoft.com/office/officeart/2005/8/layout/gear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97ACF9-4C63-4C3D-882F-1D7EB4D6864C}">
      <dsp:nvSpPr>
        <dsp:cNvPr id="0" name=""/>
        <dsp:cNvSpPr/>
      </dsp:nvSpPr>
      <dsp:spPr>
        <a:xfrm>
          <a:off x="2699674" y="1445117"/>
          <a:ext cx="1766255" cy="1766255"/>
        </a:xfrm>
        <a:prstGeom prst="gear9">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altLang="zh-CN" sz="900" kern="1200"/>
            <a:t>xml</a:t>
          </a:r>
          <a:endParaRPr lang="zh-CN" altLang="en-US" sz="900" kern="1200"/>
        </a:p>
      </dsp:txBody>
      <dsp:txXfrm>
        <a:off x="3054770" y="1858854"/>
        <a:ext cx="1056063" cy="907891"/>
      </dsp:txXfrm>
    </dsp:sp>
    <dsp:sp modelId="{CC85AEBC-6C25-4F6C-AA02-34D074C7B2ED}">
      <dsp:nvSpPr>
        <dsp:cNvPr id="0" name=""/>
        <dsp:cNvSpPr/>
      </dsp:nvSpPr>
      <dsp:spPr>
        <a:xfrm>
          <a:off x="1672035" y="1027639"/>
          <a:ext cx="1284549" cy="1284549"/>
        </a:xfrm>
        <a:prstGeom prst="gear6">
          <a:avLst/>
        </a:prstGeom>
        <a:solidFill>
          <a:schemeClr val="accent3">
            <a:hueOff val="5271449"/>
            <a:satOff val="-2597"/>
            <a:lumOff val="9215"/>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altLang="zh-CN" sz="900" kern="1200"/>
            <a:t>properties</a:t>
          </a:r>
          <a:endParaRPr lang="zh-CN" altLang="en-US" sz="900" kern="1200"/>
        </a:p>
      </dsp:txBody>
      <dsp:txXfrm>
        <a:off x="1995424" y="1352983"/>
        <a:ext cx="637771" cy="633861"/>
      </dsp:txXfrm>
    </dsp:sp>
    <dsp:sp modelId="{56AC78BE-CE4A-45E6-BC9F-5FF161498934}">
      <dsp:nvSpPr>
        <dsp:cNvPr id="0" name=""/>
        <dsp:cNvSpPr/>
      </dsp:nvSpPr>
      <dsp:spPr>
        <a:xfrm rot="20700000">
          <a:off x="2391514" y="141431"/>
          <a:ext cx="1258596" cy="1258596"/>
        </a:xfrm>
        <a:prstGeom prst="gear6">
          <a:avLst/>
        </a:prstGeom>
        <a:solidFill>
          <a:schemeClr val="accent3">
            <a:hueOff val="10542897"/>
            <a:satOff val="-5193"/>
            <a:lumOff val="1843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altLang="zh-CN" sz="900" kern="1200"/>
            <a:t>yml</a:t>
          </a:r>
          <a:endParaRPr lang="zh-CN" altLang="en-US" sz="900" kern="1200"/>
        </a:p>
      </dsp:txBody>
      <dsp:txXfrm rot="-20700000">
        <a:off x="2667561" y="417478"/>
        <a:ext cx="706502" cy="706502"/>
      </dsp:txXfrm>
    </dsp:sp>
    <dsp:sp modelId="{2AE4B5B0-BDC8-44B9-B593-756E30642D6A}">
      <dsp:nvSpPr>
        <dsp:cNvPr id="0" name=""/>
        <dsp:cNvSpPr/>
      </dsp:nvSpPr>
      <dsp:spPr>
        <a:xfrm>
          <a:off x="2553375" y="1184504"/>
          <a:ext cx="2260806" cy="2260806"/>
        </a:xfrm>
        <a:prstGeom prst="circularArrow">
          <a:avLst>
            <a:gd name="adj1" fmla="val 4687"/>
            <a:gd name="adj2" fmla="val 299029"/>
            <a:gd name="adj3" fmla="val 2487082"/>
            <a:gd name="adj4" fmla="val 15925414"/>
            <a:gd name="adj5" fmla="val 5469"/>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06BE636-58C6-4438-B67B-22358A11E605}">
      <dsp:nvSpPr>
        <dsp:cNvPr id="0" name=""/>
        <dsp:cNvSpPr/>
      </dsp:nvSpPr>
      <dsp:spPr>
        <a:xfrm>
          <a:off x="1444544" y="747635"/>
          <a:ext cx="1642617" cy="1642617"/>
        </a:xfrm>
        <a:prstGeom prst="leftCircularArrow">
          <a:avLst>
            <a:gd name="adj1" fmla="val 6452"/>
            <a:gd name="adj2" fmla="val 429999"/>
            <a:gd name="adj3" fmla="val 10489124"/>
            <a:gd name="adj4" fmla="val 14837806"/>
            <a:gd name="adj5" fmla="val 7527"/>
          </a:avLst>
        </a:prstGeom>
        <a:solidFill>
          <a:schemeClr val="accent3">
            <a:hueOff val="5271449"/>
            <a:satOff val="-2597"/>
            <a:lumOff val="921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08AFE16-7FF7-4326-8E7B-FEC08A599E44}">
      <dsp:nvSpPr>
        <dsp:cNvPr id="0" name=""/>
        <dsp:cNvSpPr/>
      </dsp:nvSpPr>
      <dsp:spPr>
        <a:xfrm>
          <a:off x="2100387" y="-130030"/>
          <a:ext cx="1771072" cy="1771072"/>
        </a:xfrm>
        <a:prstGeom prst="circularArrow">
          <a:avLst>
            <a:gd name="adj1" fmla="val 5984"/>
            <a:gd name="adj2" fmla="val 394124"/>
            <a:gd name="adj3" fmla="val 13313824"/>
            <a:gd name="adj4" fmla="val 10508221"/>
            <a:gd name="adj5" fmla="val 6981"/>
          </a:avLst>
        </a:prstGeom>
        <a:solidFill>
          <a:schemeClr val="accent3">
            <a:hueOff val="10542897"/>
            <a:satOff val="-5193"/>
            <a:lumOff val="1843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D49A134A-1091-4F6D-BA07-E93A11766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镶边设计（空白）.dotx</Template>
  <TotalTime>12807</TotalTime>
  <Pages>10</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djs</dc:creator>
  <cp:lastModifiedBy>djs</cp:lastModifiedBy>
  <cp:revision>2873</cp:revision>
  <dcterms:created xsi:type="dcterms:W3CDTF">2019-03-06T04:47:00Z</dcterms:created>
  <dcterms:modified xsi:type="dcterms:W3CDTF">2019-06-03T02:34:00Z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